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B7FE1" w14:textId="3BC00CC4" w:rsidR="00952F7D" w:rsidRDefault="00DF198B" w:rsidP="00DF198B">
      <w:pPr>
        <w:pStyle w:val="GraphicAnchor"/>
      </w:pPr>
      <w:r w:rsidRPr="004909D9">
        <w:rPr>
          <w:noProof/>
          <w:lang w:eastAsia="en-AU"/>
        </w:rPr>
        <w:drawing>
          <wp:anchor distT="0" distB="0" distL="114300" distR="114300" simplePos="0" relativeHeight="251650560" behindDoc="1" locked="0" layoutInCell="1" allowOverlap="1" wp14:anchorId="772042D7" wp14:editId="6796E57D">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4F038E8" w14:textId="77777777" w:rsidTr="00185F4A">
        <w:trPr>
          <w:trHeight w:val="1083"/>
        </w:trPr>
        <w:tc>
          <w:tcPr>
            <w:tcW w:w="10790" w:type="dxa"/>
            <w:gridSpan w:val="9"/>
          </w:tcPr>
          <w:p w14:paraId="1665A824" w14:textId="77777777" w:rsidR="00DF198B" w:rsidRDefault="00DF198B"/>
        </w:tc>
      </w:tr>
      <w:tr w:rsidR="00DF198B" w14:paraId="28696F8E" w14:textId="77777777" w:rsidTr="00185F4A">
        <w:trPr>
          <w:trHeight w:val="1068"/>
        </w:trPr>
        <w:tc>
          <w:tcPr>
            <w:tcW w:w="1198" w:type="dxa"/>
            <w:gridSpan w:val="2"/>
            <w:tcBorders>
              <w:right w:val="single" w:sz="18" w:space="0" w:color="476166" w:themeColor="accent1"/>
            </w:tcBorders>
          </w:tcPr>
          <w:p w14:paraId="1EC3EF3B"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DBD60D4" w14:textId="4F5FD781" w:rsidR="00DF198B" w:rsidRPr="00DF198B" w:rsidRDefault="00B101D2" w:rsidP="00874FE7">
            <w:pPr>
              <w:pStyle w:val="Heading1"/>
            </w:pPr>
            <w:r>
              <w:t>Ticket Prediction ML Model</w:t>
            </w:r>
          </w:p>
        </w:tc>
        <w:tc>
          <w:tcPr>
            <w:tcW w:w="1199" w:type="dxa"/>
            <w:gridSpan w:val="2"/>
            <w:tcBorders>
              <w:left w:val="single" w:sz="18" w:space="0" w:color="476166" w:themeColor="accent1"/>
            </w:tcBorders>
          </w:tcPr>
          <w:p w14:paraId="4538A046" w14:textId="77777777" w:rsidR="00DF198B" w:rsidRDefault="00DF198B"/>
        </w:tc>
      </w:tr>
      <w:tr w:rsidR="00DF198B" w14:paraId="65DA89C3" w14:textId="77777777" w:rsidTr="00185F4A">
        <w:trPr>
          <w:trHeight w:val="1837"/>
        </w:trPr>
        <w:tc>
          <w:tcPr>
            <w:tcW w:w="1170" w:type="dxa"/>
          </w:tcPr>
          <w:p w14:paraId="6FE9510E" w14:textId="77777777" w:rsidR="00DF198B" w:rsidRDefault="00DF198B"/>
        </w:tc>
        <w:tc>
          <w:tcPr>
            <w:tcW w:w="8460" w:type="dxa"/>
            <w:gridSpan w:val="7"/>
          </w:tcPr>
          <w:p w14:paraId="64D7884F" w14:textId="77777777" w:rsidR="00DF198B" w:rsidRDefault="00DF198B"/>
        </w:tc>
        <w:tc>
          <w:tcPr>
            <w:tcW w:w="1160" w:type="dxa"/>
          </w:tcPr>
          <w:p w14:paraId="3B953337" w14:textId="77777777" w:rsidR="00DF198B" w:rsidRDefault="00DF198B"/>
        </w:tc>
      </w:tr>
      <w:tr w:rsidR="00DF198B" w14:paraId="6A6A0F74" w14:textId="77777777" w:rsidTr="00185F4A">
        <w:trPr>
          <w:trHeight w:val="929"/>
        </w:trPr>
        <w:tc>
          <w:tcPr>
            <w:tcW w:w="2397" w:type="dxa"/>
            <w:gridSpan w:val="4"/>
          </w:tcPr>
          <w:p w14:paraId="0BE3F44E" w14:textId="77777777" w:rsidR="00DF198B" w:rsidRDefault="00DF198B"/>
        </w:tc>
        <w:tc>
          <w:tcPr>
            <w:tcW w:w="5995" w:type="dxa"/>
            <w:shd w:val="clear" w:color="auto" w:fill="FFFFFF" w:themeFill="background1"/>
          </w:tcPr>
          <w:p w14:paraId="43200E7B" w14:textId="77777777" w:rsidR="00DF198B" w:rsidRPr="00DF198B" w:rsidRDefault="00DF198B" w:rsidP="00DF198B">
            <w:pPr>
              <w:jc w:val="center"/>
              <w:rPr>
                <w:rFonts w:ascii="Georgia" w:hAnsi="Georgia"/>
                <w:sz w:val="48"/>
                <w:szCs w:val="48"/>
              </w:rPr>
            </w:pPr>
          </w:p>
        </w:tc>
        <w:tc>
          <w:tcPr>
            <w:tcW w:w="2398" w:type="dxa"/>
            <w:gridSpan w:val="4"/>
          </w:tcPr>
          <w:p w14:paraId="3FD85CBA" w14:textId="77777777" w:rsidR="00DF198B" w:rsidRDefault="00DF198B"/>
        </w:tc>
      </w:tr>
      <w:tr w:rsidR="00DF198B" w14:paraId="5993B04D" w14:textId="77777777" w:rsidTr="00185F4A">
        <w:trPr>
          <w:trHeight w:val="1460"/>
        </w:trPr>
        <w:tc>
          <w:tcPr>
            <w:tcW w:w="2397" w:type="dxa"/>
            <w:gridSpan w:val="4"/>
          </w:tcPr>
          <w:p w14:paraId="01DFC4B7" w14:textId="77777777" w:rsidR="00DF198B" w:rsidRDefault="00DF198B"/>
        </w:tc>
        <w:tc>
          <w:tcPr>
            <w:tcW w:w="5995" w:type="dxa"/>
            <w:shd w:val="clear" w:color="auto" w:fill="FFFFFF" w:themeFill="background1"/>
          </w:tcPr>
          <w:p w14:paraId="5C9D1D01" w14:textId="6E64D2F8" w:rsidR="00B101D2" w:rsidRPr="00B101D2" w:rsidRDefault="00B101D2" w:rsidP="00B101D2">
            <w:pPr>
              <w:pStyle w:val="Heading3"/>
            </w:pPr>
            <w:r>
              <w:t>Internship Project Report                  by</w:t>
            </w:r>
          </w:p>
          <w:p w14:paraId="008A3F5B" w14:textId="67D95DCE" w:rsidR="00B101D2" w:rsidRPr="00B101D2" w:rsidRDefault="00B101D2" w:rsidP="00B101D2">
            <w:pPr>
              <w:pStyle w:val="Heading2"/>
            </w:pPr>
            <w:r>
              <w:t>SS Madhuvani Petla</w:t>
            </w:r>
          </w:p>
        </w:tc>
        <w:tc>
          <w:tcPr>
            <w:tcW w:w="2398" w:type="dxa"/>
            <w:gridSpan w:val="4"/>
          </w:tcPr>
          <w:p w14:paraId="52AD333E" w14:textId="77777777" w:rsidR="00DF198B" w:rsidRDefault="00DF198B"/>
        </w:tc>
      </w:tr>
      <w:tr w:rsidR="00DF198B" w14:paraId="65919FDA" w14:textId="77777777" w:rsidTr="00185F4A">
        <w:trPr>
          <w:trHeight w:val="7176"/>
        </w:trPr>
        <w:tc>
          <w:tcPr>
            <w:tcW w:w="2397" w:type="dxa"/>
            <w:gridSpan w:val="4"/>
            <w:vAlign w:val="bottom"/>
          </w:tcPr>
          <w:p w14:paraId="11DF5E7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13751DF" w14:textId="6840764A" w:rsidR="00DF198B" w:rsidRPr="00DF198B" w:rsidRDefault="00B101D2" w:rsidP="00874FE7">
            <w:pPr>
              <w:pStyle w:val="Heading3"/>
            </w:pPr>
            <w:r>
              <w:t>24-Jul-22</w:t>
            </w:r>
          </w:p>
          <w:p w14:paraId="024CA7AA" w14:textId="77777777" w:rsidR="00874FE7" w:rsidRPr="00DF198B" w:rsidRDefault="00000000" w:rsidP="00874FE7">
            <w:pPr>
              <w:pStyle w:val="Heading3"/>
            </w:pPr>
            <w:sdt>
              <w:sdtPr>
                <w:id w:val="-1516760087"/>
                <w:placeholder>
                  <w:docPart w:val="8433406326A546FAA2F2F853A41E9A65"/>
                </w:placeholder>
                <w:temporary/>
                <w:showingPlcHdr/>
                <w15:appearance w15:val="hidden"/>
              </w:sdtPr>
              <w:sdtContent>
                <w:r w:rsidR="00874FE7" w:rsidRPr="00DF198B">
                  <w:t>—</w:t>
                </w:r>
              </w:sdtContent>
            </w:sdt>
          </w:p>
          <w:p w14:paraId="51C8DB74" w14:textId="350B6BCC" w:rsidR="00DF198B" w:rsidRPr="00DF198B" w:rsidRDefault="00B101D2" w:rsidP="00874FE7">
            <w:pPr>
              <w:pStyle w:val="Heading3"/>
            </w:pPr>
            <w:r>
              <w:t>Mentor: Swati Banka</w:t>
            </w:r>
          </w:p>
          <w:p w14:paraId="2197E1EA" w14:textId="77777777" w:rsidR="00DF198B" w:rsidRPr="00DF198B" w:rsidRDefault="00000000" w:rsidP="00874FE7">
            <w:pPr>
              <w:pStyle w:val="Heading3"/>
            </w:pPr>
            <w:sdt>
              <w:sdtPr>
                <w:id w:val="1492440299"/>
                <w:placeholder>
                  <w:docPart w:val="81BDB2A8CC0D4C9EB09BE82477992BA0"/>
                </w:placeholder>
                <w:temporary/>
                <w:showingPlcHdr/>
                <w15:appearance w15:val="hidden"/>
              </w:sdtPr>
              <w:sdtContent>
                <w:r w:rsidR="00874FE7" w:rsidRPr="00DF198B">
                  <w:t>—</w:t>
                </w:r>
              </w:sdtContent>
            </w:sdt>
          </w:p>
          <w:p w14:paraId="5AC28049" w14:textId="7E83EC84" w:rsidR="00DF198B" w:rsidRDefault="00B101D2" w:rsidP="00874FE7">
            <w:pPr>
              <w:pStyle w:val="Heading3"/>
            </w:pPr>
            <w:r>
              <w:t xml:space="preserve">NTT DATA </w:t>
            </w:r>
          </w:p>
          <w:p w14:paraId="72C045C9" w14:textId="77777777" w:rsidR="00DF198B" w:rsidRPr="00DF198B" w:rsidRDefault="00DF198B" w:rsidP="00DF198B"/>
        </w:tc>
        <w:tc>
          <w:tcPr>
            <w:tcW w:w="2398" w:type="dxa"/>
            <w:gridSpan w:val="4"/>
            <w:vAlign w:val="bottom"/>
          </w:tcPr>
          <w:p w14:paraId="554224FB" w14:textId="77777777" w:rsidR="00DF198B" w:rsidRDefault="00DF198B" w:rsidP="00DF198B">
            <w:pPr>
              <w:jc w:val="center"/>
            </w:pPr>
          </w:p>
        </w:tc>
      </w:tr>
      <w:tr w:rsidR="00DF198B" w14:paraId="4180192D" w14:textId="77777777" w:rsidTr="00185F4A">
        <w:tc>
          <w:tcPr>
            <w:tcW w:w="2340" w:type="dxa"/>
            <w:gridSpan w:val="3"/>
          </w:tcPr>
          <w:p w14:paraId="1EAE52E7" w14:textId="77777777" w:rsidR="00DF198B" w:rsidRDefault="00DF198B"/>
        </w:tc>
        <w:tc>
          <w:tcPr>
            <w:tcW w:w="6120" w:type="dxa"/>
            <w:gridSpan w:val="3"/>
          </w:tcPr>
          <w:p w14:paraId="20AF2031" w14:textId="77777777" w:rsidR="00DF198B" w:rsidRDefault="00DF198B"/>
        </w:tc>
        <w:tc>
          <w:tcPr>
            <w:tcW w:w="2330" w:type="dxa"/>
            <w:gridSpan w:val="3"/>
          </w:tcPr>
          <w:p w14:paraId="7972BB15" w14:textId="77777777" w:rsidR="00DF198B" w:rsidRDefault="00DF198B"/>
        </w:tc>
      </w:tr>
    </w:tbl>
    <w:p w14:paraId="6A52B99F" w14:textId="01811E79" w:rsidR="00DF198B" w:rsidRDefault="00DF198B"/>
    <w:p w14:paraId="02A806A5" w14:textId="42D86162" w:rsidR="00DF198B" w:rsidRDefault="00F925D0" w:rsidP="002D2200">
      <w:pPr>
        <w:pStyle w:val="GraphicAnchor"/>
      </w:pPr>
      <w:r w:rsidRPr="004909D9">
        <w:rPr>
          <w:noProof/>
          <w:lang w:eastAsia="en-AU"/>
        </w:rPr>
        <w:drawing>
          <wp:anchor distT="0" distB="0" distL="114300" distR="114300" simplePos="0" relativeHeight="251652608" behindDoc="1" locked="0" layoutInCell="1" allowOverlap="1" wp14:anchorId="2D8EC0B4" wp14:editId="22EEEC8A">
            <wp:simplePos x="0" y="0"/>
            <wp:positionH relativeFrom="margin">
              <wp:posOffset>10633</wp:posOffset>
            </wp:positionH>
            <wp:positionV relativeFrom="margin">
              <wp:posOffset>191385</wp:posOffset>
            </wp:positionV>
            <wp:extent cx="6858000" cy="9090837"/>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alphaModFix amt="20000"/>
                      <a:extLst>
                        <a:ext uri="{28A0092B-C50C-407E-A947-70E740481C1C}">
                          <a14:useLocalDpi xmlns:a14="http://schemas.microsoft.com/office/drawing/2010/main" val="0"/>
                        </a:ext>
                      </a:extLst>
                    </a:blip>
                    <a:stretch>
                      <a:fillRect/>
                    </a:stretch>
                  </pic:blipFill>
                  <pic:spPr>
                    <a:xfrm>
                      <a:off x="0" y="0"/>
                      <a:ext cx="6859522" cy="9092854"/>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4D1E203">
          <v:rect id="Rectangle 2" o:spid="_x0000_s2053" alt="&quot;&quot;" style="position:absolute;margin-left:.5pt;margin-top:.5pt;width:539.95pt;height:716.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709"/>
        <w:gridCol w:w="1991"/>
        <w:gridCol w:w="540"/>
        <w:gridCol w:w="1076"/>
        <w:gridCol w:w="2158"/>
        <w:gridCol w:w="1087"/>
        <w:gridCol w:w="517"/>
        <w:gridCol w:w="23"/>
        <w:gridCol w:w="2105"/>
        <w:gridCol w:w="593"/>
      </w:tblGrid>
      <w:tr w:rsidR="002D2200" w14:paraId="01F688F7" w14:textId="77777777" w:rsidTr="007C1EAA">
        <w:trPr>
          <w:trHeight w:val="1152"/>
        </w:trPr>
        <w:tc>
          <w:tcPr>
            <w:tcW w:w="709" w:type="dxa"/>
          </w:tcPr>
          <w:p w14:paraId="0313A16A" w14:textId="77777777" w:rsidR="002D2200" w:rsidRDefault="002D2200"/>
        </w:tc>
        <w:tc>
          <w:tcPr>
            <w:tcW w:w="3607" w:type="dxa"/>
            <w:gridSpan w:val="3"/>
            <w:tcBorders>
              <w:bottom w:val="single" w:sz="18" w:space="0" w:color="476166" w:themeColor="accent1"/>
            </w:tcBorders>
          </w:tcPr>
          <w:p w14:paraId="23241F34" w14:textId="4CD12145" w:rsidR="002D2200" w:rsidRDefault="002D2200"/>
        </w:tc>
        <w:tc>
          <w:tcPr>
            <w:tcW w:w="2158" w:type="dxa"/>
            <w:tcBorders>
              <w:bottom w:val="single" w:sz="18" w:space="0" w:color="476166" w:themeColor="accent1"/>
            </w:tcBorders>
          </w:tcPr>
          <w:p w14:paraId="3BCDC123" w14:textId="77777777" w:rsidR="002D2200" w:rsidRDefault="002D2200"/>
        </w:tc>
        <w:tc>
          <w:tcPr>
            <w:tcW w:w="3732" w:type="dxa"/>
            <w:gridSpan w:val="4"/>
            <w:tcBorders>
              <w:bottom w:val="single" w:sz="18" w:space="0" w:color="476166" w:themeColor="accent1"/>
            </w:tcBorders>
          </w:tcPr>
          <w:p w14:paraId="5F773733" w14:textId="77777777" w:rsidR="002D2200" w:rsidRDefault="002D2200"/>
        </w:tc>
        <w:tc>
          <w:tcPr>
            <w:tcW w:w="593" w:type="dxa"/>
          </w:tcPr>
          <w:p w14:paraId="7B8D9769" w14:textId="77777777" w:rsidR="002D2200" w:rsidRDefault="002D2200"/>
        </w:tc>
      </w:tr>
      <w:tr w:rsidR="002D2200" w14:paraId="6F47EF02" w14:textId="77777777" w:rsidTr="007C1EAA">
        <w:trPr>
          <w:trHeight w:val="664"/>
        </w:trPr>
        <w:tc>
          <w:tcPr>
            <w:tcW w:w="709" w:type="dxa"/>
            <w:tcBorders>
              <w:right w:val="single" w:sz="18" w:space="0" w:color="476166" w:themeColor="accent1"/>
            </w:tcBorders>
          </w:tcPr>
          <w:p w14:paraId="69F11BE8" w14:textId="77777777" w:rsidR="002D2200" w:rsidRDefault="002D2200"/>
        </w:tc>
        <w:tc>
          <w:tcPr>
            <w:tcW w:w="9497" w:type="dxa"/>
            <w:gridSpan w:val="8"/>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1C88B9E" w14:textId="5EAED2A6" w:rsidR="002D2200" w:rsidRPr="00E74B29" w:rsidRDefault="00A34CAF" w:rsidP="00874FE7">
            <w:pPr>
              <w:pStyle w:val="Heading4"/>
            </w:pPr>
            <w:r>
              <w:t>Content</w:t>
            </w:r>
          </w:p>
        </w:tc>
        <w:tc>
          <w:tcPr>
            <w:tcW w:w="593" w:type="dxa"/>
            <w:tcBorders>
              <w:left w:val="single" w:sz="18" w:space="0" w:color="476166" w:themeColor="accent1"/>
            </w:tcBorders>
          </w:tcPr>
          <w:p w14:paraId="65A1124D" w14:textId="77777777" w:rsidR="002D2200" w:rsidRDefault="002D2200"/>
        </w:tc>
      </w:tr>
      <w:tr w:rsidR="002D2200" w14:paraId="06AFF2C5" w14:textId="77777777" w:rsidTr="007C1EAA">
        <w:trPr>
          <w:trHeight w:val="311"/>
        </w:trPr>
        <w:tc>
          <w:tcPr>
            <w:tcW w:w="709" w:type="dxa"/>
          </w:tcPr>
          <w:p w14:paraId="35A9142B" w14:textId="77777777" w:rsidR="002D2200" w:rsidRDefault="002D2200"/>
        </w:tc>
        <w:tc>
          <w:tcPr>
            <w:tcW w:w="3607" w:type="dxa"/>
            <w:gridSpan w:val="3"/>
            <w:tcBorders>
              <w:top w:val="single" w:sz="18" w:space="0" w:color="476166" w:themeColor="accent1"/>
              <w:bottom w:val="single" w:sz="18" w:space="0" w:color="476166" w:themeColor="accent1"/>
            </w:tcBorders>
          </w:tcPr>
          <w:p w14:paraId="32777397" w14:textId="77777777" w:rsidR="002D2200" w:rsidRDefault="002D2200"/>
        </w:tc>
        <w:tc>
          <w:tcPr>
            <w:tcW w:w="2158" w:type="dxa"/>
            <w:tcBorders>
              <w:top w:val="single" w:sz="18" w:space="0" w:color="476166" w:themeColor="accent1"/>
              <w:bottom w:val="single" w:sz="18" w:space="0" w:color="476166" w:themeColor="accent1"/>
            </w:tcBorders>
          </w:tcPr>
          <w:p w14:paraId="2B9A23A6" w14:textId="77777777" w:rsidR="002D2200" w:rsidRDefault="002D2200"/>
        </w:tc>
        <w:tc>
          <w:tcPr>
            <w:tcW w:w="3732" w:type="dxa"/>
            <w:gridSpan w:val="4"/>
            <w:tcBorders>
              <w:top w:val="single" w:sz="18" w:space="0" w:color="476166" w:themeColor="accent1"/>
              <w:bottom w:val="single" w:sz="18" w:space="0" w:color="476166" w:themeColor="accent1"/>
            </w:tcBorders>
          </w:tcPr>
          <w:p w14:paraId="53566F32" w14:textId="77777777" w:rsidR="002D2200" w:rsidRDefault="002D2200"/>
        </w:tc>
        <w:tc>
          <w:tcPr>
            <w:tcW w:w="593" w:type="dxa"/>
          </w:tcPr>
          <w:p w14:paraId="35F4AD7A" w14:textId="77777777" w:rsidR="002D2200" w:rsidRDefault="002D2200"/>
        </w:tc>
      </w:tr>
      <w:tr w:rsidR="00E74B29" w14:paraId="1E4FADD3" w14:textId="77777777" w:rsidTr="00F925D0">
        <w:trPr>
          <w:trHeight w:val="623"/>
        </w:trPr>
        <w:tc>
          <w:tcPr>
            <w:tcW w:w="709" w:type="dxa"/>
            <w:tcBorders>
              <w:right w:val="single" w:sz="18" w:space="0" w:color="476166" w:themeColor="accent1"/>
            </w:tcBorders>
          </w:tcPr>
          <w:p w14:paraId="2701340D" w14:textId="77777777" w:rsidR="00E74B29" w:rsidRDefault="00E74B29"/>
        </w:tc>
        <w:tc>
          <w:tcPr>
            <w:tcW w:w="2531" w:type="dxa"/>
            <w:gridSpan w:val="2"/>
            <w:tcBorders>
              <w:top w:val="single" w:sz="18" w:space="0" w:color="476166" w:themeColor="accent1"/>
              <w:left w:val="single" w:sz="18" w:space="0" w:color="476166" w:themeColor="accent1"/>
            </w:tcBorders>
            <w:shd w:val="clear" w:color="auto" w:fill="FFFFFF" w:themeFill="background1"/>
          </w:tcPr>
          <w:p w14:paraId="7436B14F" w14:textId="77777777" w:rsidR="00E74B29" w:rsidRDefault="00E74B29" w:rsidP="00ED4CE7"/>
        </w:tc>
        <w:tc>
          <w:tcPr>
            <w:tcW w:w="4321" w:type="dxa"/>
            <w:gridSpan w:val="3"/>
            <w:tcBorders>
              <w:top w:val="single" w:sz="18" w:space="0" w:color="476166" w:themeColor="accent1"/>
            </w:tcBorders>
            <w:shd w:val="clear" w:color="auto" w:fill="FFFFFF" w:themeFill="background1"/>
          </w:tcPr>
          <w:p w14:paraId="713D14B0" w14:textId="77777777" w:rsidR="00E74B29" w:rsidRDefault="00E74B29" w:rsidP="00ED4CE7"/>
        </w:tc>
        <w:tc>
          <w:tcPr>
            <w:tcW w:w="2645" w:type="dxa"/>
            <w:gridSpan w:val="3"/>
            <w:tcBorders>
              <w:top w:val="single" w:sz="18" w:space="0" w:color="476166" w:themeColor="accent1"/>
              <w:right w:val="single" w:sz="18" w:space="0" w:color="476166" w:themeColor="accent1"/>
            </w:tcBorders>
            <w:shd w:val="clear" w:color="auto" w:fill="FFFFFF" w:themeFill="background1"/>
          </w:tcPr>
          <w:p w14:paraId="4F4FA0D8" w14:textId="77777777" w:rsidR="00E74B29" w:rsidRDefault="00E74B29" w:rsidP="00ED4CE7"/>
        </w:tc>
        <w:tc>
          <w:tcPr>
            <w:tcW w:w="593" w:type="dxa"/>
            <w:tcBorders>
              <w:left w:val="single" w:sz="18" w:space="0" w:color="476166" w:themeColor="accent1"/>
            </w:tcBorders>
          </w:tcPr>
          <w:p w14:paraId="3CDA5084" w14:textId="77777777" w:rsidR="00E74B29" w:rsidRDefault="00E74B29"/>
        </w:tc>
      </w:tr>
      <w:tr w:rsidR="000E4641" w14:paraId="175BD0E1" w14:textId="77777777" w:rsidTr="008A3892">
        <w:trPr>
          <w:trHeight w:val="8083"/>
        </w:trPr>
        <w:tc>
          <w:tcPr>
            <w:tcW w:w="709" w:type="dxa"/>
            <w:vMerge w:val="restart"/>
            <w:tcBorders>
              <w:right w:val="single" w:sz="18" w:space="0" w:color="476166" w:themeColor="accent1"/>
            </w:tcBorders>
          </w:tcPr>
          <w:p w14:paraId="71CC3145" w14:textId="2ADC431F" w:rsidR="000E4641" w:rsidRDefault="000E4641"/>
        </w:tc>
        <w:tc>
          <w:tcPr>
            <w:tcW w:w="1991" w:type="dxa"/>
            <w:vMerge w:val="restart"/>
            <w:tcBorders>
              <w:left w:val="single" w:sz="18" w:space="0" w:color="476166" w:themeColor="accent1"/>
            </w:tcBorders>
            <w:shd w:val="clear" w:color="auto" w:fill="FFFFFF" w:themeFill="background1"/>
          </w:tcPr>
          <w:p w14:paraId="418B180E" w14:textId="2D02D2BA" w:rsidR="000E4641" w:rsidRDefault="000E4641" w:rsidP="00ED4CE7"/>
        </w:tc>
        <w:tc>
          <w:tcPr>
            <w:tcW w:w="540" w:type="dxa"/>
            <w:shd w:val="clear" w:color="auto" w:fill="FFFFFF" w:themeFill="background1"/>
          </w:tcPr>
          <w:p w14:paraId="1FB77E07" w14:textId="77777777" w:rsidR="000E4641" w:rsidRDefault="000E4641" w:rsidP="00ED4CE7">
            <w:pPr>
              <w:ind w:right="-567"/>
            </w:pPr>
          </w:p>
          <w:p w14:paraId="1026B1D2" w14:textId="094E664E" w:rsidR="003D465C" w:rsidRDefault="003D465C" w:rsidP="00ED4CE7">
            <w:pPr>
              <w:ind w:right="-567"/>
            </w:pPr>
          </w:p>
        </w:tc>
        <w:tc>
          <w:tcPr>
            <w:tcW w:w="4838" w:type="dxa"/>
            <w:gridSpan w:val="4"/>
            <w:shd w:val="clear" w:color="auto" w:fill="FFFFFF" w:themeFill="background1"/>
          </w:tcPr>
          <w:p w14:paraId="093B8CE3" w14:textId="2B4C2664" w:rsidR="000E4641" w:rsidRDefault="00A34CAF" w:rsidP="00ED4CE7">
            <w:pPr>
              <w:pStyle w:val="Text"/>
              <w:numPr>
                <w:ilvl w:val="0"/>
                <w:numId w:val="2"/>
              </w:numPr>
              <w:spacing w:line="360" w:lineRule="auto"/>
              <w:ind w:right="-567"/>
            </w:pPr>
            <w:r>
              <w:t>Introduction</w:t>
            </w:r>
          </w:p>
          <w:p w14:paraId="5FC34A4D" w14:textId="34B6B423" w:rsidR="00C3763F" w:rsidRDefault="00A34CAF" w:rsidP="00ED4CE7">
            <w:pPr>
              <w:pStyle w:val="Text"/>
              <w:numPr>
                <w:ilvl w:val="0"/>
                <w:numId w:val="2"/>
              </w:numPr>
              <w:spacing w:line="360" w:lineRule="auto"/>
              <w:ind w:right="-567"/>
            </w:pPr>
            <w:r>
              <w:t>Abstract</w:t>
            </w:r>
          </w:p>
          <w:p w14:paraId="6029859E" w14:textId="38FD8298" w:rsidR="00C3763F" w:rsidRDefault="00C3763F" w:rsidP="00ED4CE7">
            <w:pPr>
              <w:pStyle w:val="Text"/>
              <w:numPr>
                <w:ilvl w:val="0"/>
                <w:numId w:val="2"/>
              </w:numPr>
              <w:spacing w:line="360" w:lineRule="auto"/>
              <w:ind w:right="-567"/>
            </w:pPr>
            <w:r>
              <w:t>Problem Definition and Algorithm</w:t>
            </w:r>
          </w:p>
          <w:p w14:paraId="0A4E7E8D" w14:textId="35D07185" w:rsidR="00E27BEE" w:rsidRDefault="00E27BEE" w:rsidP="00ED4CE7">
            <w:pPr>
              <w:pStyle w:val="Text"/>
              <w:numPr>
                <w:ilvl w:val="1"/>
                <w:numId w:val="2"/>
              </w:numPr>
              <w:spacing w:line="360" w:lineRule="auto"/>
              <w:ind w:right="-567"/>
            </w:pPr>
            <w:r>
              <w:t>Task Definition</w:t>
            </w:r>
          </w:p>
          <w:p w14:paraId="6F31D052" w14:textId="066C21E8" w:rsidR="00A34CAF" w:rsidRDefault="00E27BEE" w:rsidP="00ED4CE7">
            <w:pPr>
              <w:pStyle w:val="Text"/>
              <w:numPr>
                <w:ilvl w:val="1"/>
                <w:numId w:val="2"/>
              </w:numPr>
              <w:spacing w:line="360" w:lineRule="auto"/>
              <w:ind w:right="-567"/>
            </w:pPr>
            <w:r>
              <w:t>Algorithm Definition</w:t>
            </w:r>
          </w:p>
          <w:p w14:paraId="7D5D6F5C" w14:textId="5587606D" w:rsidR="003D465C" w:rsidRDefault="003D465C" w:rsidP="00ED4CE7">
            <w:pPr>
              <w:pStyle w:val="Text"/>
              <w:numPr>
                <w:ilvl w:val="0"/>
                <w:numId w:val="2"/>
              </w:numPr>
              <w:spacing w:line="360" w:lineRule="auto"/>
              <w:ind w:right="-567"/>
            </w:pPr>
            <w:r>
              <w:t>Statistical Analysis</w:t>
            </w:r>
          </w:p>
          <w:p w14:paraId="220C6D77" w14:textId="4BB20CC1" w:rsidR="00E27BEE" w:rsidRDefault="00C360BD" w:rsidP="00ED4CE7">
            <w:pPr>
              <w:pStyle w:val="Text"/>
              <w:numPr>
                <w:ilvl w:val="0"/>
                <w:numId w:val="2"/>
              </w:numPr>
              <w:spacing w:line="360" w:lineRule="auto"/>
              <w:ind w:right="-567"/>
            </w:pPr>
            <w:r>
              <w:t>Machine Learning Mo</w:t>
            </w:r>
            <w:r w:rsidR="003D465C">
              <w:t>dels Used</w:t>
            </w:r>
          </w:p>
          <w:p w14:paraId="24A39B40" w14:textId="2EC4CF79" w:rsidR="005752B5" w:rsidRDefault="003D465C" w:rsidP="00ED4CE7">
            <w:pPr>
              <w:pStyle w:val="Text"/>
              <w:numPr>
                <w:ilvl w:val="1"/>
                <w:numId w:val="2"/>
              </w:numPr>
              <w:spacing w:line="360" w:lineRule="auto"/>
              <w:ind w:right="-567"/>
            </w:pPr>
            <w:r>
              <w:t>ARIMA</w:t>
            </w:r>
          </w:p>
          <w:p w14:paraId="3C1729FE" w14:textId="7ECF8110" w:rsidR="005752B5" w:rsidRDefault="003D465C" w:rsidP="00ED4CE7">
            <w:pPr>
              <w:pStyle w:val="Text"/>
              <w:numPr>
                <w:ilvl w:val="1"/>
                <w:numId w:val="2"/>
              </w:numPr>
              <w:spacing w:line="360" w:lineRule="auto"/>
              <w:ind w:right="-567"/>
            </w:pPr>
            <w:r>
              <w:t>LINEAR REGRESSION</w:t>
            </w:r>
          </w:p>
          <w:p w14:paraId="25D02CB6" w14:textId="349E1BA9" w:rsidR="005752B5" w:rsidRDefault="003D465C" w:rsidP="00ED4CE7">
            <w:pPr>
              <w:pStyle w:val="Text"/>
              <w:numPr>
                <w:ilvl w:val="1"/>
                <w:numId w:val="2"/>
              </w:numPr>
              <w:spacing w:line="360" w:lineRule="auto"/>
              <w:ind w:right="-567"/>
            </w:pPr>
            <w:r>
              <w:t>XG BOOST</w:t>
            </w:r>
          </w:p>
          <w:p w14:paraId="3097EA2D" w14:textId="5BF11659" w:rsidR="00E75F28" w:rsidRDefault="00E75F28" w:rsidP="00ED4CE7">
            <w:pPr>
              <w:pStyle w:val="Text"/>
              <w:numPr>
                <w:ilvl w:val="1"/>
                <w:numId w:val="2"/>
              </w:numPr>
              <w:spacing w:line="360" w:lineRule="auto"/>
              <w:ind w:right="-567"/>
            </w:pPr>
            <w:r>
              <w:t xml:space="preserve">6 </w:t>
            </w:r>
            <w:r w:rsidR="00F000B0">
              <w:t xml:space="preserve">months tickets </w:t>
            </w:r>
            <w:r>
              <w:t>(XGBOOST</w:t>
            </w:r>
            <w:r w:rsidR="00F000B0">
              <w:t>)</w:t>
            </w:r>
          </w:p>
          <w:p w14:paraId="58B80CC3" w14:textId="6AF007BA" w:rsidR="005752B5" w:rsidRDefault="005752B5" w:rsidP="00ED4CE7">
            <w:pPr>
              <w:pStyle w:val="Text"/>
              <w:numPr>
                <w:ilvl w:val="0"/>
                <w:numId w:val="2"/>
              </w:numPr>
              <w:spacing w:line="360" w:lineRule="auto"/>
              <w:ind w:right="-567"/>
            </w:pPr>
            <w:r>
              <w:t>Related Work</w:t>
            </w:r>
          </w:p>
          <w:p w14:paraId="1565647B" w14:textId="7D59EAB3" w:rsidR="003D465C" w:rsidRDefault="00A24C18" w:rsidP="00ED4CE7">
            <w:pPr>
              <w:pStyle w:val="Text"/>
              <w:numPr>
                <w:ilvl w:val="0"/>
                <w:numId w:val="2"/>
              </w:numPr>
              <w:spacing w:line="360" w:lineRule="auto"/>
              <w:ind w:right="-567"/>
            </w:pPr>
            <w:r>
              <w:t>Worklog</w:t>
            </w:r>
          </w:p>
          <w:p w14:paraId="67C58BC1" w14:textId="7A609FF0" w:rsidR="005752B5" w:rsidRDefault="005752B5" w:rsidP="00ED4CE7">
            <w:pPr>
              <w:pStyle w:val="Text"/>
              <w:numPr>
                <w:ilvl w:val="0"/>
                <w:numId w:val="2"/>
              </w:numPr>
              <w:spacing w:line="360" w:lineRule="auto"/>
              <w:ind w:right="-567"/>
            </w:pPr>
            <w:r>
              <w:t>Future Work</w:t>
            </w:r>
          </w:p>
          <w:p w14:paraId="557FE78C" w14:textId="77777777" w:rsidR="00A24C18" w:rsidRDefault="003D465C" w:rsidP="00ED4CE7">
            <w:pPr>
              <w:pStyle w:val="Text"/>
              <w:numPr>
                <w:ilvl w:val="0"/>
                <w:numId w:val="2"/>
              </w:numPr>
              <w:spacing w:line="360" w:lineRule="auto"/>
              <w:ind w:right="-567"/>
            </w:pPr>
            <w:r>
              <w:t>References</w:t>
            </w:r>
          </w:p>
          <w:p w14:paraId="4C989B22" w14:textId="26CB04B2" w:rsidR="003D465C" w:rsidRPr="00E74B29" w:rsidRDefault="005752B5" w:rsidP="00ED4CE7">
            <w:pPr>
              <w:pStyle w:val="Text"/>
              <w:numPr>
                <w:ilvl w:val="0"/>
                <w:numId w:val="2"/>
              </w:numPr>
              <w:spacing w:line="360" w:lineRule="auto"/>
              <w:ind w:right="-567"/>
            </w:pPr>
            <w:r>
              <w:t>Conclusions</w:t>
            </w:r>
          </w:p>
        </w:tc>
        <w:tc>
          <w:tcPr>
            <w:tcW w:w="23" w:type="dxa"/>
            <w:shd w:val="clear" w:color="auto" w:fill="FFFFFF" w:themeFill="background1"/>
          </w:tcPr>
          <w:p w14:paraId="158449CF" w14:textId="77777777" w:rsidR="000E4641" w:rsidRPr="00E74B29" w:rsidRDefault="000E4641" w:rsidP="00ED4CE7">
            <w:pPr>
              <w:rPr>
                <w:rFonts w:ascii="Georgia" w:hAnsi="Georgia"/>
                <w:sz w:val="28"/>
                <w:szCs w:val="28"/>
              </w:rPr>
            </w:pPr>
          </w:p>
        </w:tc>
        <w:tc>
          <w:tcPr>
            <w:tcW w:w="2105" w:type="dxa"/>
            <w:tcBorders>
              <w:right w:val="single" w:sz="18" w:space="0" w:color="476166" w:themeColor="accent1"/>
            </w:tcBorders>
            <w:shd w:val="clear" w:color="auto" w:fill="FFFFFF" w:themeFill="background1"/>
          </w:tcPr>
          <w:p w14:paraId="110A4E7B" w14:textId="77777777" w:rsidR="002D774E" w:rsidRDefault="002D774E" w:rsidP="00953FC7">
            <w:pPr>
              <w:spacing w:line="360" w:lineRule="auto"/>
              <w:jc w:val="center"/>
              <w:rPr>
                <w:rFonts w:ascii="Georgia" w:hAnsi="Georgia"/>
                <w:sz w:val="28"/>
                <w:szCs w:val="28"/>
              </w:rPr>
            </w:pPr>
            <w:r>
              <w:rPr>
                <w:rFonts w:ascii="Georgia" w:hAnsi="Georgia"/>
                <w:sz w:val="28"/>
                <w:szCs w:val="28"/>
              </w:rPr>
              <w:t>3</w:t>
            </w:r>
          </w:p>
          <w:p w14:paraId="5283F23F" w14:textId="77777777" w:rsidR="002D774E" w:rsidRDefault="002D774E" w:rsidP="00953FC7">
            <w:pPr>
              <w:spacing w:line="360" w:lineRule="auto"/>
              <w:jc w:val="center"/>
              <w:rPr>
                <w:rFonts w:ascii="Georgia" w:hAnsi="Georgia"/>
                <w:sz w:val="28"/>
                <w:szCs w:val="28"/>
              </w:rPr>
            </w:pPr>
            <w:r>
              <w:rPr>
                <w:rFonts w:ascii="Georgia" w:hAnsi="Georgia"/>
                <w:sz w:val="28"/>
                <w:szCs w:val="28"/>
              </w:rPr>
              <w:t>4</w:t>
            </w:r>
          </w:p>
          <w:p w14:paraId="504ED84B" w14:textId="245584C2" w:rsidR="002D774E" w:rsidRDefault="002D774E" w:rsidP="00953FC7">
            <w:pPr>
              <w:spacing w:line="360" w:lineRule="auto"/>
              <w:jc w:val="center"/>
              <w:rPr>
                <w:rFonts w:ascii="Georgia" w:hAnsi="Georgia"/>
                <w:sz w:val="28"/>
                <w:szCs w:val="28"/>
              </w:rPr>
            </w:pPr>
            <w:r>
              <w:rPr>
                <w:rFonts w:ascii="Georgia" w:hAnsi="Georgia"/>
                <w:sz w:val="28"/>
                <w:szCs w:val="28"/>
              </w:rPr>
              <w:t>5-</w:t>
            </w:r>
            <w:r w:rsidR="00ED4CE7">
              <w:rPr>
                <w:rFonts w:ascii="Georgia" w:hAnsi="Georgia"/>
                <w:sz w:val="28"/>
                <w:szCs w:val="28"/>
              </w:rPr>
              <w:t>7</w:t>
            </w:r>
          </w:p>
          <w:p w14:paraId="70526ADE" w14:textId="24DAC7E7" w:rsidR="00ED4CE7" w:rsidRDefault="00ED4CE7" w:rsidP="00953FC7">
            <w:pPr>
              <w:spacing w:line="360" w:lineRule="auto"/>
              <w:jc w:val="center"/>
              <w:rPr>
                <w:rFonts w:ascii="Georgia" w:hAnsi="Georgia"/>
                <w:sz w:val="28"/>
                <w:szCs w:val="28"/>
              </w:rPr>
            </w:pPr>
            <w:r>
              <w:rPr>
                <w:rFonts w:ascii="Georgia" w:hAnsi="Georgia"/>
                <w:sz w:val="28"/>
                <w:szCs w:val="28"/>
              </w:rPr>
              <w:t>5</w:t>
            </w:r>
          </w:p>
          <w:p w14:paraId="33EE3A97" w14:textId="537C4892" w:rsidR="00ED4CE7" w:rsidRDefault="00ED4CE7" w:rsidP="00953FC7">
            <w:pPr>
              <w:spacing w:line="360" w:lineRule="auto"/>
              <w:jc w:val="center"/>
              <w:rPr>
                <w:rFonts w:ascii="Georgia" w:hAnsi="Georgia"/>
                <w:sz w:val="28"/>
                <w:szCs w:val="28"/>
              </w:rPr>
            </w:pPr>
            <w:r>
              <w:rPr>
                <w:rFonts w:ascii="Georgia" w:hAnsi="Georgia"/>
                <w:sz w:val="28"/>
                <w:szCs w:val="28"/>
              </w:rPr>
              <w:t>6-7</w:t>
            </w:r>
          </w:p>
          <w:p w14:paraId="5896BBA7" w14:textId="77777777" w:rsidR="00ED4CE7" w:rsidRDefault="00ED4CE7" w:rsidP="00953FC7">
            <w:pPr>
              <w:spacing w:line="360" w:lineRule="auto"/>
              <w:jc w:val="center"/>
              <w:rPr>
                <w:rFonts w:ascii="Georgia" w:hAnsi="Georgia"/>
                <w:sz w:val="28"/>
                <w:szCs w:val="28"/>
              </w:rPr>
            </w:pPr>
            <w:r>
              <w:rPr>
                <w:rFonts w:ascii="Georgia" w:hAnsi="Georgia"/>
                <w:sz w:val="28"/>
                <w:szCs w:val="28"/>
              </w:rPr>
              <w:t>8-15</w:t>
            </w:r>
          </w:p>
          <w:p w14:paraId="5C7BF687" w14:textId="77777777" w:rsidR="00ED4CE7" w:rsidRDefault="00ED4CE7" w:rsidP="00953FC7">
            <w:pPr>
              <w:spacing w:line="360" w:lineRule="auto"/>
              <w:jc w:val="center"/>
              <w:rPr>
                <w:rFonts w:ascii="Georgia" w:hAnsi="Georgia"/>
                <w:sz w:val="28"/>
                <w:szCs w:val="28"/>
              </w:rPr>
            </w:pPr>
            <w:r>
              <w:rPr>
                <w:rFonts w:ascii="Georgia" w:hAnsi="Georgia"/>
                <w:sz w:val="28"/>
                <w:szCs w:val="28"/>
              </w:rPr>
              <w:t>16-43</w:t>
            </w:r>
          </w:p>
          <w:p w14:paraId="4AE0D5CF" w14:textId="77777777" w:rsidR="00ED4CE7" w:rsidRDefault="00ED4CE7" w:rsidP="00953FC7">
            <w:pPr>
              <w:spacing w:line="360" w:lineRule="auto"/>
              <w:jc w:val="center"/>
              <w:rPr>
                <w:rFonts w:ascii="Georgia" w:hAnsi="Georgia"/>
                <w:sz w:val="28"/>
                <w:szCs w:val="28"/>
              </w:rPr>
            </w:pPr>
            <w:r>
              <w:rPr>
                <w:rFonts w:ascii="Georgia" w:hAnsi="Georgia"/>
                <w:sz w:val="28"/>
                <w:szCs w:val="28"/>
              </w:rPr>
              <w:t>17-20</w:t>
            </w:r>
          </w:p>
          <w:p w14:paraId="6B7570A2" w14:textId="77777777" w:rsidR="00ED4CE7" w:rsidRDefault="00ED4CE7" w:rsidP="00953FC7">
            <w:pPr>
              <w:spacing w:line="360" w:lineRule="auto"/>
              <w:jc w:val="center"/>
              <w:rPr>
                <w:rFonts w:ascii="Georgia" w:hAnsi="Georgia"/>
                <w:sz w:val="28"/>
                <w:szCs w:val="28"/>
              </w:rPr>
            </w:pPr>
            <w:r>
              <w:rPr>
                <w:rFonts w:ascii="Georgia" w:hAnsi="Georgia"/>
                <w:sz w:val="28"/>
                <w:szCs w:val="28"/>
              </w:rPr>
              <w:t>21-29</w:t>
            </w:r>
          </w:p>
          <w:p w14:paraId="4089FAB7" w14:textId="77777777" w:rsidR="00ED4CE7" w:rsidRDefault="00ED4CE7" w:rsidP="00953FC7">
            <w:pPr>
              <w:spacing w:line="360" w:lineRule="auto"/>
              <w:jc w:val="center"/>
              <w:rPr>
                <w:rFonts w:ascii="Georgia" w:hAnsi="Georgia"/>
                <w:sz w:val="28"/>
                <w:szCs w:val="28"/>
              </w:rPr>
            </w:pPr>
            <w:r>
              <w:rPr>
                <w:rFonts w:ascii="Georgia" w:hAnsi="Georgia"/>
                <w:sz w:val="28"/>
                <w:szCs w:val="28"/>
              </w:rPr>
              <w:t>30-39</w:t>
            </w:r>
          </w:p>
          <w:p w14:paraId="43C33EEE" w14:textId="77777777" w:rsidR="00ED4CE7" w:rsidRDefault="00ED4CE7" w:rsidP="00953FC7">
            <w:pPr>
              <w:spacing w:line="360" w:lineRule="auto"/>
              <w:jc w:val="center"/>
              <w:rPr>
                <w:rFonts w:ascii="Georgia" w:hAnsi="Georgia"/>
                <w:sz w:val="28"/>
                <w:szCs w:val="28"/>
              </w:rPr>
            </w:pPr>
            <w:r>
              <w:rPr>
                <w:rFonts w:ascii="Georgia" w:hAnsi="Georgia"/>
                <w:sz w:val="28"/>
                <w:szCs w:val="28"/>
              </w:rPr>
              <w:t>40-43</w:t>
            </w:r>
          </w:p>
          <w:p w14:paraId="48333B82" w14:textId="77777777" w:rsidR="00E2420D" w:rsidRDefault="00E2420D" w:rsidP="00953FC7">
            <w:pPr>
              <w:spacing w:line="360" w:lineRule="auto"/>
              <w:jc w:val="center"/>
              <w:rPr>
                <w:rFonts w:ascii="Georgia" w:hAnsi="Georgia"/>
                <w:sz w:val="28"/>
                <w:szCs w:val="28"/>
              </w:rPr>
            </w:pPr>
            <w:r>
              <w:rPr>
                <w:rFonts w:ascii="Georgia" w:hAnsi="Georgia"/>
                <w:sz w:val="28"/>
                <w:szCs w:val="28"/>
              </w:rPr>
              <w:t>44</w:t>
            </w:r>
          </w:p>
          <w:p w14:paraId="67316E20" w14:textId="77777777" w:rsidR="00E2420D" w:rsidRDefault="00E2420D" w:rsidP="00953FC7">
            <w:pPr>
              <w:spacing w:line="360" w:lineRule="auto"/>
              <w:jc w:val="center"/>
              <w:rPr>
                <w:rFonts w:ascii="Georgia" w:hAnsi="Georgia"/>
                <w:sz w:val="28"/>
                <w:szCs w:val="28"/>
              </w:rPr>
            </w:pPr>
            <w:r>
              <w:rPr>
                <w:rFonts w:ascii="Georgia" w:hAnsi="Georgia"/>
                <w:sz w:val="28"/>
                <w:szCs w:val="28"/>
              </w:rPr>
              <w:t>45</w:t>
            </w:r>
          </w:p>
          <w:p w14:paraId="27506F2D" w14:textId="77777777" w:rsidR="00E2420D" w:rsidRDefault="00E2420D" w:rsidP="00953FC7">
            <w:pPr>
              <w:spacing w:line="360" w:lineRule="auto"/>
              <w:jc w:val="center"/>
              <w:rPr>
                <w:rFonts w:ascii="Georgia" w:hAnsi="Georgia"/>
                <w:sz w:val="28"/>
                <w:szCs w:val="28"/>
              </w:rPr>
            </w:pPr>
            <w:r>
              <w:rPr>
                <w:rFonts w:ascii="Georgia" w:hAnsi="Georgia"/>
                <w:sz w:val="28"/>
                <w:szCs w:val="28"/>
              </w:rPr>
              <w:t>45</w:t>
            </w:r>
          </w:p>
          <w:p w14:paraId="3F3DCE82" w14:textId="77777777" w:rsidR="00E2420D" w:rsidRDefault="00E2420D" w:rsidP="00953FC7">
            <w:pPr>
              <w:spacing w:line="360" w:lineRule="auto"/>
              <w:jc w:val="center"/>
              <w:rPr>
                <w:rFonts w:ascii="Georgia" w:hAnsi="Georgia"/>
                <w:sz w:val="28"/>
                <w:szCs w:val="28"/>
              </w:rPr>
            </w:pPr>
            <w:r>
              <w:rPr>
                <w:rFonts w:ascii="Georgia" w:hAnsi="Georgia"/>
                <w:sz w:val="28"/>
                <w:szCs w:val="28"/>
              </w:rPr>
              <w:t>46-47</w:t>
            </w:r>
          </w:p>
          <w:p w14:paraId="0F10579A" w14:textId="3B84EE4F" w:rsidR="00E2420D" w:rsidRPr="00E74B29" w:rsidRDefault="00E2420D" w:rsidP="00953FC7">
            <w:pPr>
              <w:spacing w:line="360" w:lineRule="auto"/>
              <w:jc w:val="center"/>
              <w:rPr>
                <w:rFonts w:ascii="Georgia" w:hAnsi="Georgia"/>
                <w:sz w:val="28"/>
                <w:szCs w:val="28"/>
              </w:rPr>
            </w:pPr>
            <w:r>
              <w:rPr>
                <w:rFonts w:ascii="Georgia" w:hAnsi="Georgia"/>
                <w:sz w:val="28"/>
                <w:szCs w:val="28"/>
              </w:rPr>
              <w:t>48</w:t>
            </w:r>
          </w:p>
        </w:tc>
        <w:tc>
          <w:tcPr>
            <w:tcW w:w="593" w:type="dxa"/>
            <w:vMerge w:val="restart"/>
            <w:tcBorders>
              <w:left w:val="single" w:sz="18" w:space="0" w:color="476166" w:themeColor="accent1"/>
            </w:tcBorders>
          </w:tcPr>
          <w:p w14:paraId="00FD7AC7" w14:textId="77777777" w:rsidR="000E4641" w:rsidRDefault="000E4641" w:rsidP="00953FC7">
            <w:pPr>
              <w:jc w:val="center"/>
            </w:pPr>
          </w:p>
        </w:tc>
      </w:tr>
      <w:tr w:rsidR="000E4641" w14:paraId="28194763" w14:textId="77777777" w:rsidTr="008A3892">
        <w:trPr>
          <w:trHeight w:val="712"/>
        </w:trPr>
        <w:tc>
          <w:tcPr>
            <w:tcW w:w="709" w:type="dxa"/>
            <w:vMerge/>
            <w:tcBorders>
              <w:right w:val="single" w:sz="18" w:space="0" w:color="476166" w:themeColor="accent1"/>
            </w:tcBorders>
          </w:tcPr>
          <w:p w14:paraId="3868FE23" w14:textId="77777777" w:rsidR="000E4641" w:rsidRDefault="000E4641"/>
        </w:tc>
        <w:tc>
          <w:tcPr>
            <w:tcW w:w="1991" w:type="dxa"/>
            <w:vMerge/>
            <w:tcBorders>
              <w:left w:val="single" w:sz="18" w:space="0" w:color="476166" w:themeColor="accent1"/>
              <w:bottom w:val="single" w:sz="18" w:space="0" w:color="476166" w:themeColor="accent1"/>
            </w:tcBorders>
            <w:shd w:val="clear" w:color="auto" w:fill="FFFFFF" w:themeFill="background1"/>
          </w:tcPr>
          <w:p w14:paraId="2EEA651D" w14:textId="77777777" w:rsidR="000E4641" w:rsidRDefault="000E4641"/>
        </w:tc>
        <w:tc>
          <w:tcPr>
            <w:tcW w:w="5378" w:type="dxa"/>
            <w:gridSpan w:val="5"/>
            <w:shd w:val="clear" w:color="auto" w:fill="FFFFFF" w:themeFill="background1"/>
          </w:tcPr>
          <w:p w14:paraId="7135C3FA" w14:textId="19072F7D" w:rsidR="000E4641" w:rsidRPr="00E74B29" w:rsidRDefault="000E4641">
            <w:pPr>
              <w:rPr>
                <w:rFonts w:ascii="Georgia" w:hAnsi="Georgia"/>
                <w:sz w:val="28"/>
                <w:szCs w:val="28"/>
              </w:rPr>
            </w:pPr>
          </w:p>
        </w:tc>
        <w:tc>
          <w:tcPr>
            <w:tcW w:w="2128" w:type="dxa"/>
            <w:gridSpan w:val="2"/>
            <w:tcBorders>
              <w:bottom w:val="single" w:sz="18" w:space="0" w:color="476166" w:themeColor="accent1"/>
              <w:right w:val="single" w:sz="18" w:space="0" w:color="476166" w:themeColor="accent1"/>
            </w:tcBorders>
            <w:shd w:val="clear" w:color="auto" w:fill="FFFFFF" w:themeFill="background1"/>
          </w:tcPr>
          <w:p w14:paraId="36AC41BC" w14:textId="77777777" w:rsidR="000E4641" w:rsidRPr="00E74B29" w:rsidRDefault="000E4641">
            <w:pPr>
              <w:rPr>
                <w:rFonts w:ascii="Georgia" w:hAnsi="Georgia"/>
                <w:sz w:val="28"/>
                <w:szCs w:val="28"/>
              </w:rPr>
            </w:pPr>
          </w:p>
        </w:tc>
        <w:tc>
          <w:tcPr>
            <w:tcW w:w="593" w:type="dxa"/>
            <w:vMerge/>
            <w:tcBorders>
              <w:left w:val="single" w:sz="18" w:space="0" w:color="476166" w:themeColor="accent1"/>
            </w:tcBorders>
          </w:tcPr>
          <w:p w14:paraId="0962A324" w14:textId="77777777" w:rsidR="000E4641" w:rsidRDefault="000E4641"/>
        </w:tc>
      </w:tr>
    </w:tbl>
    <w:p w14:paraId="5E1F3E93" w14:textId="41DB0265" w:rsidR="00CA6A0D" w:rsidRDefault="00CA6A0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1071"/>
        <w:gridCol w:w="367"/>
        <w:gridCol w:w="720"/>
        <w:gridCol w:w="2158"/>
        <w:gridCol w:w="1574"/>
        <w:gridCol w:w="584"/>
      </w:tblGrid>
      <w:tr w:rsidR="0048120C" w14:paraId="5C00FC84" w14:textId="77777777" w:rsidTr="00185F4A">
        <w:trPr>
          <w:trHeight w:val="800"/>
        </w:trPr>
        <w:tc>
          <w:tcPr>
            <w:tcW w:w="2158" w:type="dxa"/>
            <w:gridSpan w:val="2"/>
            <w:tcBorders>
              <w:right w:val="single" w:sz="18" w:space="0" w:color="476166" w:themeColor="accent1"/>
            </w:tcBorders>
          </w:tcPr>
          <w:p w14:paraId="63FDE8D5" w14:textId="6DAD33E1" w:rsidR="0048120C" w:rsidRDefault="0048120C" w:rsidP="007C1EAA"/>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EDA123E" w14:textId="3AA094F6" w:rsidR="0048120C" w:rsidRDefault="007D5CAD" w:rsidP="00837914">
            <w:pPr>
              <w:pStyle w:val="Heading4"/>
            </w:pPr>
            <w:r>
              <w:t>1.</w:t>
            </w:r>
            <w:r w:rsidR="005752B5">
              <w:t>Introduction</w:t>
            </w:r>
          </w:p>
        </w:tc>
        <w:tc>
          <w:tcPr>
            <w:tcW w:w="2158" w:type="dxa"/>
            <w:gridSpan w:val="2"/>
            <w:tcBorders>
              <w:left w:val="single" w:sz="18" w:space="0" w:color="476166" w:themeColor="accent1"/>
            </w:tcBorders>
          </w:tcPr>
          <w:p w14:paraId="2EFA865A" w14:textId="77777777" w:rsidR="0048120C" w:rsidRDefault="0048120C"/>
        </w:tc>
      </w:tr>
      <w:tr w:rsidR="0048120C" w14:paraId="111C791A" w14:textId="77777777" w:rsidTr="00185F4A">
        <w:tc>
          <w:tcPr>
            <w:tcW w:w="2158" w:type="dxa"/>
            <w:gridSpan w:val="2"/>
          </w:tcPr>
          <w:p w14:paraId="2CE43B48" w14:textId="77777777" w:rsidR="0048120C" w:rsidRDefault="0048120C"/>
        </w:tc>
        <w:tc>
          <w:tcPr>
            <w:tcW w:w="2158" w:type="dxa"/>
            <w:tcBorders>
              <w:top w:val="single" w:sz="18" w:space="0" w:color="476166" w:themeColor="accent1"/>
            </w:tcBorders>
          </w:tcPr>
          <w:p w14:paraId="4AC2FF24" w14:textId="77777777" w:rsidR="0048120C" w:rsidRDefault="0048120C"/>
        </w:tc>
        <w:tc>
          <w:tcPr>
            <w:tcW w:w="2158" w:type="dxa"/>
            <w:gridSpan w:val="3"/>
            <w:tcBorders>
              <w:top w:val="single" w:sz="18" w:space="0" w:color="476166" w:themeColor="accent1"/>
            </w:tcBorders>
          </w:tcPr>
          <w:p w14:paraId="35C2D495" w14:textId="77777777" w:rsidR="0048120C" w:rsidRDefault="0048120C"/>
        </w:tc>
        <w:tc>
          <w:tcPr>
            <w:tcW w:w="2158" w:type="dxa"/>
            <w:tcBorders>
              <w:top w:val="single" w:sz="18" w:space="0" w:color="476166" w:themeColor="accent1"/>
            </w:tcBorders>
          </w:tcPr>
          <w:p w14:paraId="0E621D11" w14:textId="77777777" w:rsidR="0048120C" w:rsidRDefault="0048120C"/>
        </w:tc>
        <w:tc>
          <w:tcPr>
            <w:tcW w:w="2158" w:type="dxa"/>
            <w:gridSpan w:val="2"/>
          </w:tcPr>
          <w:p w14:paraId="6501CCD8" w14:textId="77777777" w:rsidR="0048120C" w:rsidRDefault="0048120C"/>
        </w:tc>
      </w:tr>
      <w:tr w:rsidR="0048120C" w14:paraId="32A230D8" w14:textId="77777777" w:rsidTr="005618A4">
        <w:trPr>
          <w:trHeight w:val="4546"/>
        </w:trPr>
        <w:tc>
          <w:tcPr>
            <w:tcW w:w="1079" w:type="dxa"/>
          </w:tcPr>
          <w:p w14:paraId="0C5E8CE0" w14:textId="77777777" w:rsidR="0048120C" w:rsidRDefault="0048120C"/>
        </w:tc>
        <w:tc>
          <w:tcPr>
            <w:tcW w:w="9127" w:type="dxa"/>
            <w:gridSpan w:val="7"/>
            <w:tcBorders>
              <w:top w:val="single" w:sz="18" w:space="0" w:color="476166" w:themeColor="accent1"/>
              <w:bottom w:val="single" w:sz="18" w:space="0" w:color="476166" w:themeColor="accent1"/>
            </w:tcBorders>
          </w:tcPr>
          <w:p w14:paraId="766FE7CA" w14:textId="77777777" w:rsidR="00A97DFF" w:rsidRDefault="00A97DFF" w:rsidP="00BD65A8">
            <w:pPr>
              <w:pStyle w:val="Heading5"/>
              <w:spacing w:before="0"/>
            </w:pPr>
          </w:p>
          <w:p w14:paraId="224F2A38" w14:textId="26EC0B8D" w:rsidR="0048120C" w:rsidRDefault="005752B5" w:rsidP="00BD65A8">
            <w:pPr>
              <w:pStyle w:val="Heading5"/>
              <w:spacing w:before="0"/>
            </w:pPr>
            <w:r>
              <w:t>Use of Machine Learning for the Project?</w:t>
            </w:r>
          </w:p>
          <w:p w14:paraId="256EBB81" w14:textId="77777777" w:rsidR="00BD65A8" w:rsidRPr="00BD65A8" w:rsidRDefault="00BD65A8" w:rsidP="00BD65A8">
            <w:pPr>
              <w:rPr>
                <w:b/>
                <w:bCs/>
              </w:rPr>
            </w:pPr>
          </w:p>
          <w:p w14:paraId="4209166B" w14:textId="25E06E34" w:rsidR="005752B5" w:rsidRPr="00BD65A8" w:rsidRDefault="005752B5" w:rsidP="00BD65A8">
            <w:pPr>
              <w:pStyle w:val="Heading3"/>
              <w:shd w:val="clear" w:color="auto" w:fill="FFFFFF"/>
              <w:spacing w:after="264"/>
              <w:jc w:val="left"/>
              <w:rPr>
                <w:rFonts w:cs="Arial"/>
                <w:b/>
                <w:bCs/>
                <w:color w:val="000000"/>
                <w:spacing w:val="-4"/>
                <w:sz w:val="28"/>
                <w:szCs w:val="28"/>
              </w:rPr>
            </w:pPr>
            <w:r w:rsidRPr="00BD65A8">
              <w:rPr>
                <w:rFonts w:cs="Arial"/>
                <w:b/>
                <w:bCs/>
                <w:color w:val="000000"/>
                <w:spacing w:val="-4"/>
                <w:sz w:val="28"/>
                <w:szCs w:val="28"/>
              </w:rPr>
              <w:t> 1. You’ll gain valuable insight</w:t>
            </w:r>
            <w:r w:rsidR="00A97DFF">
              <w:rPr>
                <w:rFonts w:cs="Arial"/>
                <w:b/>
                <w:bCs/>
                <w:color w:val="000000"/>
                <w:spacing w:val="-4"/>
                <w:sz w:val="28"/>
                <w:szCs w:val="28"/>
              </w:rPr>
              <w:t xml:space="preserve"> for future Ticket Predictions</w:t>
            </w:r>
          </w:p>
          <w:p w14:paraId="71ADEE7F" w14:textId="03D50070" w:rsidR="005752B5" w:rsidRDefault="005752B5" w:rsidP="00C76B4B">
            <w:pPr>
              <w:pStyle w:val="NormalWeb"/>
              <w:shd w:val="clear" w:color="auto" w:fill="FFFFFF"/>
              <w:spacing w:before="0" w:beforeAutospacing="0" w:after="0" w:afterAutospacing="0"/>
              <w:jc w:val="both"/>
              <w:rPr>
                <w:rFonts w:asciiTheme="minorHAnsi" w:hAnsiTheme="minorHAnsi" w:cs="Arial"/>
                <w:color w:val="000000"/>
                <w:spacing w:val="-4"/>
                <w:sz w:val="28"/>
                <w:szCs w:val="28"/>
              </w:rPr>
            </w:pPr>
            <w:r w:rsidRPr="00BD65A8">
              <w:rPr>
                <w:rFonts w:asciiTheme="minorHAnsi" w:hAnsiTheme="minorHAnsi" w:cs="Arial"/>
                <w:color w:val="000000"/>
                <w:spacing w:val="-4"/>
                <w:sz w:val="28"/>
                <w:szCs w:val="28"/>
              </w:rPr>
              <w:t xml:space="preserve">Forecasting gets you into the habit of looking at past and real-time data to predict future demand. And in doing so, you’ll be able to anticipate demand fluctuations more effectively. But more than that, it’ll give </w:t>
            </w:r>
            <w:r w:rsidR="00BD65A8" w:rsidRPr="00BD65A8">
              <w:rPr>
                <w:rFonts w:asciiTheme="minorHAnsi" w:hAnsiTheme="minorHAnsi" w:cs="Arial"/>
                <w:color w:val="000000"/>
                <w:spacing w:val="-4"/>
                <w:sz w:val="28"/>
                <w:szCs w:val="28"/>
              </w:rPr>
              <w:t>your</w:t>
            </w:r>
            <w:r w:rsidRPr="00BD65A8">
              <w:rPr>
                <w:rFonts w:asciiTheme="minorHAnsi" w:hAnsiTheme="minorHAnsi" w:cs="Arial"/>
                <w:color w:val="000000"/>
                <w:spacing w:val="-4"/>
                <w:sz w:val="28"/>
                <w:szCs w:val="28"/>
              </w:rPr>
              <w:t xml:space="preserve"> insight into </w:t>
            </w:r>
            <w:r w:rsidR="00BD65A8">
              <w:rPr>
                <w:rFonts w:asciiTheme="minorHAnsi" w:hAnsiTheme="minorHAnsi" w:cs="Arial"/>
                <w:color w:val="000000"/>
                <w:spacing w:val="-4"/>
                <w:sz w:val="28"/>
                <w:szCs w:val="28"/>
              </w:rPr>
              <w:t>the</w:t>
            </w:r>
            <w:r w:rsidRPr="00BD65A8">
              <w:rPr>
                <w:rFonts w:asciiTheme="minorHAnsi" w:hAnsiTheme="minorHAnsi" w:cs="Arial"/>
                <w:color w:val="000000"/>
                <w:spacing w:val="-4"/>
                <w:sz w:val="28"/>
                <w:szCs w:val="28"/>
              </w:rPr>
              <w:t xml:space="preserve"> company’s health and provide you with an opportunity to course-correct or make adjustments.</w:t>
            </w:r>
          </w:p>
          <w:p w14:paraId="1D7E8E39" w14:textId="77777777" w:rsidR="00BD65A8" w:rsidRPr="00BD65A8" w:rsidRDefault="00BD65A8" w:rsidP="00BD65A8">
            <w:pPr>
              <w:pStyle w:val="NormalWeb"/>
              <w:shd w:val="clear" w:color="auto" w:fill="FFFFFF"/>
              <w:spacing w:before="0" w:beforeAutospacing="0" w:after="0" w:afterAutospacing="0"/>
              <w:rPr>
                <w:rFonts w:asciiTheme="minorHAnsi" w:hAnsiTheme="minorHAnsi" w:cs="Arial"/>
                <w:b/>
                <w:bCs/>
                <w:color w:val="000000"/>
                <w:spacing w:val="-4"/>
                <w:sz w:val="28"/>
                <w:szCs w:val="28"/>
              </w:rPr>
            </w:pPr>
          </w:p>
          <w:p w14:paraId="57CD8E32" w14:textId="1FEC6EAF" w:rsidR="00BD65A8" w:rsidRPr="005618A4" w:rsidRDefault="005752B5" w:rsidP="005618A4">
            <w:pPr>
              <w:pStyle w:val="Heading3"/>
              <w:shd w:val="clear" w:color="auto" w:fill="FFFFFF"/>
              <w:spacing w:after="0" w:line="360" w:lineRule="auto"/>
              <w:jc w:val="left"/>
              <w:rPr>
                <w:rFonts w:cs="Arial"/>
                <w:b/>
                <w:bCs/>
                <w:color w:val="000000"/>
                <w:spacing w:val="-4"/>
                <w:sz w:val="28"/>
                <w:szCs w:val="28"/>
              </w:rPr>
            </w:pPr>
            <w:r w:rsidRPr="00BD65A8">
              <w:rPr>
                <w:rFonts w:cs="Arial"/>
                <w:b/>
                <w:bCs/>
                <w:color w:val="000000"/>
                <w:spacing w:val="-4"/>
                <w:sz w:val="28"/>
                <w:szCs w:val="28"/>
              </w:rPr>
              <w:t xml:space="preserve"> 2. You’ll learn from past </w:t>
            </w:r>
            <w:r w:rsidR="00A97DFF">
              <w:rPr>
                <w:rFonts w:cs="Arial"/>
                <w:b/>
                <w:bCs/>
                <w:color w:val="000000"/>
                <w:spacing w:val="-4"/>
                <w:sz w:val="28"/>
                <w:szCs w:val="28"/>
              </w:rPr>
              <w:t>data</w:t>
            </w:r>
          </w:p>
          <w:p w14:paraId="6EA675CD" w14:textId="68266EAE" w:rsidR="005752B5" w:rsidRPr="00BD65A8" w:rsidRDefault="005752B5" w:rsidP="00C76B4B">
            <w:pPr>
              <w:pStyle w:val="NormalWeb"/>
              <w:shd w:val="clear" w:color="auto" w:fill="FFFFFF"/>
              <w:spacing w:before="0" w:beforeAutospacing="0" w:after="0" w:afterAutospacing="0"/>
              <w:jc w:val="both"/>
              <w:rPr>
                <w:rFonts w:asciiTheme="minorHAnsi" w:hAnsiTheme="minorHAnsi" w:cs="Arial"/>
                <w:color w:val="000000"/>
                <w:spacing w:val="-4"/>
                <w:sz w:val="28"/>
                <w:szCs w:val="28"/>
              </w:rPr>
            </w:pPr>
            <w:r w:rsidRPr="00BD65A8">
              <w:rPr>
                <w:rFonts w:asciiTheme="minorHAnsi" w:hAnsiTheme="minorHAnsi" w:cs="Arial"/>
                <w:color w:val="000000"/>
                <w:spacing w:val="-4"/>
                <w:sz w:val="28"/>
                <w:szCs w:val="28"/>
              </w:rPr>
              <w:t>You don’t start from scratch after each forecast. Even if your prediction was nowhere close to what ended up coming to pass, it gives you a starting point. It’s common to review where and why things didn’t happen the way you predicted. Your forecasts should eventually improve. But more than that, you’ll get into the habit of reflecting upon past performance as a whole. And self-reflection can be a powerful driver of company growth.</w:t>
            </w:r>
          </w:p>
          <w:p w14:paraId="603752EA" w14:textId="77777777" w:rsidR="00BD65A8" w:rsidRDefault="005752B5" w:rsidP="00BD65A8">
            <w:pPr>
              <w:pStyle w:val="Heading3"/>
              <w:shd w:val="clear" w:color="auto" w:fill="FFFFFF"/>
              <w:spacing w:after="0"/>
              <w:rPr>
                <w:rFonts w:cs="Arial"/>
                <w:color w:val="000000"/>
                <w:spacing w:val="-4"/>
                <w:sz w:val="28"/>
                <w:szCs w:val="28"/>
              </w:rPr>
            </w:pPr>
            <w:r w:rsidRPr="00BD65A8">
              <w:rPr>
                <w:rFonts w:cs="Arial"/>
                <w:color w:val="000000"/>
                <w:spacing w:val="-4"/>
                <w:sz w:val="28"/>
                <w:szCs w:val="28"/>
              </w:rPr>
              <w:t> </w:t>
            </w:r>
          </w:p>
          <w:p w14:paraId="4E8A4F57" w14:textId="55755F24" w:rsidR="00C76B4B" w:rsidRPr="005618A4" w:rsidRDefault="005752B5" w:rsidP="005618A4">
            <w:pPr>
              <w:pStyle w:val="Heading3"/>
              <w:shd w:val="clear" w:color="auto" w:fill="FFFFFF"/>
              <w:spacing w:after="0" w:line="360" w:lineRule="auto"/>
              <w:jc w:val="left"/>
              <w:rPr>
                <w:rFonts w:cs="Arial"/>
                <w:b/>
                <w:bCs/>
                <w:color w:val="000000"/>
                <w:spacing w:val="-4"/>
                <w:sz w:val="28"/>
                <w:szCs w:val="28"/>
              </w:rPr>
            </w:pPr>
            <w:r w:rsidRPr="00BD65A8">
              <w:rPr>
                <w:rFonts w:cs="Arial"/>
                <w:b/>
                <w:bCs/>
                <w:color w:val="000000"/>
                <w:spacing w:val="-4"/>
                <w:sz w:val="28"/>
                <w:szCs w:val="28"/>
              </w:rPr>
              <w:t>3. It can decrease costs</w:t>
            </w:r>
            <w:r w:rsidR="00A97DFF">
              <w:rPr>
                <w:rFonts w:cs="Arial"/>
                <w:b/>
                <w:bCs/>
                <w:color w:val="000000"/>
                <w:spacing w:val="-4"/>
                <w:sz w:val="28"/>
                <w:szCs w:val="28"/>
              </w:rPr>
              <w:t xml:space="preserve"> of labor</w:t>
            </w:r>
          </w:p>
          <w:p w14:paraId="06999D1D" w14:textId="4E3F2976" w:rsidR="005752B5" w:rsidRDefault="005752B5" w:rsidP="00C76B4B">
            <w:pPr>
              <w:pStyle w:val="NormalWeb"/>
              <w:shd w:val="clear" w:color="auto" w:fill="FFFFFF"/>
              <w:spacing w:before="0" w:beforeAutospacing="0" w:after="0" w:afterAutospacing="0"/>
              <w:jc w:val="both"/>
              <w:rPr>
                <w:rFonts w:ascii="Arial" w:hAnsi="Arial" w:cs="Arial"/>
                <w:color w:val="000000"/>
                <w:spacing w:val="-4"/>
              </w:rPr>
            </w:pPr>
            <w:r w:rsidRPr="00BD65A8">
              <w:rPr>
                <w:rFonts w:asciiTheme="minorHAnsi" w:hAnsiTheme="minorHAnsi" w:cs="Arial"/>
                <w:color w:val="000000"/>
                <w:spacing w:val="-4"/>
                <w:sz w:val="28"/>
                <w:szCs w:val="28"/>
              </w:rPr>
              <w:t>When done right, anticipating demand will help you tweak your processes to increase efficiency all along the supply chain. Because you’re better able to predict what customers will want and when they’ll want it, you may also be able to decrease excess inventory levels, thus increasing overall profitability</w:t>
            </w:r>
            <w:r>
              <w:rPr>
                <w:rFonts w:ascii="Arial" w:hAnsi="Arial" w:cs="Arial"/>
                <w:color w:val="000000"/>
                <w:spacing w:val="-4"/>
              </w:rPr>
              <w:t>.</w:t>
            </w:r>
          </w:p>
          <w:p w14:paraId="2DEEFFCD" w14:textId="57BA6713" w:rsidR="0048120C" w:rsidRDefault="0048120C" w:rsidP="000E4641">
            <w:pPr>
              <w:pStyle w:val="Text"/>
            </w:pPr>
          </w:p>
        </w:tc>
        <w:tc>
          <w:tcPr>
            <w:tcW w:w="584" w:type="dxa"/>
          </w:tcPr>
          <w:p w14:paraId="44D82221" w14:textId="77777777" w:rsidR="0048120C" w:rsidRDefault="0048120C"/>
        </w:tc>
      </w:tr>
      <w:tr w:rsidR="0048120C" w14:paraId="06364FC6" w14:textId="77777777" w:rsidTr="005618A4">
        <w:trPr>
          <w:trHeight w:val="730"/>
        </w:trPr>
        <w:tc>
          <w:tcPr>
            <w:tcW w:w="1079" w:type="dxa"/>
          </w:tcPr>
          <w:p w14:paraId="133894AE" w14:textId="77777777" w:rsidR="0048120C" w:rsidRDefault="0048120C"/>
        </w:tc>
        <w:tc>
          <w:tcPr>
            <w:tcW w:w="4308" w:type="dxa"/>
            <w:gridSpan w:val="3"/>
            <w:tcBorders>
              <w:top w:val="single" w:sz="18" w:space="0" w:color="476166" w:themeColor="accent1"/>
            </w:tcBorders>
          </w:tcPr>
          <w:p w14:paraId="27748608" w14:textId="1CAD9921" w:rsidR="00FA6A53" w:rsidRDefault="0060324F" w:rsidP="00FA6A53">
            <w:pPr>
              <w:pStyle w:val="Heading5"/>
            </w:pPr>
            <w:r>
              <w:t>Benefits for the current Problem statement or Use cas</w:t>
            </w:r>
            <w:r w:rsidR="00FA6A53">
              <w:t>e</w:t>
            </w:r>
          </w:p>
          <w:p w14:paraId="4AD852BE" w14:textId="77777777" w:rsidR="005618A4" w:rsidRPr="005618A4" w:rsidRDefault="005618A4" w:rsidP="005618A4"/>
          <w:p w14:paraId="7C12FFCE" w14:textId="77777777" w:rsidR="00C76B4B" w:rsidRPr="00C76B4B" w:rsidRDefault="00C76B4B" w:rsidP="00C76B4B"/>
          <w:p w14:paraId="0373A68D" w14:textId="134D642E" w:rsidR="00FA6A53" w:rsidRPr="00A3695C" w:rsidRDefault="00FA6A53" w:rsidP="00A3695C">
            <w:pPr>
              <w:jc w:val="both"/>
              <w:rPr>
                <w:sz w:val="28"/>
                <w:szCs w:val="28"/>
              </w:rPr>
            </w:pPr>
            <w:r w:rsidRPr="00C76B4B">
              <w:rPr>
                <w:sz w:val="28"/>
                <w:szCs w:val="28"/>
              </w:rPr>
              <w:t>Since Ticket Prediction</w:t>
            </w:r>
            <w:r w:rsidR="005618A4">
              <w:rPr>
                <w:sz w:val="28"/>
                <w:szCs w:val="28"/>
              </w:rPr>
              <w:t xml:space="preserve"> is a task</w:t>
            </w:r>
            <w:r w:rsidRPr="00C76B4B">
              <w:rPr>
                <w:sz w:val="28"/>
                <w:szCs w:val="28"/>
              </w:rPr>
              <w:t xml:space="preserve"> </w:t>
            </w:r>
            <w:r w:rsidR="005618A4">
              <w:rPr>
                <w:sz w:val="28"/>
                <w:szCs w:val="28"/>
              </w:rPr>
              <w:t xml:space="preserve">that </w:t>
            </w:r>
            <w:r w:rsidRPr="00C76B4B">
              <w:rPr>
                <w:sz w:val="28"/>
                <w:szCs w:val="28"/>
              </w:rPr>
              <w:t>can consume a</w:t>
            </w:r>
            <w:r w:rsidR="00C76B4B">
              <w:rPr>
                <w:sz w:val="28"/>
                <w:szCs w:val="28"/>
              </w:rPr>
              <w:t>n</w:t>
            </w:r>
            <w:r w:rsidRPr="00C76B4B">
              <w:rPr>
                <w:sz w:val="28"/>
                <w:szCs w:val="28"/>
              </w:rPr>
              <w:t xml:space="preserve"> ample amount of the cost of labor this prediction Model can help perform contingency planning during</w:t>
            </w:r>
            <w:r w:rsidR="00CA6A0D">
              <w:rPr>
                <w:sz w:val="28"/>
                <w:szCs w:val="28"/>
              </w:rPr>
              <w:t xml:space="preserve"> the</w:t>
            </w:r>
            <w:r w:rsidRPr="00C76B4B">
              <w:rPr>
                <w:sz w:val="28"/>
                <w:szCs w:val="28"/>
              </w:rPr>
              <w:t xml:space="preserve"> challenging financial times.</w:t>
            </w:r>
          </w:p>
        </w:tc>
        <w:tc>
          <w:tcPr>
            <w:tcW w:w="367" w:type="dxa"/>
            <w:tcBorders>
              <w:top w:val="single" w:sz="18" w:space="0" w:color="476166" w:themeColor="accent1"/>
            </w:tcBorders>
          </w:tcPr>
          <w:p w14:paraId="06C92819" w14:textId="77777777" w:rsidR="0048120C" w:rsidRDefault="0048120C"/>
        </w:tc>
        <w:tc>
          <w:tcPr>
            <w:tcW w:w="4452" w:type="dxa"/>
            <w:gridSpan w:val="3"/>
            <w:tcBorders>
              <w:top w:val="single" w:sz="18" w:space="0" w:color="476166" w:themeColor="accent1"/>
            </w:tcBorders>
          </w:tcPr>
          <w:p w14:paraId="164FEE80" w14:textId="77777777" w:rsidR="00C76B4B" w:rsidRDefault="00C76B4B">
            <w:pPr>
              <w:rPr>
                <w:sz w:val="28"/>
                <w:szCs w:val="28"/>
              </w:rPr>
            </w:pPr>
          </w:p>
          <w:p w14:paraId="4EF1D1F6" w14:textId="77777777" w:rsidR="00C76B4B" w:rsidRDefault="00C76B4B">
            <w:pPr>
              <w:rPr>
                <w:sz w:val="28"/>
                <w:szCs w:val="28"/>
              </w:rPr>
            </w:pPr>
          </w:p>
          <w:p w14:paraId="4E954124" w14:textId="77777777" w:rsidR="00C76B4B" w:rsidRDefault="00C76B4B">
            <w:pPr>
              <w:rPr>
                <w:sz w:val="28"/>
                <w:szCs w:val="28"/>
              </w:rPr>
            </w:pPr>
          </w:p>
          <w:p w14:paraId="74D24076" w14:textId="67EB0F00" w:rsidR="00C76B4B" w:rsidRDefault="00C76B4B">
            <w:pPr>
              <w:rPr>
                <w:sz w:val="28"/>
                <w:szCs w:val="28"/>
              </w:rPr>
            </w:pPr>
          </w:p>
          <w:p w14:paraId="3FAB53E2" w14:textId="77777777" w:rsidR="005618A4" w:rsidRDefault="005618A4">
            <w:pPr>
              <w:rPr>
                <w:sz w:val="28"/>
                <w:szCs w:val="28"/>
              </w:rPr>
            </w:pPr>
          </w:p>
          <w:p w14:paraId="6E13F563" w14:textId="7B793AD0" w:rsidR="0048120C" w:rsidRDefault="00C76B4B" w:rsidP="00C76B4B">
            <w:pPr>
              <w:jc w:val="both"/>
            </w:pPr>
            <w:r w:rsidRPr="00FA6A53">
              <w:rPr>
                <w:sz w:val="28"/>
                <w:szCs w:val="28"/>
              </w:rPr>
              <w:t>This makes a better future prediction of the work planning and the cost of time and cost of labor. By categorizing the predicted tickets, we can achieve the requirements.</w:t>
            </w:r>
          </w:p>
        </w:tc>
        <w:tc>
          <w:tcPr>
            <w:tcW w:w="584" w:type="dxa"/>
          </w:tcPr>
          <w:p w14:paraId="0EB9BA8C" w14:textId="77777777" w:rsidR="0048120C" w:rsidRDefault="0048120C"/>
        </w:tc>
      </w:tr>
    </w:tbl>
    <w:p w14:paraId="667F2FB7" w14:textId="79FFC498" w:rsidR="00703407" w:rsidRDefault="00703407"/>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2158"/>
        <w:gridCol w:w="2158"/>
        <w:gridCol w:w="2158"/>
        <w:gridCol w:w="2158"/>
      </w:tblGrid>
      <w:tr w:rsidR="00703407" w14:paraId="5E062132" w14:textId="77777777" w:rsidTr="004D7388">
        <w:trPr>
          <w:trHeight w:val="800"/>
        </w:trPr>
        <w:tc>
          <w:tcPr>
            <w:tcW w:w="1591" w:type="dxa"/>
            <w:tcBorders>
              <w:right w:val="single" w:sz="18" w:space="0" w:color="476166" w:themeColor="accent1"/>
            </w:tcBorders>
          </w:tcPr>
          <w:p w14:paraId="2E0D5EE3" w14:textId="77777777" w:rsidR="00703407" w:rsidRDefault="00703407"/>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1FE07AD" w14:textId="4576DE04" w:rsidR="00703407" w:rsidRDefault="007D5CAD">
            <w:pPr>
              <w:pStyle w:val="Heading4"/>
            </w:pPr>
            <w:r>
              <w:t>2.</w:t>
            </w:r>
            <w:r w:rsidR="00703407">
              <w:t>Abstract</w:t>
            </w:r>
          </w:p>
        </w:tc>
        <w:tc>
          <w:tcPr>
            <w:tcW w:w="2158" w:type="dxa"/>
            <w:tcBorders>
              <w:left w:val="single" w:sz="18" w:space="0" w:color="476166" w:themeColor="accent1"/>
            </w:tcBorders>
          </w:tcPr>
          <w:p w14:paraId="19795031" w14:textId="77777777" w:rsidR="00703407" w:rsidRDefault="00703407"/>
        </w:tc>
      </w:tr>
      <w:tr w:rsidR="00703407" w14:paraId="7A261845" w14:textId="77777777" w:rsidTr="004D7388">
        <w:tc>
          <w:tcPr>
            <w:tcW w:w="1591" w:type="dxa"/>
          </w:tcPr>
          <w:p w14:paraId="2C345A40" w14:textId="77777777" w:rsidR="00703407" w:rsidRDefault="00703407"/>
        </w:tc>
        <w:tc>
          <w:tcPr>
            <w:tcW w:w="2158" w:type="dxa"/>
            <w:tcBorders>
              <w:top w:val="single" w:sz="18" w:space="0" w:color="476166" w:themeColor="accent1"/>
            </w:tcBorders>
          </w:tcPr>
          <w:p w14:paraId="6F770FFB" w14:textId="77777777" w:rsidR="00703407" w:rsidRDefault="00703407"/>
        </w:tc>
        <w:tc>
          <w:tcPr>
            <w:tcW w:w="2158" w:type="dxa"/>
            <w:tcBorders>
              <w:top w:val="single" w:sz="18" w:space="0" w:color="476166" w:themeColor="accent1"/>
            </w:tcBorders>
          </w:tcPr>
          <w:p w14:paraId="45ACFC01" w14:textId="77777777" w:rsidR="00703407" w:rsidRDefault="00703407"/>
        </w:tc>
        <w:tc>
          <w:tcPr>
            <w:tcW w:w="2158" w:type="dxa"/>
            <w:tcBorders>
              <w:top w:val="single" w:sz="18" w:space="0" w:color="476166" w:themeColor="accent1"/>
            </w:tcBorders>
          </w:tcPr>
          <w:p w14:paraId="184C9AE4" w14:textId="77777777" w:rsidR="00703407" w:rsidRDefault="00703407"/>
        </w:tc>
        <w:tc>
          <w:tcPr>
            <w:tcW w:w="2158" w:type="dxa"/>
          </w:tcPr>
          <w:p w14:paraId="4DDEDF37" w14:textId="77777777" w:rsidR="00703407" w:rsidRDefault="00703407"/>
        </w:tc>
      </w:tr>
    </w:tbl>
    <w:p w14:paraId="3B4BF44F" w14:textId="642603BC" w:rsidR="005F31FC" w:rsidRDefault="005F31FC">
      <w:r>
        <w:rPr>
          <w:noProof/>
        </w:rPr>
        <w:pict w14:anchorId="7C2C3447">
          <v:group id="Group 198" o:spid="_x0000_s2050" style="position:absolute;margin-left:-2.1pt;margin-top:77.05pt;width:542.7pt;height:565.95pt;z-index:251664896;mso-wrap-distance-left:14.4pt;mso-wrap-distance-top:3.6pt;mso-wrap-distance-right:14.4pt;mso-wrap-distance-bottom:3.6pt;mso-position-horizontal-relative:margin;mso-position-vertical-relative:margin;mso-width-relative:margin;mso-height-relative:margin" coordorigin="79,-16455" coordsize="68962,7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">
            <v:rect id="Rectangle 199" o:spid="_x0000_s2051" style="position:absolute;left:79;top:-16455;width:68963;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" fillcolor="#476166 [3204]" stroked="f" strokeweight="2pt">
              <v:textbox>
                <w:txbxContent>
                  <w:p w14:paraId="1A1B2781" w14:textId="77777777" w:rsidR="00653163" w:rsidRDefault="00653163">
                    <w:pPr>
                      <w:jc w:val="center"/>
                      <w:rPr>
                        <w:rFonts w:asciiTheme="majorHAnsi" w:eastAsiaTheme="majorEastAsia" w:hAnsiTheme="majorHAnsi" w:cstheme="majorBidi"/>
                        <w:color w:val="FFFFFF" w:themeColor="background1"/>
                        <w:szCs w:val="28"/>
                      </w:rPr>
                    </w:pPr>
                  </w:p>
                </w:txbxContent>
              </v:textbox>
            </v:rect>
            <v:shapetype id="_x0000_t202" coordsize="21600,21600" o:spt="202" path="m,l,21600r21600,l21600,xe">
              <v:stroke joinstyle="miter"/>
              <v:path gradientshapeok="t" o:connecttype="rect"/>
            </v:shapetype>
            <v:shape id="Text Box 200" o:spid="_x0000_s2052" type="#_x0000_t202" style="position:absolute;left:1988;top:-11208;width:64201;height:6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5E39BD8C" w14:textId="43306A02" w:rsidR="00653163" w:rsidRPr="00C360BD" w:rsidRDefault="00D33E93" w:rsidP="004D7388">
                    <w:pPr>
                      <w:spacing w:line="360" w:lineRule="auto"/>
                      <w:jc w:val="both"/>
                      <w:rPr>
                        <w:b/>
                        <w:bCs/>
                        <w:caps/>
                        <w:color w:val="476166" w:themeColor="accent1"/>
                        <w:sz w:val="28"/>
                        <w:szCs w:val="28"/>
                      </w:rPr>
                    </w:pPr>
                    <w:r w:rsidRPr="00C360BD">
                      <w:rPr>
                        <w:b/>
                        <w:bCs/>
                        <w:sz w:val="28"/>
                        <w:szCs w:val="28"/>
                      </w:rPr>
                      <w:t>This abstract describes about the use case that we’ve worked on. In the given problem statement the task was to predict the total number of tickets that can be recorded in a particular day of the year or on a particular date. This can be achieved by applying a time series machine learning model on the past data. The time series model mainly takes an overall analysis of the seasonality, trend, irregularity and cyclic nature of the data. There are many time series models that can work on the past data to give future predictions. This report discusses of the different types of models that were used in the analysis and prediction of the number of tickets. The predicted data is then tested with the actual data and the accuracy is then calculated. Out of all the time series models, XGBoost has given the best accuracy which we will be discussing in the report</w:t>
                    </w:r>
                    <w:r w:rsidR="004D7388">
                      <w:rPr>
                        <w:b/>
                        <w:bCs/>
                        <w:sz w:val="28"/>
                        <w:szCs w:val="28"/>
                      </w:rPr>
                      <w:t>.</w:t>
                    </w:r>
                    <w:r w:rsidR="00D53787">
                      <w:rPr>
                        <w:b/>
                        <w:bCs/>
                        <w:sz w:val="28"/>
                        <w:szCs w:val="28"/>
                      </w:rPr>
                      <w:t xml:space="preserve"> The given data has been a univariate data with almost no seasonality, trend, irregularity or cyclic nature which made the task to</w:t>
                    </w:r>
                    <w:r w:rsidR="00D77864">
                      <w:rPr>
                        <w:b/>
                        <w:bCs/>
                        <w:sz w:val="28"/>
                        <w:szCs w:val="28"/>
                      </w:rPr>
                      <w:t>ugh. The data was first analyzed and the required operations on the data are performed to achieve the best results. After the prediction of data, the predicted value can be further divided or segregated to different categories to give complete analysis for the company about the requirements of the ticket resolution. References are attached in the end of the of the report with provided GitHub link.</w:t>
                    </w:r>
                  </w:p>
                </w:txbxContent>
              </v:textbox>
            </v:shape>
            <w10:wrap type="square" anchorx="margin" anchory="margin"/>
          </v:group>
        </w:pict>
      </w:r>
      <w:r>
        <w:br w:type="page"/>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D77864" w14:paraId="4CAF77CB" w14:textId="77777777">
        <w:trPr>
          <w:trHeight w:val="800"/>
        </w:trPr>
        <w:tc>
          <w:tcPr>
            <w:tcW w:w="1591" w:type="dxa"/>
            <w:tcBorders>
              <w:right w:val="single" w:sz="18" w:space="0" w:color="476166" w:themeColor="accent1"/>
            </w:tcBorders>
          </w:tcPr>
          <w:p w14:paraId="7E3C2DF3" w14:textId="018736BF" w:rsidR="00D77864" w:rsidRDefault="00D77864"/>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BBBC36" w14:textId="5C97A04C" w:rsidR="00D77864" w:rsidRDefault="007D5CAD">
            <w:pPr>
              <w:pStyle w:val="Heading4"/>
            </w:pPr>
            <w:r>
              <w:t>3.</w:t>
            </w:r>
            <w:r w:rsidR="008A3892">
              <w:t xml:space="preserve">Problem Definition and Algorithms </w:t>
            </w:r>
          </w:p>
        </w:tc>
        <w:tc>
          <w:tcPr>
            <w:tcW w:w="2158" w:type="dxa"/>
            <w:tcBorders>
              <w:left w:val="single" w:sz="18" w:space="0" w:color="476166" w:themeColor="accent1"/>
            </w:tcBorders>
          </w:tcPr>
          <w:p w14:paraId="6E30440C" w14:textId="77777777" w:rsidR="00D77864" w:rsidRDefault="00D77864"/>
        </w:tc>
      </w:tr>
    </w:tbl>
    <w:p w14:paraId="1CFFAD24" w14:textId="6CE5AE4E" w:rsidR="00703407" w:rsidRDefault="00703407" w:rsidP="00703407">
      <w:pPr>
        <w:pStyle w:val="Heading5"/>
      </w:pPr>
    </w:p>
    <w:p w14:paraId="0DB8C2E4" w14:textId="5A5FABEF" w:rsidR="008A3892" w:rsidRDefault="008A3892" w:rsidP="008A3892">
      <w:pPr>
        <w:pStyle w:val="Heading5"/>
      </w:pPr>
      <w:r>
        <w:t xml:space="preserve">3.1. Task </w:t>
      </w:r>
      <w:r w:rsidR="00BE1F1B">
        <w:t>Definition</w:t>
      </w:r>
    </w:p>
    <w:p w14:paraId="6F08D409" w14:textId="0A210817" w:rsidR="00763836" w:rsidRDefault="00BE1F1B" w:rsidP="00763836">
      <w:pPr>
        <w:spacing w:before="240" w:line="276" w:lineRule="auto"/>
        <w:rPr>
          <w:sz w:val="28"/>
          <w:szCs w:val="28"/>
        </w:rPr>
      </w:pPr>
      <w:r>
        <w:tab/>
      </w:r>
      <w:r w:rsidRPr="00EB627B">
        <w:rPr>
          <w:sz w:val="28"/>
          <w:szCs w:val="28"/>
        </w:rPr>
        <w:t xml:space="preserve">The use case given for the project is to </w:t>
      </w:r>
      <w:r w:rsidR="00E150CB">
        <w:rPr>
          <w:sz w:val="28"/>
          <w:szCs w:val="28"/>
        </w:rPr>
        <w:t>predict</w:t>
      </w:r>
      <w:r w:rsidRPr="00EB627B">
        <w:rPr>
          <w:sz w:val="28"/>
          <w:szCs w:val="28"/>
        </w:rPr>
        <w:t xml:space="preserve"> the total number of tickets </w:t>
      </w:r>
      <w:r w:rsidR="00E150CB">
        <w:rPr>
          <w:sz w:val="28"/>
          <w:szCs w:val="28"/>
        </w:rPr>
        <w:t xml:space="preserve">on a given date </w:t>
      </w:r>
      <w:r w:rsidRPr="00EB627B">
        <w:rPr>
          <w:sz w:val="28"/>
          <w:szCs w:val="28"/>
        </w:rPr>
        <w:t xml:space="preserve">and further categorize the tickets </w:t>
      </w:r>
      <w:r w:rsidR="00781A1E" w:rsidRPr="00EB627B">
        <w:rPr>
          <w:sz w:val="28"/>
          <w:szCs w:val="28"/>
        </w:rPr>
        <w:t>according to the priority.</w:t>
      </w:r>
      <w:r w:rsidR="00EB627B">
        <w:rPr>
          <w:sz w:val="28"/>
          <w:szCs w:val="28"/>
        </w:rPr>
        <w:t xml:space="preserve"> </w:t>
      </w:r>
    </w:p>
    <w:p w14:paraId="6F3CF9DB" w14:textId="50631A44" w:rsidR="00763836" w:rsidRDefault="00763836" w:rsidP="00763836">
      <w:pPr>
        <w:pStyle w:val="Heading5"/>
      </w:pPr>
      <w:r>
        <w:t>Ticketing System</w:t>
      </w:r>
    </w:p>
    <w:p w14:paraId="2C3153D7" w14:textId="556DC419" w:rsidR="00EB627B" w:rsidRPr="00EB627B" w:rsidRDefault="00EB627B" w:rsidP="00763836">
      <w:pPr>
        <w:spacing w:before="240" w:line="276" w:lineRule="auto"/>
        <w:rPr>
          <w:sz w:val="28"/>
          <w:szCs w:val="28"/>
        </w:rPr>
      </w:pPr>
      <w:r w:rsidRPr="00EB627B">
        <w:rPr>
          <w:sz w:val="28"/>
          <w:szCs w:val="28"/>
        </w:rPr>
        <w:t>Ticketing tool in SAP are </w:t>
      </w:r>
      <w:r w:rsidRPr="00EB627B">
        <w:rPr>
          <w:b/>
          <w:bCs/>
          <w:sz w:val="28"/>
          <w:szCs w:val="28"/>
        </w:rPr>
        <w:t>generally used to handle production support environment</w:t>
      </w:r>
      <w:r w:rsidRPr="00EB627B">
        <w:rPr>
          <w:sz w:val="28"/>
          <w:szCs w:val="28"/>
        </w:rPr>
        <w:t>. However, they are some third-party tools that we use to track the issues coming from the end users. Depending on the company and client the tools can vary.</w:t>
      </w:r>
      <w:r w:rsidRPr="00EB627B">
        <w:rPr>
          <w:rFonts w:ascii="Arial" w:hAnsi="Arial" w:cs="Arial"/>
          <w:color w:val="3C3C3C"/>
          <w:sz w:val="31"/>
          <w:szCs w:val="31"/>
          <w:shd w:val="clear" w:color="auto" w:fill="FFFFFF"/>
        </w:rPr>
        <w:t xml:space="preserve"> </w:t>
      </w:r>
      <w:r w:rsidRPr="00EB627B">
        <w:rPr>
          <w:sz w:val="28"/>
          <w:szCs w:val="28"/>
        </w:rPr>
        <w:t>SAP Event Ticketing offers us a scalable and innovative platform to provide our customers with the best service possible.</w:t>
      </w:r>
    </w:p>
    <w:p w14:paraId="274514B0" w14:textId="77777777" w:rsidR="00E150CB" w:rsidRDefault="00EB627B" w:rsidP="00763836">
      <w:pPr>
        <w:pStyle w:val="Text"/>
        <w:spacing w:before="240" w:line="276" w:lineRule="auto"/>
      </w:pPr>
      <w:r>
        <w:t>These tickets are then resolved by the technical experts</w:t>
      </w:r>
      <w:r w:rsidR="00763836">
        <w:t xml:space="preserve">. </w:t>
      </w:r>
    </w:p>
    <w:p w14:paraId="69FC2DF7" w14:textId="77777777" w:rsidR="00E150CB" w:rsidRDefault="00763836" w:rsidP="00763836">
      <w:pPr>
        <w:pStyle w:val="Text"/>
        <w:spacing w:before="240" w:line="276" w:lineRule="auto"/>
      </w:pPr>
      <w:r w:rsidRPr="00E935A7">
        <w:t>The ticketing process normally in SAP is 3 levels.</w:t>
      </w:r>
      <w:r>
        <w:t xml:space="preserve"> </w:t>
      </w:r>
    </w:p>
    <w:p w14:paraId="6C664394" w14:textId="7DA1BC44" w:rsidR="00E150CB" w:rsidRDefault="00763836" w:rsidP="00E150CB">
      <w:pPr>
        <w:pStyle w:val="Text"/>
        <w:numPr>
          <w:ilvl w:val="0"/>
          <w:numId w:val="5"/>
        </w:numPr>
        <w:spacing w:before="240" w:line="276" w:lineRule="auto"/>
      </w:pPr>
      <w:r w:rsidRPr="00E935A7">
        <w:t>High Priority</w:t>
      </w:r>
    </w:p>
    <w:p w14:paraId="2368DAC1" w14:textId="40C076FD" w:rsidR="00E150CB" w:rsidRDefault="00763836" w:rsidP="00E150CB">
      <w:pPr>
        <w:pStyle w:val="Text"/>
        <w:numPr>
          <w:ilvl w:val="0"/>
          <w:numId w:val="5"/>
        </w:numPr>
        <w:spacing w:before="240" w:line="276" w:lineRule="auto"/>
      </w:pPr>
      <w:r w:rsidRPr="00E935A7">
        <w:t>Medium Priority</w:t>
      </w:r>
    </w:p>
    <w:p w14:paraId="087C81D8" w14:textId="7A8B39AA" w:rsidR="00E150CB" w:rsidRDefault="00763836" w:rsidP="00E150CB">
      <w:pPr>
        <w:pStyle w:val="Text"/>
        <w:numPr>
          <w:ilvl w:val="0"/>
          <w:numId w:val="5"/>
        </w:numPr>
        <w:spacing w:before="240" w:line="276" w:lineRule="auto"/>
      </w:pPr>
      <w:r w:rsidRPr="00E935A7">
        <w:t>Low priority</w:t>
      </w:r>
    </w:p>
    <w:p w14:paraId="3B3126FE" w14:textId="089CF555" w:rsidR="00763836" w:rsidRDefault="00763836" w:rsidP="00E150CB">
      <w:pPr>
        <w:pStyle w:val="Text"/>
        <w:spacing w:before="240" w:line="276" w:lineRule="auto"/>
      </w:pPr>
      <w:r w:rsidRPr="00E935A7">
        <w:t xml:space="preserve">If it is High Priority, you should solve the issues within </w:t>
      </w:r>
      <w:r w:rsidRPr="00E935A7">
        <w:rPr>
          <w:b/>
          <w:bCs/>
        </w:rPr>
        <w:t xml:space="preserve">2 </w:t>
      </w:r>
      <w:r w:rsidRPr="00E150CB">
        <w:rPr>
          <w:b/>
          <w:bCs/>
        </w:rPr>
        <w:t>hrs.</w:t>
      </w:r>
      <w:r w:rsidRPr="00E935A7">
        <w:rPr>
          <w:b/>
          <w:bCs/>
        </w:rPr>
        <w:t xml:space="preserve"> or 3 hrs</w:t>
      </w:r>
      <w:r w:rsidRPr="00E935A7">
        <w:t>.</w:t>
      </w:r>
      <w:r>
        <w:t xml:space="preserve"> </w:t>
      </w:r>
      <w:r w:rsidRPr="00E935A7">
        <w:t xml:space="preserve">If it is Medium Priority, you should solve the issues within </w:t>
      </w:r>
      <w:r w:rsidRPr="00E935A7">
        <w:rPr>
          <w:b/>
          <w:bCs/>
        </w:rPr>
        <w:t xml:space="preserve">4 to 6 </w:t>
      </w:r>
      <w:r w:rsidRPr="00E150CB">
        <w:rPr>
          <w:b/>
          <w:bCs/>
        </w:rPr>
        <w:t>hrs.</w:t>
      </w:r>
      <w:r w:rsidRPr="00E935A7">
        <w:rPr>
          <w:b/>
          <w:bCs/>
        </w:rPr>
        <w:t xml:space="preserve"> or 8 hrs</w:t>
      </w:r>
      <w:r w:rsidRPr="00E935A7">
        <w:t>.</w:t>
      </w:r>
      <w:r>
        <w:t xml:space="preserve"> </w:t>
      </w:r>
      <w:r w:rsidRPr="00E935A7">
        <w:t xml:space="preserve">If it is Low Priority, you can solve the issues within </w:t>
      </w:r>
      <w:r w:rsidRPr="00E935A7">
        <w:rPr>
          <w:b/>
          <w:bCs/>
        </w:rPr>
        <w:t xml:space="preserve">8 </w:t>
      </w:r>
      <w:r w:rsidRPr="00E150CB">
        <w:rPr>
          <w:b/>
          <w:bCs/>
        </w:rPr>
        <w:t>hrs</w:t>
      </w:r>
      <w:r w:rsidRPr="00E935A7">
        <w:t xml:space="preserve">. or </w:t>
      </w:r>
      <w:r w:rsidRPr="00E935A7">
        <w:rPr>
          <w:b/>
          <w:bCs/>
        </w:rPr>
        <w:t>next day</w:t>
      </w:r>
      <w:r w:rsidRPr="00E935A7">
        <w:t xml:space="preserve"> itself</w:t>
      </w:r>
      <w:r>
        <w:t xml:space="preserve">. </w:t>
      </w:r>
      <w:r w:rsidRPr="00E935A7">
        <w:t>The time dependencies may depend upon the client to client.</w:t>
      </w:r>
    </w:p>
    <w:p w14:paraId="35192A08" w14:textId="29B607AC" w:rsidR="00E47A91" w:rsidRDefault="00E150CB" w:rsidP="00763836">
      <w:pPr>
        <w:pStyle w:val="Text"/>
        <w:spacing w:before="240" w:line="276" w:lineRule="auto"/>
        <w:rPr>
          <w:b/>
          <w:bCs/>
        </w:rPr>
      </w:pPr>
      <w:r>
        <w:t>We should now build a machine learning model that predicts the total no of tickets and categorize according to the priority.</w:t>
      </w:r>
      <w:r w:rsidR="002E5F37">
        <w:t xml:space="preserve"> The past data is </w:t>
      </w:r>
      <w:r w:rsidR="002F2466">
        <w:t>used to train the model we are now provided with data that contains 97</w:t>
      </w:r>
      <w:r w:rsidR="00E47A91">
        <w:t>125</w:t>
      </w:r>
      <w:r w:rsidR="002F2466">
        <w:t xml:space="preserve"> records of data that describes the details of every </w:t>
      </w:r>
      <w:r w:rsidR="00E47A91">
        <w:t>ticket</w:t>
      </w:r>
      <w:r w:rsidR="002F2466">
        <w:t xml:space="preserve"> that has been recorded for the past 2 years roughly f</w:t>
      </w:r>
      <w:r w:rsidR="00E47A91">
        <w:t xml:space="preserve">rom </w:t>
      </w:r>
      <w:r w:rsidR="00E47A91" w:rsidRPr="00E47A91">
        <w:rPr>
          <w:b/>
          <w:bCs/>
        </w:rPr>
        <w:t>27-02-2020</w:t>
      </w:r>
      <w:r w:rsidR="00E47A91">
        <w:t xml:space="preserve"> t0 </w:t>
      </w:r>
      <w:r w:rsidR="00E47A91" w:rsidRPr="00E47A91">
        <w:rPr>
          <w:b/>
          <w:bCs/>
        </w:rPr>
        <w:t>06-05-2022</w:t>
      </w:r>
      <w:r w:rsidR="00E47A91">
        <w:rPr>
          <w:b/>
          <w:bCs/>
        </w:rPr>
        <w:t>.</w:t>
      </w:r>
    </w:p>
    <w:p w14:paraId="567574F7" w14:textId="77777777" w:rsidR="00E47A91" w:rsidRDefault="00E47A91">
      <w:pPr>
        <w:rPr>
          <w:b/>
          <w:bCs/>
          <w:sz w:val="28"/>
          <w:szCs w:val="28"/>
        </w:rPr>
      </w:pPr>
      <w:r>
        <w:rPr>
          <w:b/>
          <w:bCs/>
        </w:rPr>
        <w:br w:type="page"/>
      </w:r>
    </w:p>
    <w:p w14:paraId="1ED09394" w14:textId="552D8B10" w:rsidR="00E47A91" w:rsidRDefault="00E47A91" w:rsidP="00E47A91">
      <w:pPr>
        <w:pStyle w:val="Heading5"/>
      </w:pPr>
      <w:r>
        <w:lastRenderedPageBreak/>
        <w:t>3.2. Algorithm Definition</w:t>
      </w:r>
    </w:p>
    <w:p w14:paraId="4F3CC2D9" w14:textId="690BD718" w:rsidR="00E47A91" w:rsidRDefault="00E47A91" w:rsidP="00E47A91"/>
    <w:p w14:paraId="1D6CD170" w14:textId="72AB7DD7" w:rsidR="007751C8" w:rsidRPr="007751C8" w:rsidRDefault="00E47A91" w:rsidP="007751C8">
      <w:pPr>
        <w:pStyle w:val="Heading5"/>
      </w:pPr>
      <w:r>
        <w:t>Time-series Analysis Machine Learning model</w:t>
      </w:r>
    </w:p>
    <w:p w14:paraId="3AFB6F10" w14:textId="77777777" w:rsidR="007751C8" w:rsidRDefault="007751C8" w:rsidP="007751C8">
      <w:pPr>
        <w:pStyle w:val="Text"/>
        <w:spacing w:before="240" w:line="276" w:lineRule="auto"/>
        <w:ind w:firstLine="720"/>
        <w:rPr>
          <w:rFonts w:ascii="Merriweather" w:hAnsi="Merriweather"/>
          <w:color w:val="333333"/>
          <w:sz w:val="24"/>
          <w:szCs w:val="24"/>
          <w:shd w:val="clear" w:color="auto" w:fill="FAFAFA"/>
        </w:rPr>
      </w:pPr>
      <w:r w:rsidRPr="007751C8">
        <w:rPr>
          <w:color w:val="333333"/>
          <w:shd w:val="clear" w:color="auto" w:fill="FAFAFA"/>
        </w:rPr>
        <w:t>Time series analysis is a specific way of analyzing a sequence of data points collected over an interval of time. In time series analysis, analysts record data points at consistent intervals over a set period of time rather than just recording the data points intermittently or randomly.</w:t>
      </w:r>
      <w:r w:rsidRPr="007751C8">
        <w:rPr>
          <w:rFonts w:ascii="Merriweather" w:hAnsi="Merriweather"/>
          <w:color w:val="333333"/>
          <w:sz w:val="24"/>
          <w:szCs w:val="24"/>
          <w:shd w:val="clear" w:color="auto" w:fill="FAFAFA"/>
        </w:rPr>
        <w:t xml:space="preserve"> </w:t>
      </w:r>
    </w:p>
    <w:p w14:paraId="72AC2270" w14:textId="03D26F10" w:rsidR="007751C8" w:rsidRDefault="007751C8" w:rsidP="007751C8">
      <w:pPr>
        <w:pStyle w:val="Text"/>
        <w:spacing w:before="240" w:line="276" w:lineRule="auto"/>
        <w:ind w:firstLine="720"/>
        <w:rPr>
          <w:color w:val="333333"/>
          <w:shd w:val="clear" w:color="auto" w:fill="FAFAFA"/>
        </w:rPr>
      </w:pPr>
      <w:r w:rsidRPr="007751C8">
        <w:rPr>
          <w:color w:val="333333"/>
          <w:shd w:val="clear" w:color="auto" w:fill="FAFAFA"/>
        </w:rPr>
        <w:t>Time series analysis typically requires a large number of data points to ensure consistency and reliability. An extensive data set ensures you have a representative sample size and that analysis can cut through noisy data. It also ensures that any trends or patterns discovered are not outliers and can account for seasonal variance. Additionally, time series data can be used for forecasting—predicting future data based on historical data.</w:t>
      </w:r>
    </w:p>
    <w:p w14:paraId="258675D7" w14:textId="78F3F818" w:rsidR="007751C8" w:rsidRPr="007751C8" w:rsidRDefault="007751C8" w:rsidP="007751C8">
      <w:pPr>
        <w:pStyle w:val="Heading5"/>
        <w:spacing w:line="276" w:lineRule="auto"/>
      </w:pPr>
      <w:r>
        <w:t>Why should we use time-series analysis for this use-case?</w:t>
      </w:r>
    </w:p>
    <w:p w14:paraId="1E4BFBFD" w14:textId="7B60BC56" w:rsidR="00E150CB" w:rsidRDefault="00E47A91" w:rsidP="007751C8">
      <w:pPr>
        <w:pStyle w:val="Text"/>
        <w:spacing w:before="240" w:line="276" w:lineRule="auto"/>
      </w:pPr>
      <w:r>
        <w:t xml:space="preserve"> </w:t>
      </w:r>
      <w:r w:rsidR="007751C8" w:rsidRPr="007751C8">
        <w:t> Time series forecasting is part o</w:t>
      </w:r>
      <w:r w:rsidR="007751C8">
        <w:t>f Predictive analysis</w:t>
      </w:r>
      <w:r w:rsidR="007751C8" w:rsidRPr="007751C8">
        <w:t>. It can show likely changes in the data, like seasonality or cyclic behavior, which provides a better understanding of data variables and helps forecast better. </w:t>
      </w:r>
    </w:p>
    <w:p w14:paraId="24045689" w14:textId="77777777" w:rsidR="00274230" w:rsidRPr="00274230" w:rsidRDefault="00274230" w:rsidP="00274230">
      <w:pPr>
        <w:pStyle w:val="Text"/>
        <w:spacing w:before="240" w:line="276" w:lineRule="auto"/>
        <w:rPr>
          <w:lang w:val="en-IN"/>
        </w:rPr>
      </w:pPr>
      <w:r w:rsidRPr="00274230">
        <w:rPr>
          <w:lang w:val="en-IN"/>
        </w:rPr>
        <w:t>In time series data, variations can occur sporadically throughout the data:</w:t>
      </w:r>
    </w:p>
    <w:p w14:paraId="5578903F" w14:textId="77777777" w:rsidR="00274230" w:rsidRPr="00274230" w:rsidRDefault="00274230" w:rsidP="00274230">
      <w:pPr>
        <w:pStyle w:val="Text"/>
        <w:numPr>
          <w:ilvl w:val="0"/>
          <w:numId w:val="6"/>
        </w:numPr>
        <w:spacing w:before="240" w:line="276" w:lineRule="auto"/>
        <w:rPr>
          <w:lang w:val="en-IN"/>
        </w:rPr>
      </w:pPr>
      <w:r w:rsidRPr="00274230">
        <w:rPr>
          <w:b/>
          <w:bCs/>
          <w:lang w:val="en-IN"/>
        </w:rPr>
        <w:t>Functional analysis </w:t>
      </w:r>
      <w:r w:rsidRPr="00274230">
        <w:rPr>
          <w:lang w:val="en-IN"/>
        </w:rPr>
        <w:t>can pick out the patterns and relationships within the data to identify notable events.</w:t>
      </w:r>
    </w:p>
    <w:p w14:paraId="0D42AFDC" w14:textId="77777777" w:rsidR="00274230" w:rsidRPr="00274230" w:rsidRDefault="00274230" w:rsidP="00274230">
      <w:pPr>
        <w:pStyle w:val="Text"/>
        <w:numPr>
          <w:ilvl w:val="0"/>
          <w:numId w:val="6"/>
        </w:numPr>
        <w:spacing w:before="240" w:line="276" w:lineRule="auto"/>
        <w:rPr>
          <w:lang w:val="en-IN"/>
        </w:rPr>
      </w:pPr>
      <w:r w:rsidRPr="00274230">
        <w:rPr>
          <w:b/>
          <w:bCs/>
          <w:lang w:val="en-IN"/>
        </w:rPr>
        <w:t>Trend analysis</w:t>
      </w:r>
      <w:r w:rsidRPr="00274230">
        <w:rPr>
          <w:lang w:val="en-IN"/>
        </w:rPr>
        <w:t> means determining consistent movement in a certain direction. There are two types of trends: deterministic, where we can find the underlying cause, and stochastic, which is random and unexplainable.</w:t>
      </w:r>
    </w:p>
    <w:p w14:paraId="166F102A" w14:textId="587B8C88" w:rsidR="00274230" w:rsidRPr="00274230" w:rsidRDefault="00274230" w:rsidP="00274230">
      <w:pPr>
        <w:pStyle w:val="Text"/>
        <w:numPr>
          <w:ilvl w:val="0"/>
          <w:numId w:val="6"/>
        </w:numPr>
        <w:spacing w:before="240" w:line="276" w:lineRule="auto"/>
        <w:rPr>
          <w:lang w:val="en-IN"/>
        </w:rPr>
      </w:pPr>
      <w:r w:rsidRPr="00274230">
        <w:rPr>
          <w:b/>
          <w:bCs/>
          <w:lang w:val="en-IN"/>
        </w:rPr>
        <w:t>Seasonal variation </w:t>
      </w:r>
      <w:r w:rsidRPr="00274230">
        <w:rPr>
          <w:lang w:val="en-IN"/>
        </w:rPr>
        <w:t>describes events that occur at specific and regular intervals during the course of a year. Serial dependence occurs when data points close together in time tend to be related.</w:t>
      </w:r>
    </w:p>
    <w:p w14:paraId="4FC98854" w14:textId="0FD8733E" w:rsidR="00274230" w:rsidRDefault="00274230" w:rsidP="00274230">
      <w:pPr>
        <w:pStyle w:val="Text"/>
        <w:spacing w:before="240" w:line="276" w:lineRule="auto"/>
      </w:pPr>
      <w:r w:rsidRPr="00274230">
        <w:t xml:space="preserve">Time series analysis is used for non-stationary data—things that are constantly fluctuating over time or are affected by time. Industries like finance, retail, and economics frequently use time series analysis because currency and sales are always </w:t>
      </w:r>
      <w:r w:rsidRPr="00274230">
        <w:lastRenderedPageBreak/>
        <w:t>changing. Stock market analysis is an excellent example of time series analysis in action, especially with automated trading algorithms.</w:t>
      </w:r>
    </w:p>
    <w:p w14:paraId="7DC9BD94" w14:textId="5B6E8FDC" w:rsidR="007D5CAD" w:rsidRDefault="007D5CAD" w:rsidP="00274230">
      <w:pPr>
        <w:pStyle w:val="Text"/>
        <w:spacing w:before="240" w:line="276" w:lineRule="auto"/>
      </w:pPr>
      <w:r w:rsidRPr="007D5CAD">
        <w:t>Time series analysis and forecasting models must define the types of data relevant to answering the business question. Once analysts have chosen the relevant data they want to analyze, they choose what types of analysis and techniques are the best fit.</w:t>
      </w:r>
    </w:p>
    <w:p w14:paraId="22735786" w14:textId="77777777" w:rsidR="00274230" w:rsidRDefault="00274230" w:rsidP="00274230">
      <w:pPr>
        <w:pStyle w:val="Text"/>
        <w:spacing w:before="240" w:line="276" w:lineRule="auto"/>
      </w:pPr>
    </w:p>
    <w:p w14:paraId="60A400C8" w14:textId="017FE4A6" w:rsidR="00274230" w:rsidRPr="007D5CAD" w:rsidRDefault="00274230" w:rsidP="00274230">
      <w:pPr>
        <w:pStyle w:val="Text"/>
        <w:spacing w:before="240" w:line="276" w:lineRule="auto"/>
        <w:rPr>
          <w:b/>
          <w:bCs/>
        </w:rPr>
      </w:pPr>
      <w:r w:rsidRPr="007D5CAD">
        <w:rPr>
          <w:b/>
          <w:bCs/>
        </w:rPr>
        <w:t>Models of time series analysis include:</w:t>
      </w:r>
    </w:p>
    <w:p w14:paraId="0EBEE18F" w14:textId="77777777" w:rsidR="00274230" w:rsidRDefault="00274230" w:rsidP="00274230">
      <w:pPr>
        <w:pStyle w:val="Text"/>
        <w:spacing w:before="240" w:line="276" w:lineRule="auto"/>
      </w:pPr>
    </w:p>
    <w:p w14:paraId="4BDFE9D0" w14:textId="77777777" w:rsidR="00274230" w:rsidRDefault="00274230" w:rsidP="00274230">
      <w:pPr>
        <w:pStyle w:val="Text"/>
        <w:spacing w:before="240" w:line="276" w:lineRule="auto"/>
      </w:pPr>
      <w:r w:rsidRPr="00274230">
        <w:rPr>
          <w:b/>
          <w:bCs/>
        </w:rPr>
        <w:t>Classification</w:t>
      </w:r>
      <w:r>
        <w:t>: Identifies and assigns categories to the data.</w:t>
      </w:r>
    </w:p>
    <w:p w14:paraId="6819B99C" w14:textId="77777777" w:rsidR="00274230" w:rsidRDefault="00274230" w:rsidP="00274230">
      <w:pPr>
        <w:pStyle w:val="Text"/>
        <w:spacing w:before="240" w:line="276" w:lineRule="auto"/>
      </w:pPr>
      <w:r w:rsidRPr="00274230">
        <w:rPr>
          <w:b/>
          <w:bCs/>
        </w:rPr>
        <w:t>Curve fitting:</w:t>
      </w:r>
      <w:r>
        <w:t xml:space="preserve"> Plots the data along a curve to study the relationships of variables within the data.</w:t>
      </w:r>
    </w:p>
    <w:p w14:paraId="3DF288D6" w14:textId="77777777" w:rsidR="00274230" w:rsidRDefault="00274230" w:rsidP="00274230">
      <w:pPr>
        <w:pStyle w:val="Text"/>
        <w:spacing w:before="240" w:line="276" w:lineRule="auto"/>
      </w:pPr>
      <w:r w:rsidRPr="00274230">
        <w:rPr>
          <w:b/>
          <w:bCs/>
        </w:rPr>
        <w:t>Descriptive analysis:</w:t>
      </w:r>
      <w:r>
        <w:t xml:space="preserve"> Identifies patterns in time series data, like trends, cycles, or seasonal variation.</w:t>
      </w:r>
    </w:p>
    <w:p w14:paraId="1C785A8D" w14:textId="77777777" w:rsidR="00274230" w:rsidRDefault="00274230" w:rsidP="00274230">
      <w:pPr>
        <w:pStyle w:val="Text"/>
        <w:spacing w:before="240" w:line="276" w:lineRule="auto"/>
      </w:pPr>
      <w:r w:rsidRPr="00274230">
        <w:rPr>
          <w:b/>
          <w:bCs/>
        </w:rPr>
        <w:t>Explanative analysis:</w:t>
      </w:r>
      <w:r>
        <w:t xml:space="preserve"> Attempts to understand the data and the relationships within it, as well as cause and effect.</w:t>
      </w:r>
    </w:p>
    <w:p w14:paraId="5036A0C6" w14:textId="77777777" w:rsidR="00274230" w:rsidRDefault="00274230" w:rsidP="00274230">
      <w:pPr>
        <w:pStyle w:val="Text"/>
        <w:spacing w:before="240" w:line="276" w:lineRule="auto"/>
      </w:pPr>
      <w:r w:rsidRPr="00274230">
        <w:rPr>
          <w:b/>
          <w:bCs/>
        </w:rPr>
        <w:t>Exploratory analysis:</w:t>
      </w:r>
      <w:r>
        <w:t xml:space="preserve"> Highlights the main characteristics of the time series data, usually in a visual format.</w:t>
      </w:r>
    </w:p>
    <w:p w14:paraId="5AC2A5B1" w14:textId="77777777" w:rsidR="00274230" w:rsidRDefault="00274230" w:rsidP="00274230">
      <w:pPr>
        <w:pStyle w:val="Text"/>
        <w:spacing w:before="240" w:line="276" w:lineRule="auto"/>
      </w:pPr>
      <w:r w:rsidRPr="00274230">
        <w:rPr>
          <w:b/>
          <w:bCs/>
        </w:rPr>
        <w:t>Forecasting:</w:t>
      </w:r>
      <w:r>
        <w:t xml:space="preserve"> Predicts future data. This type is based on historical trends. It uses the historical data as a model for future data, predicting scenarios that could happen along future plot points.</w:t>
      </w:r>
    </w:p>
    <w:p w14:paraId="785B685D" w14:textId="77777777" w:rsidR="00274230" w:rsidRDefault="00274230" w:rsidP="00274230">
      <w:pPr>
        <w:pStyle w:val="Text"/>
        <w:spacing w:before="240" w:line="276" w:lineRule="auto"/>
      </w:pPr>
      <w:r w:rsidRPr="00274230">
        <w:rPr>
          <w:b/>
          <w:bCs/>
        </w:rPr>
        <w:t>Intervention analysis:</w:t>
      </w:r>
      <w:r>
        <w:t xml:space="preserve"> Studies how an event can change the data.</w:t>
      </w:r>
    </w:p>
    <w:p w14:paraId="492637B0" w14:textId="20D92BB9" w:rsidR="00274230" w:rsidRDefault="00274230" w:rsidP="00274230">
      <w:pPr>
        <w:pStyle w:val="Text"/>
        <w:spacing w:before="240" w:line="276" w:lineRule="auto"/>
      </w:pPr>
      <w:r w:rsidRPr="00274230">
        <w:rPr>
          <w:b/>
          <w:bCs/>
        </w:rPr>
        <w:t>Segmentation:</w:t>
      </w:r>
      <w:r>
        <w:t xml:space="preserve"> Splits the data into segments to show the underlying properties of the source information.</w:t>
      </w:r>
    </w:p>
    <w:p w14:paraId="466F2A41" w14:textId="31B4D57B" w:rsidR="007D5CAD" w:rsidRDefault="007D5CAD" w:rsidP="00274230">
      <w:pPr>
        <w:pStyle w:val="Text"/>
        <w:spacing w:before="240" w:line="276" w:lineRule="auto"/>
      </w:pPr>
    </w:p>
    <w:p w14:paraId="016EAFAC" w14:textId="1D6C43C1" w:rsidR="007D5CAD" w:rsidRDefault="007D5CAD" w:rsidP="007D5CAD">
      <w:pPr>
        <w:pStyle w:val="Text"/>
        <w:spacing w:before="240" w:line="276" w:lineRule="auto"/>
        <w:jc w:val="center"/>
        <w:rPr>
          <w:b/>
          <w:bCs/>
        </w:rPr>
      </w:pPr>
      <w:r>
        <w:t xml:space="preserve">This current use case uses </w:t>
      </w:r>
      <w:r w:rsidRPr="007D5CAD">
        <w:rPr>
          <w:b/>
          <w:bCs/>
        </w:rPr>
        <w:t>Forecasting</w:t>
      </w:r>
      <w:r>
        <w:rPr>
          <w:b/>
          <w:bCs/>
        </w:rPr>
        <w:t>.</w:t>
      </w:r>
    </w:p>
    <w:p w14:paraId="5D70104A" w14:textId="77777777" w:rsidR="007D5CAD" w:rsidRDefault="007D5CAD">
      <w:pPr>
        <w:rPr>
          <w:b/>
          <w:bCs/>
          <w:sz w:val="28"/>
          <w:szCs w:val="28"/>
        </w:rPr>
      </w:pPr>
      <w:r>
        <w:rPr>
          <w:b/>
          <w:bCs/>
        </w:rPr>
        <w:br w:type="page"/>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7D5CAD" w14:paraId="7C6F5B78" w14:textId="77777777">
        <w:trPr>
          <w:trHeight w:val="800"/>
        </w:trPr>
        <w:tc>
          <w:tcPr>
            <w:tcW w:w="1591" w:type="dxa"/>
            <w:tcBorders>
              <w:right w:val="single" w:sz="18" w:space="0" w:color="476166" w:themeColor="accent1"/>
            </w:tcBorders>
          </w:tcPr>
          <w:p w14:paraId="1D5D41F9" w14:textId="77777777" w:rsidR="007D5CAD" w:rsidRDefault="007D5CAD"/>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B8B16B" w14:textId="036B5FD6" w:rsidR="007D5CAD" w:rsidRDefault="00A05307">
            <w:pPr>
              <w:pStyle w:val="Heading4"/>
            </w:pPr>
            <w:r>
              <w:t>4.</w:t>
            </w:r>
            <w:r w:rsidR="007D5CAD">
              <w:t>Statistical Analysis</w:t>
            </w:r>
          </w:p>
        </w:tc>
        <w:tc>
          <w:tcPr>
            <w:tcW w:w="2158" w:type="dxa"/>
            <w:tcBorders>
              <w:left w:val="single" w:sz="18" w:space="0" w:color="476166" w:themeColor="accent1"/>
            </w:tcBorders>
          </w:tcPr>
          <w:p w14:paraId="517B260B" w14:textId="77777777" w:rsidR="007D5CAD" w:rsidRDefault="007D5CAD"/>
        </w:tc>
      </w:tr>
    </w:tbl>
    <w:p w14:paraId="5A94E6EF" w14:textId="0C64C1FF" w:rsidR="007D5CAD" w:rsidRDefault="0034555E" w:rsidP="007D5CAD">
      <w:pPr>
        <w:pStyle w:val="Text"/>
        <w:spacing w:before="240" w:line="276" w:lineRule="auto"/>
        <w:jc w:val="center"/>
      </w:pPr>
      <w:r w:rsidRPr="0034555E">
        <w:rPr>
          <w:noProof/>
        </w:rPr>
        <w:drawing>
          <wp:anchor distT="0" distB="0" distL="114300" distR="114300" simplePos="0" relativeHeight="251653632" behindDoc="0" locked="0" layoutInCell="1" allowOverlap="1" wp14:anchorId="55517EF8" wp14:editId="42F534D6">
            <wp:simplePos x="0" y="0"/>
            <wp:positionH relativeFrom="column">
              <wp:posOffset>4527</wp:posOffset>
            </wp:positionH>
            <wp:positionV relativeFrom="paragraph">
              <wp:posOffset>154600</wp:posOffset>
            </wp:positionV>
            <wp:extent cx="7097394" cy="3134388"/>
            <wp:effectExtent l="0" t="0" r="889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97394" cy="3134388"/>
                    </a:xfrm>
                    <a:prstGeom prst="rect">
                      <a:avLst/>
                    </a:prstGeom>
                  </pic:spPr>
                </pic:pic>
              </a:graphicData>
            </a:graphic>
          </wp:anchor>
        </w:drawing>
      </w:r>
      <w:r>
        <w:t>This is the given data to work on.</w:t>
      </w:r>
    </w:p>
    <w:p w14:paraId="10730970" w14:textId="4703942F" w:rsidR="0034555E" w:rsidRDefault="0034555E" w:rsidP="007D5CAD">
      <w:pPr>
        <w:pStyle w:val="Text"/>
        <w:spacing w:before="240" w:line="276" w:lineRule="auto"/>
        <w:jc w:val="center"/>
      </w:pPr>
      <w:r w:rsidRPr="0034555E">
        <w:rPr>
          <w:noProof/>
        </w:rPr>
        <w:drawing>
          <wp:inline distT="0" distB="0" distL="0" distR="0" wp14:anchorId="7321A884" wp14:editId="53F8D340">
            <wp:extent cx="4753069" cy="40801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0846" cy="4095417"/>
                    </a:xfrm>
                    <a:prstGeom prst="rect">
                      <a:avLst/>
                    </a:prstGeom>
                  </pic:spPr>
                </pic:pic>
              </a:graphicData>
            </a:graphic>
          </wp:inline>
        </w:drawing>
      </w:r>
    </w:p>
    <w:p w14:paraId="5939CE02" w14:textId="4A90DAE7" w:rsidR="00941DC3" w:rsidRDefault="00941DC3" w:rsidP="00941DC3">
      <w:pPr>
        <w:jc w:val="center"/>
      </w:pPr>
      <w:r w:rsidRPr="0034555E">
        <w:rPr>
          <w:noProof/>
        </w:rPr>
        <w:lastRenderedPageBreak/>
        <w:drawing>
          <wp:anchor distT="0" distB="0" distL="114300" distR="114300" simplePos="0" relativeHeight="251654656" behindDoc="0" locked="0" layoutInCell="1" allowOverlap="1" wp14:anchorId="2237BA88" wp14:editId="0BCD3278">
            <wp:simplePos x="0" y="0"/>
            <wp:positionH relativeFrom="margin">
              <wp:align>center</wp:align>
            </wp:positionH>
            <wp:positionV relativeFrom="paragraph">
              <wp:posOffset>40023</wp:posOffset>
            </wp:positionV>
            <wp:extent cx="6355080" cy="3448050"/>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55080" cy="3448050"/>
                    </a:xfrm>
                    <a:prstGeom prst="rect">
                      <a:avLst/>
                    </a:prstGeom>
                  </pic:spPr>
                </pic:pic>
              </a:graphicData>
            </a:graphic>
            <wp14:sizeRelH relativeFrom="margin">
              <wp14:pctWidth>0</wp14:pctWidth>
            </wp14:sizeRelH>
            <wp14:sizeRelV relativeFrom="margin">
              <wp14:pctHeight>0</wp14:pctHeight>
            </wp14:sizeRelV>
          </wp:anchor>
        </w:drawing>
      </w:r>
    </w:p>
    <w:p w14:paraId="5217008D" w14:textId="47A2F692" w:rsidR="00941DC3" w:rsidRDefault="00941DC3" w:rsidP="00941DC3">
      <w:pPr>
        <w:jc w:val="center"/>
      </w:pPr>
    </w:p>
    <w:p w14:paraId="419432BE" w14:textId="3A676C99" w:rsidR="0034555E" w:rsidRDefault="00941DC3" w:rsidP="00941DC3">
      <w:pPr>
        <w:jc w:val="center"/>
        <w:rPr>
          <w:sz w:val="28"/>
          <w:szCs w:val="28"/>
        </w:rPr>
      </w:pPr>
      <w:r>
        <w:t>These are the Features that can be used for the classification of the tickets</w:t>
      </w:r>
      <w:r w:rsidRPr="0055465D">
        <w:rPr>
          <w:sz w:val="28"/>
          <w:szCs w:val="28"/>
        </w:rPr>
        <w:t xml:space="preserve"> </w:t>
      </w:r>
      <w:r w:rsidRPr="0055465D">
        <w:rPr>
          <w:noProof/>
          <w:sz w:val="28"/>
          <w:szCs w:val="28"/>
        </w:rPr>
        <w:drawing>
          <wp:anchor distT="0" distB="0" distL="114300" distR="114300" simplePos="0" relativeHeight="251655680" behindDoc="0" locked="0" layoutInCell="1" allowOverlap="1" wp14:anchorId="3059A653" wp14:editId="5A15CE81">
            <wp:simplePos x="0" y="0"/>
            <wp:positionH relativeFrom="page">
              <wp:posOffset>986790</wp:posOffset>
            </wp:positionH>
            <wp:positionV relativeFrom="paragraph">
              <wp:posOffset>582930</wp:posOffset>
            </wp:positionV>
            <wp:extent cx="5576570" cy="381889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6570" cy="3818890"/>
                    </a:xfrm>
                    <a:prstGeom prst="rect">
                      <a:avLst/>
                    </a:prstGeom>
                  </pic:spPr>
                </pic:pic>
              </a:graphicData>
            </a:graphic>
          </wp:anchor>
        </w:drawing>
      </w:r>
      <w:r w:rsidR="0034555E">
        <w:br w:type="page"/>
      </w:r>
      <w:r w:rsidR="0055465D" w:rsidRPr="0055465D">
        <w:rPr>
          <w:sz w:val="28"/>
          <w:szCs w:val="28"/>
        </w:rPr>
        <w:lastRenderedPageBreak/>
        <w:t xml:space="preserve"> </w:t>
      </w:r>
    </w:p>
    <w:p w14:paraId="77D87B6A" w14:textId="192855A2" w:rsidR="0034555E" w:rsidRDefault="00B710E5" w:rsidP="007D5CAD">
      <w:pPr>
        <w:pStyle w:val="Text"/>
        <w:spacing w:before="240" w:line="276" w:lineRule="auto"/>
        <w:jc w:val="center"/>
      </w:pPr>
      <w:r w:rsidRPr="00B710E5">
        <w:rPr>
          <w:noProof/>
        </w:rPr>
        <w:drawing>
          <wp:anchor distT="0" distB="0" distL="114300" distR="114300" simplePos="0" relativeHeight="251656704" behindDoc="0" locked="0" layoutInCell="1" allowOverlap="1" wp14:anchorId="6190E025" wp14:editId="11A00B73">
            <wp:simplePos x="0" y="0"/>
            <wp:positionH relativeFrom="column">
              <wp:posOffset>4527</wp:posOffset>
            </wp:positionH>
            <wp:positionV relativeFrom="paragraph">
              <wp:posOffset>4527</wp:posOffset>
            </wp:positionV>
            <wp:extent cx="6858000" cy="8470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847090"/>
                    </a:xfrm>
                    <a:prstGeom prst="rect">
                      <a:avLst/>
                    </a:prstGeom>
                  </pic:spPr>
                </pic:pic>
              </a:graphicData>
            </a:graphic>
          </wp:anchor>
        </w:drawing>
      </w:r>
      <w:r>
        <w:t>Changing the string formatted dates into actual date-time format using the function t0_datetime in pandas’ library</w:t>
      </w:r>
    </w:p>
    <w:p w14:paraId="7DCFD108" w14:textId="6A7982E3" w:rsidR="00374E5E" w:rsidRDefault="00374E5E" w:rsidP="00374E5E">
      <w:pPr>
        <w:pStyle w:val="Text"/>
        <w:spacing w:before="240" w:line="276" w:lineRule="auto"/>
        <w:jc w:val="center"/>
      </w:pPr>
      <w:r w:rsidRPr="00374E5E">
        <w:rPr>
          <w:noProof/>
        </w:rPr>
        <w:drawing>
          <wp:anchor distT="0" distB="0" distL="114300" distR="114300" simplePos="0" relativeHeight="251658752" behindDoc="0" locked="0" layoutInCell="1" allowOverlap="1" wp14:anchorId="7F697520" wp14:editId="43E3F36C">
            <wp:simplePos x="0" y="0"/>
            <wp:positionH relativeFrom="margin">
              <wp:posOffset>1631309</wp:posOffset>
            </wp:positionH>
            <wp:positionV relativeFrom="paragraph">
              <wp:posOffset>1495425</wp:posOffset>
            </wp:positionV>
            <wp:extent cx="2961640" cy="46805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61640" cy="4680585"/>
                    </a:xfrm>
                    <a:prstGeom prst="rect">
                      <a:avLst/>
                    </a:prstGeom>
                  </pic:spPr>
                </pic:pic>
              </a:graphicData>
            </a:graphic>
            <wp14:sizeRelH relativeFrom="margin">
              <wp14:pctWidth>0</wp14:pctWidth>
            </wp14:sizeRelH>
            <wp14:sizeRelV relativeFrom="margin">
              <wp14:pctHeight>0</wp14:pctHeight>
            </wp14:sizeRelV>
          </wp:anchor>
        </w:drawing>
      </w:r>
      <w:r w:rsidR="00B710E5" w:rsidRPr="00B710E5">
        <w:rPr>
          <w:noProof/>
        </w:rPr>
        <w:drawing>
          <wp:anchor distT="0" distB="0" distL="114300" distR="114300" simplePos="0" relativeHeight="251657728" behindDoc="0" locked="0" layoutInCell="1" allowOverlap="1" wp14:anchorId="0AF99E13" wp14:editId="1AFE5C5D">
            <wp:simplePos x="0" y="0"/>
            <wp:positionH relativeFrom="column">
              <wp:posOffset>4527</wp:posOffset>
            </wp:positionH>
            <wp:positionV relativeFrom="paragraph">
              <wp:posOffset>156342</wp:posOffset>
            </wp:positionV>
            <wp:extent cx="7007382" cy="615315"/>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07382" cy="615315"/>
                    </a:xfrm>
                    <a:prstGeom prst="rect">
                      <a:avLst/>
                    </a:prstGeom>
                  </pic:spPr>
                </pic:pic>
              </a:graphicData>
            </a:graphic>
          </wp:anchor>
        </w:drawing>
      </w:r>
      <w:r w:rsidR="00B710E5">
        <w:t>Grouping the whole data into another data-frame consisting of “Posting Date” as the index for that data-frame</w:t>
      </w:r>
    </w:p>
    <w:p w14:paraId="106EDC1A" w14:textId="7BF76466" w:rsidR="00374E5E" w:rsidRDefault="00374E5E" w:rsidP="00374E5E">
      <w:pPr>
        <w:jc w:val="center"/>
        <w:rPr>
          <w:sz w:val="28"/>
          <w:szCs w:val="28"/>
        </w:rPr>
      </w:pPr>
      <w:r w:rsidRPr="00374E5E">
        <w:rPr>
          <w:sz w:val="28"/>
          <w:szCs w:val="28"/>
        </w:rPr>
        <w:t>Resulting to the Above data</w:t>
      </w:r>
    </w:p>
    <w:p w14:paraId="5CD38C52" w14:textId="337879F5" w:rsidR="00374E5E" w:rsidRDefault="00374E5E" w:rsidP="00374E5E">
      <w:pPr>
        <w:jc w:val="center"/>
        <w:rPr>
          <w:sz w:val="28"/>
          <w:szCs w:val="28"/>
        </w:rPr>
      </w:pPr>
    </w:p>
    <w:p w14:paraId="2FEB6E64" w14:textId="77777777" w:rsidR="00374E5E" w:rsidRDefault="00374E5E">
      <w:pPr>
        <w:rPr>
          <w:sz w:val="28"/>
          <w:szCs w:val="28"/>
        </w:rPr>
      </w:pPr>
      <w:r>
        <w:rPr>
          <w:sz w:val="28"/>
          <w:szCs w:val="28"/>
        </w:rPr>
        <w:br w:type="page"/>
      </w:r>
    </w:p>
    <w:p w14:paraId="4A9D5449" w14:textId="5B490AFD" w:rsidR="00374E5E" w:rsidRDefault="00374E5E" w:rsidP="00374E5E">
      <w:pPr>
        <w:jc w:val="center"/>
        <w:rPr>
          <w:sz w:val="28"/>
          <w:szCs w:val="28"/>
        </w:rPr>
      </w:pPr>
      <w:r w:rsidRPr="00374E5E">
        <w:rPr>
          <w:noProof/>
          <w:sz w:val="28"/>
          <w:szCs w:val="28"/>
        </w:rPr>
        <w:lastRenderedPageBreak/>
        <w:drawing>
          <wp:anchor distT="0" distB="0" distL="114300" distR="114300" simplePos="0" relativeHeight="251659776" behindDoc="0" locked="0" layoutInCell="1" allowOverlap="1" wp14:anchorId="4E21EE57" wp14:editId="2B2A255E">
            <wp:simplePos x="0" y="0"/>
            <wp:positionH relativeFrom="column">
              <wp:posOffset>392757</wp:posOffset>
            </wp:positionH>
            <wp:positionV relativeFrom="paragraph">
              <wp:posOffset>163541</wp:posOffset>
            </wp:positionV>
            <wp:extent cx="6304992" cy="2281473"/>
            <wp:effectExtent l="0" t="0" r="635"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04992" cy="2281473"/>
                    </a:xfrm>
                    <a:prstGeom prst="rect">
                      <a:avLst/>
                    </a:prstGeom>
                  </pic:spPr>
                </pic:pic>
              </a:graphicData>
            </a:graphic>
          </wp:anchor>
        </w:drawing>
      </w:r>
    </w:p>
    <w:p w14:paraId="3B201B27" w14:textId="1C5A2410" w:rsidR="00374E5E" w:rsidRDefault="00374E5E" w:rsidP="00374E5E">
      <w:pPr>
        <w:jc w:val="center"/>
        <w:rPr>
          <w:sz w:val="28"/>
          <w:szCs w:val="28"/>
        </w:rPr>
      </w:pPr>
    </w:p>
    <w:p w14:paraId="372C2447" w14:textId="57F95880" w:rsidR="00374E5E" w:rsidRDefault="00374E5E" w:rsidP="00374E5E">
      <w:pPr>
        <w:jc w:val="center"/>
        <w:rPr>
          <w:sz w:val="28"/>
          <w:szCs w:val="28"/>
        </w:rPr>
      </w:pPr>
      <w:r>
        <w:rPr>
          <w:sz w:val="28"/>
          <w:szCs w:val="28"/>
        </w:rPr>
        <w:t>Info of the group by data</w:t>
      </w:r>
    </w:p>
    <w:p w14:paraId="13C50E47" w14:textId="3689115C" w:rsidR="00374E5E" w:rsidRDefault="00374E5E" w:rsidP="00374E5E">
      <w:pPr>
        <w:jc w:val="center"/>
        <w:rPr>
          <w:sz w:val="28"/>
          <w:szCs w:val="28"/>
        </w:rPr>
      </w:pPr>
    </w:p>
    <w:p w14:paraId="436BC625" w14:textId="47EF497D" w:rsidR="00374E5E" w:rsidRDefault="00374E5E" w:rsidP="00374E5E">
      <w:pPr>
        <w:jc w:val="center"/>
        <w:rPr>
          <w:sz w:val="28"/>
          <w:szCs w:val="28"/>
        </w:rPr>
      </w:pPr>
      <w:r w:rsidRPr="00374E5E">
        <w:rPr>
          <w:noProof/>
          <w:sz w:val="28"/>
          <w:szCs w:val="28"/>
        </w:rPr>
        <w:drawing>
          <wp:inline distT="0" distB="0" distL="0" distR="0" wp14:anchorId="41E316BA" wp14:editId="0AE848DD">
            <wp:extent cx="6858000" cy="855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855980"/>
                    </a:xfrm>
                    <a:prstGeom prst="rect">
                      <a:avLst/>
                    </a:prstGeom>
                  </pic:spPr>
                </pic:pic>
              </a:graphicData>
            </a:graphic>
          </wp:inline>
        </w:drawing>
      </w:r>
    </w:p>
    <w:p w14:paraId="43CEE076" w14:textId="7285E748" w:rsidR="00374E5E" w:rsidRDefault="00374E5E" w:rsidP="00374E5E">
      <w:pPr>
        <w:jc w:val="center"/>
        <w:rPr>
          <w:sz w:val="28"/>
          <w:szCs w:val="28"/>
        </w:rPr>
      </w:pPr>
    </w:p>
    <w:p w14:paraId="16069BE3" w14:textId="47DC04E2" w:rsidR="00374E5E" w:rsidRDefault="00C135DC" w:rsidP="00374E5E">
      <w:pPr>
        <w:jc w:val="center"/>
        <w:rPr>
          <w:sz w:val="28"/>
          <w:szCs w:val="28"/>
        </w:rPr>
      </w:pPr>
      <w:r>
        <w:rPr>
          <w:sz w:val="28"/>
          <w:szCs w:val="28"/>
        </w:rPr>
        <w:t>To find the Seasonality, trend, cyclic nature we import a library called statsmodels</w:t>
      </w:r>
    </w:p>
    <w:p w14:paraId="522ADBE5" w14:textId="515B01C8" w:rsidR="00C135DC" w:rsidRDefault="00C135DC" w:rsidP="00374E5E">
      <w:pPr>
        <w:jc w:val="center"/>
        <w:rPr>
          <w:sz w:val="28"/>
          <w:szCs w:val="28"/>
        </w:rPr>
      </w:pPr>
      <w:r w:rsidRPr="00C135DC">
        <w:rPr>
          <w:noProof/>
          <w:sz w:val="28"/>
          <w:szCs w:val="28"/>
        </w:rPr>
        <w:drawing>
          <wp:anchor distT="0" distB="0" distL="114300" distR="114300" simplePos="0" relativeHeight="251660800" behindDoc="0" locked="0" layoutInCell="1" allowOverlap="1" wp14:anchorId="77A229A1" wp14:editId="0C40053A">
            <wp:simplePos x="0" y="0"/>
            <wp:positionH relativeFrom="column">
              <wp:posOffset>1054609</wp:posOffset>
            </wp:positionH>
            <wp:positionV relativeFrom="paragraph">
              <wp:posOffset>727295</wp:posOffset>
            </wp:positionV>
            <wp:extent cx="4868679" cy="3223034"/>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68679" cy="3223034"/>
                    </a:xfrm>
                    <a:prstGeom prst="rect">
                      <a:avLst/>
                    </a:prstGeom>
                  </pic:spPr>
                </pic:pic>
              </a:graphicData>
            </a:graphic>
          </wp:anchor>
        </w:drawing>
      </w:r>
      <w:r>
        <w:rPr>
          <w:sz w:val="28"/>
          <w:szCs w:val="28"/>
        </w:rPr>
        <w:t xml:space="preserve">There is a function </w:t>
      </w:r>
      <w:r w:rsidRPr="00C135DC">
        <w:rPr>
          <w:b/>
          <w:bCs/>
          <w:sz w:val="28"/>
          <w:szCs w:val="28"/>
        </w:rPr>
        <w:t>seasonal_decompose</w:t>
      </w:r>
      <w:r>
        <w:rPr>
          <w:sz w:val="28"/>
          <w:szCs w:val="28"/>
        </w:rPr>
        <w:t xml:space="preserve"> from the class of </w:t>
      </w:r>
      <w:r w:rsidRPr="00C135DC">
        <w:rPr>
          <w:b/>
          <w:bCs/>
          <w:sz w:val="28"/>
          <w:szCs w:val="28"/>
        </w:rPr>
        <w:t>statsmodels.tsa.seasonal</w:t>
      </w:r>
      <w:r>
        <w:rPr>
          <w:b/>
          <w:bCs/>
          <w:sz w:val="28"/>
          <w:szCs w:val="28"/>
        </w:rPr>
        <w:t xml:space="preserve"> </w:t>
      </w:r>
      <w:r>
        <w:rPr>
          <w:sz w:val="28"/>
          <w:szCs w:val="28"/>
        </w:rPr>
        <w:t>that is used to plot the visualization of the mentioned components.</w:t>
      </w:r>
    </w:p>
    <w:p w14:paraId="7FC9400B" w14:textId="1DE4423D" w:rsidR="00C135DC" w:rsidRDefault="00C135DC" w:rsidP="00C135DC">
      <w:pPr>
        <w:jc w:val="center"/>
        <w:rPr>
          <w:sz w:val="28"/>
          <w:szCs w:val="28"/>
        </w:rPr>
      </w:pPr>
      <w:r w:rsidRPr="00C135DC">
        <w:rPr>
          <w:noProof/>
          <w:sz w:val="28"/>
          <w:szCs w:val="28"/>
        </w:rPr>
        <w:lastRenderedPageBreak/>
        <w:drawing>
          <wp:anchor distT="0" distB="0" distL="114300" distR="114300" simplePos="0" relativeHeight="251661824" behindDoc="0" locked="0" layoutInCell="1" allowOverlap="1" wp14:anchorId="3F74B435" wp14:editId="0F154BBA">
            <wp:simplePos x="0" y="0"/>
            <wp:positionH relativeFrom="margin">
              <wp:align>left</wp:align>
            </wp:positionH>
            <wp:positionV relativeFrom="paragraph">
              <wp:posOffset>296488</wp:posOffset>
            </wp:positionV>
            <wp:extent cx="6858000" cy="39751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3975100"/>
                    </a:xfrm>
                    <a:prstGeom prst="rect">
                      <a:avLst/>
                    </a:prstGeom>
                  </pic:spPr>
                </pic:pic>
              </a:graphicData>
            </a:graphic>
          </wp:anchor>
        </w:drawing>
      </w:r>
      <w:r>
        <w:rPr>
          <w:sz w:val="28"/>
          <w:szCs w:val="28"/>
        </w:rPr>
        <w:t>Auto correlation of the data is plotted as below</w:t>
      </w:r>
    </w:p>
    <w:p w14:paraId="5F18720B" w14:textId="785A2964" w:rsidR="00C135DC" w:rsidRDefault="00C135DC" w:rsidP="00C135DC">
      <w:pPr>
        <w:jc w:val="center"/>
        <w:rPr>
          <w:sz w:val="28"/>
          <w:szCs w:val="28"/>
        </w:rPr>
      </w:pPr>
      <w:r>
        <w:rPr>
          <w:sz w:val="28"/>
          <w:szCs w:val="28"/>
        </w:rPr>
        <w:t xml:space="preserve"> </w:t>
      </w:r>
      <w:r w:rsidR="0063655C" w:rsidRPr="0063655C">
        <w:rPr>
          <w:noProof/>
          <w:sz w:val="28"/>
          <w:szCs w:val="28"/>
        </w:rPr>
        <w:drawing>
          <wp:inline distT="0" distB="0" distL="0" distR="0" wp14:anchorId="053699B5" wp14:editId="3F06E740">
            <wp:extent cx="6858000" cy="386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080"/>
                    </a:xfrm>
                    <a:prstGeom prst="rect">
                      <a:avLst/>
                    </a:prstGeom>
                  </pic:spPr>
                </pic:pic>
              </a:graphicData>
            </a:graphic>
          </wp:inline>
        </w:drawing>
      </w:r>
    </w:p>
    <w:p w14:paraId="35F2E979" w14:textId="3CDE6C9F" w:rsidR="0063655C" w:rsidRDefault="0063655C" w:rsidP="00C135DC">
      <w:pPr>
        <w:jc w:val="center"/>
        <w:rPr>
          <w:sz w:val="28"/>
          <w:szCs w:val="28"/>
        </w:rPr>
      </w:pPr>
      <w:r w:rsidRPr="0063655C">
        <w:rPr>
          <w:noProof/>
          <w:sz w:val="28"/>
          <w:szCs w:val="28"/>
        </w:rPr>
        <w:drawing>
          <wp:inline distT="0" distB="0" distL="0" distR="0" wp14:anchorId="704256DE" wp14:editId="06E26370">
            <wp:extent cx="6858000" cy="3478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478530"/>
                    </a:xfrm>
                    <a:prstGeom prst="rect">
                      <a:avLst/>
                    </a:prstGeom>
                  </pic:spPr>
                </pic:pic>
              </a:graphicData>
            </a:graphic>
          </wp:inline>
        </w:drawing>
      </w:r>
    </w:p>
    <w:p w14:paraId="3BF9D705" w14:textId="2C76C332" w:rsidR="00941DC3" w:rsidRDefault="00941DC3" w:rsidP="00C135DC">
      <w:pPr>
        <w:jc w:val="center"/>
        <w:rPr>
          <w:sz w:val="28"/>
          <w:szCs w:val="28"/>
        </w:rPr>
      </w:pPr>
    </w:p>
    <w:p w14:paraId="0E45F28D" w14:textId="5FD8C65E" w:rsidR="0063655C" w:rsidRDefault="00941DC3" w:rsidP="00116438">
      <w:pPr>
        <w:jc w:val="center"/>
        <w:rPr>
          <w:sz w:val="28"/>
          <w:szCs w:val="28"/>
        </w:rPr>
      </w:pPr>
      <w:r>
        <w:rPr>
          <w:sz w:val="28"/>
          <w:szCs w:val="28"/>
        </w:rPr>
        <w:br w:type="page"/>
      </w:r>
      <w:r w:rsidR="001414A7">
        <w:rPr>
          <w:sz w:val="28"/>
          <w:szCs w:val="28"/>
        </w:rPr>
        <w:lastRenderedPageBreak/>
        <w:t>Finding the count of every individual and unique values of the “Description”, “Zone”, “Status”, “Transaction Type” in the data</w:t>
      </w:r>
    </w:p>
    <w:p w14:paraId="1A3EE69B" w14:textId="77777777" w:rsidR="00116438" w:rsidRDefault="00116438" w:rsidP="00941DC3">
      <w:pPr>
        <w:rPr>
          <w:sz w:val="28"/>
          <w:szCs w:val="28"/>
        </w:rPr>
      </w:pPr>
    </w:p>
    <w:p w14:paraId="6E8AB181" w14:textId="2E5A3798" w:rsidR="001414A7" w:rsidRDefault="001414A7" w:rsidP="001414A7">
      <w:pPr>
        <w:jc w:val="center"/>
        <w:rPr>
          <w:sz w:val="28"/>
          <w:szCs w:val="28"/>
        </w:rPr>
      </w:pPr>
      <w:r w:rsidRPr="001414A7">
        <w:rPr>
          <w:noProof/>
          <w:sz w:val="28"/>
          <w:szCs w:val="28"/>
        </w:rPr>
        <w:drawing>
          <wp:inline distT="0" distB="0" distL="0" distR="0" wp14:anchorId="0EA09509" wp14:editId="360D635B">
            <wp:extent cx="6858000" cy="4486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486910"/>
                    </a:xfrm>
                    <a:prstGeom prst="rect">
                      <a:avLst/>
                    </a:prstGeom>
                  </pic:spPr>
                </pic:pic>
              </a:graphicData>
            </a:graphic>
          </wp:inline>
        </w:drawing>
      </w:r>
    </w:p>
    <w:p w14:paraId="5613A14D" w14:textId="4A1FF411" w:rsidR="001414A7" w:rsidRDefault="001414A7" w:rsidP="001414A7">
      <w:pPr>
        <w:jc w:val="center"/>
        <w:rPr>
          <w:sz w:val="28"/>
          <w:szCs w:val="28"/>
        </w:rPr>
      </w:pPr>
    </w:p>
    <w:p w14:paraId="46E31BFF" w14:textId="59CE5115" w:rsidR="001414A7" w:rsidRDefault="001414A7" w:rsidP="001414A7">
      <w:pPr>
        <w:jc w:val="center"/>
        <w:rPr>
          <w:sz w:val="28"/>
          <w:szCs w:val="28"/>
        </w:rPr>
      </w:pPr>
      <w:r w:rsidRPr="001414A7">
        <w:rPr>
          <w:noProof/>
          <w:sz w:val="28"/>
          <w:szCs w:val="28"/>
        </w:rPr>
        <w:drawing>
          <wp:inline distT="0" distB="0" distL="0" distR="0" wp14:anchorId="0413F428" wp14:editId="3AA95F38">
            <wp:extent cx="6476016" cy="32512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946" cy="3253675"/>
                    </a:xfrm>
                    <a:prstGeom prst="rect">
                      <a:avLst/>
                    </a:prstGeom>
                  </pic:spPr>
                </pic:pic>
              </a:graphicData>
            </a:graphic>
          </wp:inline>
        </w:drawing>
      </w:r>
    </w:p>
    <w:p w14:paraId="5B096965" w14:textId="131D2E92" w:rsidR="001414A7" w:rsidRDefault="001414A7" w:rsidP="001414A7">
      <w:pPr>
        <w:jc w:val="center"/>
        <w:rPr>
          <w:sz w:val="28"/>
          <w:szCs w:val="28"/>
        </w:rPr>
      </w:pPr>
    </w:p>
    <w:p w14:paraId="61905993" w14:textId="2762491D" w:rsidR="001414A7" w:rsidRDefault="00116438" w:rsidP="001414A7">
      <w:pPr>
        <w:jc w:val="center"/>
        <w:rPr>
          <w:sz w:val="28"/>
          <w:szCs w:val="28"/>
        </w:rPr>
      </w:pPr>
      <w:r w:rsidRPr="00116438">
        <w:rPr>
          <w:noProof/>
          <w:sz w:val="28"/>
          <w:szCs w:val="28"/>
        </w:rPr>
        <w:drawing>
          <wp:inline distT="0" distB="0" distL="0" distR="0" wp14:anchorId="01AA588E" wp14:editId="0EB6B3EC">
            <wp:extent cx="6858000" cy="349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492500"/>
                    </a:xfrm>
                    <a:prstGeom prst="rect">
                      <a:avLst/>
                    </a:prstGeom>
                  </pic:spPr>
                </pic:pic>
              </a:graphicData>
            </a:graphic>
          </wp:inline>
        </w:drawing>
      </w:r>
    </w:p>
    <w:p w14:paraId="009BB834" w14:textId="5C542318" w:rsidR="00116438" w:rsidRDefault="00116438" w:rsidP="001414A7">
      <w:pPr>
        <w:jc w:val="center"/>
        <w:rPr>
          <w:sz w:val="28"/>
          <w:szCs w:val="28"/>
        </w:rPr>
      </w:pPr>
    </w:p>
    <w:p w14:paraId="341FF40C" w14:textId="2DD1E7A5" w:rsidR="00116438" w:rsidRDefault="00116438" w:rsidP="001414A7">
      <w:pPr>
        <w:jc w:val="center"/>
        <w:rPr>
          <w:sz w:val="28"/>
          <w:szCs w:val="28"/>
        </w:rPr>
      </w:pPr>
      <w:r w:rsidRPr="00116438">
        <w:rPr>
          <w:noProof/>
          <w:sz w:val="28"/>
          <w:szCs w:val="28"/>
        </w:rPr>
        <w:drawing>
          <wp:anchor distT="0" distB="0" distL="114300" distR="114300" simplePos="0" relativeHeight="251662848" behindDoc="0" locked="0" layoutInCell="1" allowOverlap="1" wp14:anchorId="27BA1448" wp14:editId="122130A4">
            <wp:simplePos x="0" y="0"/>
            <wp:positionH relativeFrom="column">
              <wp:posOffset>-84406</wp:posOffset>
            </wp:positionH>
            <wp:positionV relativeFrom="paragraph">
              <wp:posOffset>337478</wp:posOffset>
            </wp:positionV>
            <wp:extent cx="7169936" cy="3664634"/>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169936" cy="3664634"/>
                    </a:xfrm>
                    <a:prstGeom prst="rect">
                      <a:avLst/>
                    </a:prstGeom>
                  </pic:spPr>
                </pic:pic>
              </a:graphicData>
            </a:graphic>
          </wp:anchor>
        </w:drawing>
      </w:r>
    </w:p>
    <w:p w14:paraId="1219342D" w14:textId="68B05E2F" w:rsidR="00116438" w:rsidRDefault="00116438" w:rsidP="001414A7">
      <w:pPr>
        <w:jc w:val="center"/>
        <w:rPr>
          <w:sz w:val="28"/>
          <w:szCs w:val="28"/>
        </w:rPr>
      </w:pPr>
    </w:p>
    <w:p w14:paraId="511A2896" w14:textId="540B63BB" w:rsidR="00116438" w:rsidRDefault="00116438" w:rsidP="001414A7">
      <w:pPr>
        <w:jc w:val="center"/>
        <w:rPr>
          <w:sz w:val="28"/>
          <w:szCs w:val="28"/>
        </w:rPr>
      </w:pPr>
    </w:p>
    <w:p w14:paraId="53FDD07A" w14:textId="4B33C677" w:rsidR="00116438" w:rsidRDefault="00116438" w:rsidP="001414A7">
      <w:pPr>
        <w:jc w:val="center"/>
        <w:rPr>
          <w:sz w:val="28"/>
          <w:szCs w:val="28"/>
        </w:rPr>
      </w:pPr>
    </w:p>
    <w:p w14:paraId="1C519D86" w14:textId="37873F69" w:rsidR="00116438" w:rsidRDefault="00116438" w:rsidP="001414A7">
      <w:pPr>
        <w:jc w:val="center"/>
        <w:rPr>
          <w:sz w:val="28"/>
          <w:szCs w:val="28"/>
        </w:rPr>
      </w:pPr>
      <w:r w:rsidRPr="00116438">
        <w:rPr>
          <w:noProof/>
          <w:sz w:val="28"/>
          <w:szCs w:val="28"/>
        </w:rPr>
        <w:lastRenderedPageBreak/>
        <w:drawing>
          <wp:inline distT="0" distB="0" distL="0" distR="0" wp14:anchorId="13101E5F" wp14:editId="1E53B722">
            <wp:extent cx="6858000" cy="2378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378075"/>
                    </a:xfrm>
                    <a:prstGeom prst="rect">
                      <a:avLst/>
                    </a:prstGeom>
                  </pic:spPr>
                </pic:pic>
              </a:graphicData>
            </a:graphic>
          </wp:inline>
        </w:drawing>
      </w:r>
    </w:p>
    <w:p w14:paraId="5A98790F" w14:textId="26690D17" w:rsidR="00116438" w:rsidRDefault="00116438" w:rsidP="001414A7">
      <w:pPr>
        <w:jc w:val="center"/>
        <w:rPr>
          <w:sz w:val="28"/>
          <w:szCs w:val="28"/>
        </w:rPr>
      </w:pPr>
    </w:p>
    <w:p w14:paraId="272800A0" w14:textId="7AED49EB" w:rsidR="00116438" w:rsidRDefault="00116438" w:rsidP="001414A7">
      <w:pPr>
        <w:jc w:val="center"/>
        <w:rPr>
          <w:sz w:val="28"/>
          <w:szCs w:val="28"/>
        </w:rPr>
      </w:pPr>
      <w:r>
        <w:rPr>
          <w:sz w:val="28"/>
          <w:szCs w:val="28"/>
        </w:rPr>
        <w:t>Made a data with division of data according to the categories summing up to the total tickets.</w:t>
      </w:r>
    </w:p>
    <w:p w14:paraId="7C39C33D" w14:textId="4F03F990" w:rsidR="00116438" w:rsidRDefault="00116438" w:rsidP="001414A7">
      <w:pPr>
        <w:jc w:val="center"/>
        <w:rPr>
          <w:sz w:val="28"/>
          <w:szCs w:val="28"/>
        </w:rPr>
      </w:pPr>
    </w:p>
    <w:p w14:paraId="6689F3A2" w14:textId="684C534E" w:rsidR="00116438" w:rsidRDefault="00116438" w:rsidP="001414A7">
      <w:pPr>
        <w:jc w:val="center"/>
        <w:rPr>
          <w:sz w:val="28"/>
          <w:szCs w:val="28"/>
        </w:rPr>
      </w:pPr>
      <w:r w:rsidRPr="00116438">
        <w:rPr>
          <w:noProof/>
          <w:sz w:val="28"/>
          <w:szCs w:val="28"/>
        </w:rPr>
        <w:drawing>
          <wp:inline distT="0" distB="0" distL="0" distR="0" wp14:anchorId="067E3B18" wp14:editId="0CA545A2">
            <wp:extent cx="6307702" cy="519801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399" cy="5214245"/>
                    </a:xfrm>
                    <a:prstGeom prst="rect">
                      <a:avLst/>
                    </a:prstGeom>
                  </pic:spPr>
                </pic:pic>
              </a:graphicData>
            </a:graphic>
          </wp:inline>
        </w:drawing>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116438" w14:paraId="5E4FDF29" w14:textId="77777777">
        <w:trPr>
          <w:trHeight w:val="800"/>
        </w:trPr>
        <w:tc>
          <w:tcPr>
            <w:tcW w:w="1591" w:type="dxa"/>
            <w:tcBorders>
              <w:right w:val="single" w:sz="18" w:space="0" w:color="476166" w:themeColor="accent1"/>
            </w:tcBorders>
          </w:tcPr>
          <w:p w14:paraId="6B01DD8A" w14:textId="77777777" w:rsidR="00116438" w:rsidRDefault="00116438"/>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9CF204" w14:textId="3A6C684B" w:rsidR="00116438" w:rsidRDefault="00116438">
            <w:pPr>
              <w:pStyle w:val="Heading4"/>
            </w:pPr>
            <w:r>
              <w:t>5.</w:t>
            </w:r>
            <w:r w:rsidR="00A05307">
              <w:t>Machine Learning Models Used</w:t>
            </w:r>
            <w:r>
              <w:t xml:space="preserve"> </w:t>
            </w:r>
          </w:p>
        </w:tc>
        <w:tc>
          <w:tcPr>
            <w:tcW w:w="2158" w:type="dxa"/>
            <w:tcBorders>
              <w:left w:val="single" w:sz="18" w:space="0" w:color="476166" w:themeColor="accent1"/>
            </w:tcBorders>
          </w:tcPr>
          <w:p w14:paraId="3CFD5919" w14:textId="77777777" w:rsidR="00116438" w:rsidRDefault="00116438"/>
        </w:tc>
      </w:tr>
    </w:tbl>
    <w:p w14:paraId="5324C122" w14:textId="49484392" w:rsidR="00116438" w:rsidRDefault="00116438" w:rsidP="001414A7">
      <w:pPr>
        <w:jc w:val="center"/>
        <w:rPr>
          <w:sz w:val="28"/>
          <w:szCs w:val="28"/>
        </w:rPr>
      </w:pPr>
    </w:p>
    <w:p w14:paraId="74552608" w14:textId="23FF6523" w:rsidR="00A05307" w:rsidRDefault="00A05307" w:rsidP="00A05307">
      <w:pPr>
        <w:pStyle w:val="Heading5"/>
      </w:pPr>
      <w:r>
        <w:t>TIME SERIES MODELS</w:t>
      </w:r>
    </w:p>
    <w:p w14:paraId="17D7B387" w14:textId="545FE3F1" w:rsidR="00A05307" w:rsidRDefault="00A05307" w:rsidP="00A05307"/>
    <w:p w14:paraId="699F7A0B" w14:textId="58D94990" w:rsidR="00495AAC" w:rsidRPr="00BE369B" w:rsidRDefault="00495AAC" w:rsidP="00495AAC">
      <w:pPr>
        <w:rPr>
          <w:sz w:val="28"/>
          <w:szCs w:val="28"/>
          <w:lang w:val="en-IN"/>
        </w:rPr>
      </w:pPr>
      <w:r w:rsidRPr="00495AAC">
        <w:rPr>
          <w:sz w:val="28"/>
          <w:szCs w:val="28"/>
          <w:lang w:val="en-IN"/>
        </w:rPr>
        <w:t>11 different classical time series forecasting methods are:</w:t>
      </w:r>
    </w:p>
    <w:p w14:paraId="22E80091" w14:textId="77777777" w:rsidR="00495AAC" w:rsidRPr="00495AAC" w:rsidRDefault="00495AAC" w:rsidP="00495AAC">
      <w:pPr>
        <w:rPr>
          <w:sz w:val="28"/>
          <w:szCs w:val="28"/>
          <w:lang w:val="en-IN"/>
        </w:rPr>
      </w:pPr>
    </w:p>
    <w:p w14:paraId="2619E013" w14:textId="77777777" w:rsidR="00495AAC" w:rsidRPr="00495AAC" w:rsidRDefault="00495AAC" w:rsidP="00495AAC">
      <w:pPr>
        <w:numPr>
          <w:ilvl w:val="0"/>
          <w:numId w:val="7"/>
        </w:numPr>
        <w:rPr>
          <w:sz w:val="28"/>
          <w:szCs w:val="28"/>
          <w:lang w:val="en-IN"/>
        </w:rPr>
      </w:pPr>
      <w:r w:rsidRPr="00495AAC">
        <w:rPr>
          <w:sz w:val="28"/>
          <w:szCs w:val="28"/>
          <w:lang w:val="en-IN"/>
        </w:rPr>
        <w:t>Autoregression (AR)</w:t>
      </w:r>
    </w:p>
    <w:p w14:paraId="49B60ED8" w14:textId="77777777" w:rsidR="00495AAC" w:rsidRPr="00495AAC" w:rsidRDefault="00495AAC" w:rsidP="00495AAC">
      <w:pPr>
        <w:numPr>
          <w:ilvl w:val="0"/>
          <w:numId w:val="7"/>
        </w:numPr>
        <w:rPr>
          <w:sz w:val="28"/>
          <w:szCs w:val="28"/>
          <w:lang w:val="en-IN"/>
        </w:rPr>
      </w:pPr>
      <w:r w:rsidRPr="00495AAC">
        <w:rPr>
          <w:sz w:val="28"/>
          <w:szCs w:val="28"/>
          <w:lang w:val="en-IN"/>
        </w:rPr>
        <w:t>Moving Average (MA)</w:t>
      </w:r>
    </w:p>
    <w:p w14:paraId="68645B6B" w14:textId="77777777" w:rsidR="00495AAC" w:rsidRPr="00495AAC" w:rsidRDefault="00495AAC" w:rsidP="00495AAC">
      <w:pPr>
        <w:numPr>
          <w:ilvl w:val="0"/>
          <w:numId w:val="7"/>
        </w:numPr>
        <w:rPr>
          <w:sz w:val="28"/>
          <w:szCs w:val="28"/>
          <w:lang w:val="en-IN"/>
        </w:rPr>
      </w:pPr>
      <w:r w:rsidRPr="00495AAC">
        <w:rPr>
          <w:sz w:val="28"/>
          <w:szCs w:val="28"/>
          <w:lang w:val="en-IN"/>
        </w:rPr>
        <w:t>Autoregressive Moving Average (ARMA)</w:t>
      </w:r>
    </w:p>
    <w:p w14:paraId="6D1407BD" w14:textId="77777777" w:rsidR="00495AAC" w:rsidRPr="00495AAC" w:rsidRDefault="00495AAC" w:rsidP="00495AAC">
      <w:pPr>
        <w:numPr>
          <w:ilvl w:val="0"/>
          <w:numId w:val="7"/>
        </w:numPr>
        <w:rPr>
          <w:sz w:val="28"/>
          <w:szCs w:val="28"/>
          <w:lang w:val="en-IN"/>
        </w:rPr>
      </w:pPr>
      <w:r w:rsidRPr="00495AAC">
        <w:rPr>
          <w:sz w:val="28"/>
          <w:szCs w:val="28"/>
          <w:lang w:val="en-IN"/>
        </w:rPr>
        <w:t>Autoregressive Integrated Moving Average (ARIMA)</w:t>
      </w:r>
    </w:p>
    <w:p w14:paraId="3479BEC5" w14:textId="77777777" w:rsidR="00495AAC" w:rsidRPr="00495AAC" w:rsidRDefault="00495AAC" w:rsidP="00495AAC">
      <w:pPr>
        <w:numPr>
          <w:ilvl w:val="0"/>
          <w:numId w:val="7"/>
        </w:numPr>
        <w:rPr>
          <w:sz w:val="28"/>
          <w:szCs w:val="28"/>
          <w:lang w:val="en-IN"/>
        </w:rPr>
      </w:pPr>
      <w:r w:rsidRPr="00495AAC">
        <w:rPr>
          <w:sz w:val="28"/>
          <w:szCs w:val="28"/>
          <w:lang w:val="en-IN"/>
        </w:rPr>
        <w:t>Seasonal Autoregressive Integrated Moving-Average (SARIMA)</w:t>
      </w:r>
    </w:p>
    <w:p w14:paraId="3D984EA1" w14:textId="77777777" w:rsidR="00495AAC" w:rsidRPr="00495AAC" w:rsidRDefault="00495AAC" w:rsidP="00495AAC">
      <w:pPr>
        <w:numPr>
          <w:ilvl w:val="0"/>
          <w:numId w:val="7"/>
        </w:numPr>
        <w:rPr>
          <w:sz w:val="28"/>
          <w:szCs w:val="28"/>
          <w:lang w:val="en-IN"/>
        </w:rPr>
      </w:pPr>
      <w:r w:rsidRPr="00495AAC">
        <w:rPr>
          <w:sz w:val="28"/>
          <w:szCs w:val="28"/>
          <w:lang w:val="en-IN"/>
        </w:rPr>
        <w:t>Seasonal Autoregressive Integrated Moving-Average with Exogenous Regressors (SARIMAX)</w:t>
      </w:r>
    </w:p>
    <w:p w14:paraId="170D3FC5" w14:textId="77777777" w:rsidR="00495AAC" w:rsidRPr="00495AAC" w:rsidRDefault="00495AAC" w:rsidP="00495AAC">
      <w:pPr>
        <w:numPr>
          <w:ilvl w:val="0"/>
          <w:numId w:val="7"/>
        </w:numPr>
        <w:rPr>
          <w:sz w:val="28"/>
          <w:szCs w:val="28"/>
          <w:lang w:val="en-IN"/>
        </w:rPr>
      </w:pPr>
      <w:r w:rsidRPr="00495AAC">
        <w:rPr>
          <w:sz w:val="28"/>
          <w:szCs w:val="28"/>
          <w:lang w:val="en-IN"/>
        </w:rPr>
        <w:t>Vector Autoregression (VAR)</w:t>
      </w:r>
    </w:p>
    <w:p w14:paraId="725434C4" w14:textId="77777777" w:rsidR="00495AAC" w:rsidRPr="00495AAC" w:rsidRDefault="00495AAC" w:rsidP="00495AAC">
      <w:pPr>
        <w:numPr>
          <w:ilvl w:val="0"/>
          <w:numId w:val="7"/>
        </w:numPr>
        <w:rPr>
          <w:sz w:val="28"/>
          <w:szCs w:val="28"/>
          <w:lang w:val="en-IN"/>
        </w:rPr>
      </w:pPr>
      <w:r w:rsidRPr="00495AAC">
        <w:rPr>
          <w:sz w:val="28"/>
          <w:szCs w:val="28"/>
          <w:lang w:val="en-IN"/>
        </w:rPr>
        <w:t>Vector Autoregression Moving-Average (VARMA)</w:t>
      </w:r>
    </w:p>
    <w:p w14:paraId="237938FE" w14:textId="77777777" w:rsidR="00495AAC" w:rsidRPr="00495AAC" w:rsidRDefault="00495AAC" w:rsidP="00495AAC">
      <w:pPr>
        <w:numPr>
          <w:ilvl w:val="0"/>
          <w:numId w:val="7"/>
        </w:numPr>
        <w:rPr>
          <w:sz w:val="28"/>
          <w:szCs w:val="28"/>
          <w:lang w:val="en-IN"/>
        </w:rPr>
      </w:pPr>
      <w:r w:rsidRPr="00495AAC">
        <w:rPr>
          <w:sz w:val="28"/>
          <w:szCs w:val="28"/>
          <w:lang w:val="en-IN"/>
        </w:rPr>
        <w:t>Vector Autoregression Moving-Average with Exogenous Regressors (VARMAX)</w:t>
      </w:r>
    </w:p>
    <w:p w14:paraId="7C8C306D" w14:textId="77777777" w:rsidR="00495AAC" w:rsidRPr="00495AAC" w:rsidRDefault="00495AAC" w:rsidP="00495AAC">
      <w:pPr>
        <w:numPr>
          <w:ilvl w:val="0"/>
          <w:numId w:val="7"/>
        </w:numPr>
        <w:rPr>
          <w:sz w:val="28"/>
          <w:szCs w:val="28"/>
          <w:lang w:val="en-IN"/>
        </w:rPr>
      </w:pPr>
      <w:r w:rsidRPr="00495AAC">
        <w:rPr>
          <w:sz w:val="28"/>
          <w:szCs w:val="28"/>
          <w:lang w:val="en-IN"/>
        </w:rPr>
        <w:t>Simple Exponential Smoothing (SES)</w:t>
      </w:r>
    </w:p>
    <w:p w14:paraId="292AC2BB" w14:textId="396A79B1" w:rsidR="00495AAC" w:rsidRPr="00BE369B" w:rsidRDefault="00495AAC" w:rsidP="00495AAC">
      <w:pPr>
        <w:numPr>
          <w:ilvl w:val="0"/>
          <w:numId w:val="7"/>
        </w:numPr>
        <w:rPr>
          <w:sz w:val="28"/>
          <w:szCs w:val="28"/>
          <w:lang w:val="en-IN"/>
        </w:rPr>
      </w:pPr>
      <w:r w:rsidRPr="00495AAC">
        <w:rPr>
          <w:sz w:val="28"/>
          <w:szCs w:val="28"/>
          <w:lang w:val="en-IN"/>
        </w:rPr>
        <w:t>Holt Winter’s Exponential Smoothing (HWES)</w:t>
      </w:r>
    </w:p>
    <w:p w14:paraId="44CB4BEC" w14:textId="462C87A8" w:rsidR="00495AAC" w:rsidRPr="00BE369B" w:rsidRDefault="00495AAC" w:rsidP="00495AAC">
      <w:pPr>
        <w:rPr>
          <w:sz w:val="28"/>
          <w:szCs w:val="28"/>
          <w:lang w:val="en-IN"/>
        </w:rPr>
      </w:pPr>
    </w:p>
    <w:p w14:paraId="355D1997" w14:textId="1AA1C579" w:rsidR="00495AAC" w:rsidRPr="00BE369B" w:rsidRDefault="00495AAC" w:rsidP="00495AAC">
      <w:pPr>
        <w:rPr>
          <w:sz w:val="28"/>
          <w:szCs w:val="28"/>
          <w:lang w:val="en-IN"/>
        </w:rPr>
      </w:pPr>
      <w:r w:rsidRPr="00BE369B">
        <w:rPr>
          <w:sz w:val="28"/>
          <w:szCs w:val="28"/>
          <w:lang w:val="en-IN"/>
        </w:rPr>
        <w:t>These come under the classic Time series model apart from this we have few other prediction models like:</w:t>
      </w:r>
    </w:p>
    <w:p w14:paraId="4B217844" w14:textId="5E0FA337" w:rsidR="00495AAC" w:rsidRPr="00BE369B" w:rsidRDefault="00495AAC" w:rsidP="00495AAC">
      <w:pPr>
        <w:rPr>
          <w:sz w:val="28"/>
          <w:szCs w:val="28"/>
          <w:lang w:val="en-IN"/>
        </w:rPr>
      </w:pPr>
    </w:p>
    <w:p w14:paraId="18F55F02" w14:textId="5565DA31" w:rsidR="00495AAC" w:rsidRPr="00BE369B" w:rsidRDefault="00BE369B" w:rsidP="00BE369B">
      <w:pPr>
        <w:pStyle w:val="ListParagraph"/>
        <w:numPr>
          <w:ilvl w:val="0"/>
          <w:numId w:val="8"/>
        </w:numPr>
        <w:rPr>
          <w:sz w:val="28"/>
          <w:szCs w:val="28"/>
          <w:lang w:val="en-IN"/>
        </w:rPr>
      </w:pPr>
      <w:r w:rsidRPr="00BE369B">
        <w:rPr>
          <w:sz w:val="28"/>
          <w:szCs w:val="28"/>
          <w:lang w:val="en-IN"/>
        </w:rPr>
        <w:t>Prophet</w:t>
      </w:r>
    </w:p>
    <w:p w14:paraId="3F7067C3" w14:textId="305BDAF0" w:rsidR="00BE369B" w:rsidRPr="00BE369B" w:rsidRDefault="00BE369B" w:rsidP="00BE369B">
      <w:pPr>
        <w:pStyle w:val="ListParagraph"/>
        <w:numPr>
          <w:ilvl w:val="0"/>
          <w:numId w:val="8"/>
        </w:numPr>
        <w:rPr>
          <w:sz w:val="28"/>
          <w:szCs w:val="28"/>
          <w:lang w:val="en-IN"/>
        </w:rPr>
      </w:pPr>
      <w:r w:rsidRPr="00BE369B">
        <w:rPr>
          <w:sz w:val="28"/>
          <w:szCs w:val="28"/>
          <w:lang w:val="en-IN"/>
        </w:rPr>
        <w:t>XGBoost</w:t>
      </w:r>
    </w:p>
    <w:p w14:paraId="4EEAEA4D" w14:textId="0516A75D" w:rsidR="00BE369B" w:rsidRPr="00BE369B" w:rsidRDefault="00BE369B" w:rsidP="00BE369B">
      <w:pPr>
        <w:pStyle w:val="ListParagraph"/>
        <w:numPr>
          <w:ilvl w:val="0"/>
          <w:numId w:val="8"/>
        </w:numPr>
        <w:rPr>
          <w:sz w:val="28"/>
          <w:szCs w:val="28"/>
          <w:lang w:val="en-IN"/>
        </w:rPr>
      </w:pPr>
      <w:r w:rsidRPr="00BE369B">
        <w:rPr>
          <w:sz w:val="28"/>
          <w:szCs w:val="28"/>
          <w:lang w:val="en-IN"/>
        </w:rPr>
        <w:t>LSTM</w:t>
      </w:r>
    </w:p>
    <w:p w14:paraId="511F50F5" w14:textId="1F6B257D" w:rsidR="00BE369B" w:rsidRPr="00BE369B" w:rsidRDefault="00BE369B" w:rsidP="00BE369B">
      <w:pPr>
        <w:pStyle w:val="ListParagraph"/>
        <w:numPr>
          <w:ilvl w:val="0"/>
          <w:numId w:val="8"/>
        </w:numPr>
        <w:rPr>
          <w:sz w:val="28"/>
          <w:szCs w:val="28"/>
          <w:lang w:val="en-IN"/>
        </w:rPr>
      </w:pPr>
      <w:r w:rsidRPr="00BE369B">
        <w:rPr>
          <w:sz w:val="28"/>
          <w:szCs w:val="28"/>
          <w:lang w:val="en-IN"/>
        </w:rPr>
        <w:t>TBATS</w:t>
      </w:r>
    </w:p>
    <w:p w14:paraId="6C89EBDF" w14:textId="637006BB" w:rsidR="00BE369B" w:rsidRPr="00BE369B" w:rsidRDefault="00BE369B" w:rsidP="00BE369B">
      <w:pPr>
        <w:pStyle w:val="ListParagraph"/>
        <w:numPr>
          <w:ilvl w:val="0"/>
          <w:numId w:val="8"/>
        </w:numPr>
        <w:rPr>
          <w:sz w:val="28"/>
          <w:szCs w:val="28"/>
          <w:lang w:val="en-IN"/>
        </w:rPr>
      </w:pPr>
      <w:r w:rsidRPr="00BE369B">
        <w:rPr>
          <w:sz w:val="28"/>
          <w:szCs w:val="28"/>
          <w:lang w:val="en-IN"/>
        </w:rPr>
        <w:t>Classic Linear Regression</w:t>
      </w:r>
    </w:p>
    <w:p w14:paraId="5BBF28F8" w14:textId="77777777" w:rsidR="00BE369B" w:rsidRPr="00BE369B" w:rsidRDefault="00BE369B" w:rsidP="00BE369B">
      <w:pPr>
        <w:ind w:left="360"/>
        <w:rPr>
          <w:sz w:val="28"/>
          <w:szCs w:val="28"/>
          <w:lang w:val="en-IN"/>
        </w:rPr>
      </w:pPr>
    </w:p>
    <w:p w14:paraId="732CD7E3" w14:textId="57E840BF" w:rsidR="00BE369B" w:rsidRPr="00BE369B" w:rsidRDefault="00BE369B" w:rsidP="00A05307">
      <w:pPr>
        <w:rPr>
          <w:sz w:val="28"/>
          <w:szCs w:val="28"/>
        </w:rPr>
      </w:pPr>
      <w:r w:rsidRPr="00BE369B">
        <w:rPr>
          <w:sz w:val="28"/>
          <w:szCs w:val="28"/>
        </w:rPr>
        <w:t xml:space="preserve"> In the current Project we will be working on 3 different models</w:t>
      </w:r>
    </w:p>
    <w:p w14:paraId="0408CBF6" w14:textId="77777777" w:rsidR="00BE369B" w:rsidRPr="00BE369B" w:rsidRDefault="00BE369B" w:rsidP="00A05307">
      <w:pPr>
        <w:rPr>
          <w:sz w:val="28"/>
          <w:szCs w:val="28"/>
        </w:rPr>
      </w:pPr>
    </w:p>
    <w:p w14:paraId="6168ABAD" w14:textId="58466474" w:rsidR="00BE369B" w:rsidRPr="00BE369B" w:rsidRDefault="00BE369B" w:rsidP="00BE369B">
      <w:pPr>
        <w:pStyle w:val="ListParagraph"/>
        <w:numPr>
          <w:ilvl w:val="0"/>
          <w:numId w:val="9"/>
        </w:numPr>
        <w:spacing w:line="360" w:lineRule="auto"/>
        <w:rPr>
          <w:sz w:val="28"/>
          <w:szCs w:val="28"/>
        </w:rPr>
      </w:pPr>
      <w:r w:rsidRPr="00BE369B">
        <w:rPr>
          <w:sz w:val="28"/>
          <w:szCs w:val="28"/>
        </w:rPr>
        <w:t>ARIMA</w:t>
      </w:r>
    </w:p>
    <w:p w14:paraId="1F88A32A" w14:textId="258B9F44" w:rsidR="00BE369B" w:rsidRDefault="00BE369B" w:rsidP="00BE369B">
      <w:pPr>
        <w:pStyle w:val="ListParagraph"/>
        <w:numPr>
          <w:ilvl w:val="0"/>
          <w:numId w:val="9"/>
        </w:numPr>
        <w:spacing w:line="360" w:lineRule="auto"/>
        <w:rPr>
          <w:sz w:val="28"/>
          <w:szCs w:val="28"/>
        </w:rPr>
      </w:pPr>
      <w:r>
        <w:rPr>
          <w:sz w:val="28"/>
          <w:szCs w:val="28"/>
        </w:rPr>
        <w:t>Linear Regression</w:t>
      </w:r>
    </w:p>
    <w:p w14:paraId="21F44F34" w14:textId="04E376C3" w:rsidR="00121299" w:rsidRPr="00121299" w:rsidRDefault="00BE369B" w:rsidP="00121299">
      <w:pPr>
        <w:pStyle w:val="ListParagraph"/>
        <w:numPr>
          <w:ilvl w:val="0"/>
          <w:numId w:val="9"/>
        </w:numPr>
        <w:spacing w:line="360" w:lineRule="auto"/>
        <w:rPr>
          <w:sz w:val="28"/>
          <w:szCs w:val="28"/>
        </w:rPr>
      </w:pPr>
      <w:r>
        <w:rPr>
          <w:sz w:val="28"/>
          <w:szCs w:val="28"/>
        </w:rPr>
        <w:t>XGBOOST</w:t>
      </w:r>
    </w:p>
    <w:p w14:paraId="52BA055B" w14:textId="254FD389" w:rsidR="00BE369B" w:rsidRDefault="00BE369B" w:rsidP="00121299">
      <w:pPr>
        <w:pStyle w:val="ListParagraph"/>
        <w:spacing w:line="276" w:lineRule="auto"/>
        <w:rPr>
          <w:sz w:val="28"/>
          <w:szCs w:val="28"/>
        </w:rPr>
      </w:pPr>
      <w:r>
        <w:rPr>
          <w:sz w:val="28"/>
          <w:szCs w:val="28"/>
        </w:rPr>
        <w:t xml:space="preserve">In the </w:t>
      </w:r>
      <w:r w:rsidR="00121299">
        <w:rPr>
          <w:sz w:val="28"/>
          <w:szCs w:val="28"/>
        </w:rPr>
        <w:t>further analysis we will find out the accuracy, errors like Root mean squared error, mean absolute error, R</w:t>
      </w:r>
      <w:r w:rsidR="00121299">
        <w:rPr>
          <w:sz w:val="28"/>
          <w:szCs w:val="28"/>
          <w:vertAlign w:val="superscript"/>
        </w:rPr>
        <w:t xml:space="preserve">2  </w:t>
      </w:r>
      <w:r w:rsidR="00121299">
        <w:rPr>
          <w:sz w:val="28"/>
          <w:szCs w:val="28"/>
        </w:rPr>
        <w:t>score that help in the working and performance of the model.</w:t>
      </w:r>
    </w:p>
    <w:p w14:paraId="0272E732" w14:textId="0D1C1407" w:rsidR="00121299" w:rsidRDefault="00121299" w:rsidP="00121299">
      <w:pPr>
        <w:pStyle w:val="ListParagraph"/>
        <w:spacing w:line="276" w:lineRule="auto"/>
        <w:rPr>
          <w:sz w:val="28"/>
          <w:szCs w:val="28"/>
        </w:rPr>
      </w:pPr>
    </w:p>
    <w:p w14:paraId="09390021" w14:textId="6B9CBC13" w:rsidR="00121299" w:rsidRDefault="00121299" w:rsidP="00121299">
      <w:pPr>
        <w:pStyle w:val="Heading5"/>
      </w:pPr>
      <w:r>
        <w:lastRenderedPageBreak/>
        <w:t>5.1. ARIMA MODEL</w:t>
      </w:r>
    </w:p>
    <w:p w14:paraId="76E80ACD" w14:textId="3EF35BE0" w:rsidR="00121299" w:rsidRDefault="00121299" w:rsidP="00121299"/>
    <w:p w14:paraId="19186E87" w14:textId="4D4DADA1" w:rsidR="00121299" w:rsidRDefault="00121299" w:rsidP="00121299">
      <w:r w:rsidRPr="00121299">
        <w:rPr>
          <w:noProof/>
        </w:rPr>
        <w:drawing>
          <wp:inline distT="0" distB="0" distL="0" distR="0" wp14:anchorId="07A0B435" wp14:editId="3B6D06C2">
            <wp:extent cx="6858000" cy="1264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264920"/>
                    </a:xfrm>
                    <a:prstGeom prst="rect">
                      <a:avLst/>
                    </a:prstGeom>
                  </pic:spPr>
                </pic:pic>
              </a:graphicData>
            </a:graphic>
          </wp:inline>
        </w:drawing>
      </w:r>
    </w:p>
    <w:p w14:paraId="380AD8DF" w14:textId="132EC59F" w:rsidR="00121299" w:rsidRDefault="00121299" w:rsidP="00121299"/>
    <w:p w14:paraId="046019BD" w14:textId="05AC7BD4" w:rsidR="00121299" w:rsidRDefault="00121299" w:rsidP="00121299">
      <w:pPr>
        <w:rPr>
          <w:sz w:val="28"/>
          <w:szCs w:val="28"/>
        </w:rPr>
      </w:pPr>
      <w:r w:rsidRPr="00CC7E1D">
        <w:rPr>
          <w:sz w:val="28"/>
          <w:szCs w:val="28"/>
        </w:rPr>
        <w:t>Let us first split the data that grouped using th</w:t>
      </w:r>
      <w:r w:rsidR="00CC7E1D" w:rsidRPr="00CC7E1D">
        <w:rPr>
          <w:sz w:val="28"/>
          <w:szCs w:val="28"/>
        </w:rPr>
        <w:t xml:space="preserve">e “Posting Date”. This splitting of data can be done by the function “train_test_split” from the library sklearn.model_selection </w:t>
      </w:r>
    </w:p>
    <w:p w14:paraId="451728C4" w14:textId="2483BC40" w:rsidR="00E83ABC" w:rsidRDefault="00E83ABC" w:rsidP="00121299">
      <w:pPr>
        <w:rPr>
          <w:sz w:val="28"/>
          <w:szCs w:val="28"/>
        </w:rPr>
      </w:pPr>
    </w:p>
    <w:p w14:paraId="6CD99CF1" w14:textId="4F2F0274" w:rsidR="00E83ABC" w:rsidRDefault="00E83ABC" w:rsidP="00121299">
      <w:pPr>
        <w:rPr>
          <w:sz w:val="28"/>
          <w:szCs w:val="28"/>
        </w:rPr>
      </w:pPr>
      <w:r w:rsidRPr="00E83ABC">
        <w:rPr>
          <w:noProof/>
          <w:sz w:val="28"/>
          <w:szCs w:val="28"/>
        </w:rPr>
        <w:drawing>
          <wp:inline distT="0" distB="0" distL="0" distR="0" wp14:anchorId="1977195C" wp14:editId="60A90F13">
            <wp:extent cx="6858000" cy="2543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3810"/>
                    </a:xfrm>
                    <a:prstGeom prst="rect">
                      <a:avLst/>
                    </a:prstGeom>
                  </pic:spPr>
                </pic:pic>
              </a:graphicData>
            </a:graphic>
          </wp:inline>
        </w:drawing>
      </w:r>
    </w:p>
    <w:p w14:paraId="597E0D0E" w14:textId="363CA284" w:rsidR="00E83ABC" w:rsidRDefault="00E83ABC" w:rsidP="00121299">
      <w:pPr>
        <w:rPr>
          <w:sz w:val="28"/>
          <w:szCs w:val="28"/>
        </w:rPr>
      </w:pPr>
      <w:r w:rsidRPr="00E83ABC">
        <w:rPr>
          <w:noProof/>
          <w:sz w:val="28"/>
          <w:szCs w:val="28"/>
        </w:rPr>
        <w:drawing>
          <wp:inline distT="0" distB="0" distL="0" distR="0" wp14:anchorId="0DFFC896" wp14:editId="50B43A7F">
            <wp:extent cx="6858000" cy="18408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40865"/>
                    </a:xfrm>
                    <a:prstGeom prst="rect">
                      <a:avLst/>
                    </a:prstGeom>
                  </pic:spPr>
                </pic:pic>
              </a:graphicData>
            </a:graphic>
          </wp:inline>
        </w:drawing>
      </w:r>
    </w:p>
    <w:p w14:paraId="4F336158" w14:textId="1AFBA6FE" w:rsidR="00E83ABC" w:rsidRDefault="00E83ABC" w:rsidP="00121299">
      <w:pPr>
        <w:rPr>
          <w:sz w:val="28"/>
          <w:szCs w:val="28"/>
        </w:rPr>
      </w:pPr>
    </w:p>
    <w:p w14:paraId="43421EA3" w14:textId="58C04A2D" w:rsidR="00E83ABC" w:rsidRDefault="00E83ABC" w:rsidP="00121299">
      <w:pPr>
        <w:rPr>
          <w:sz w:val="28"/>
          <w:szCs w:val="28"/>
        </w:rPr>
      </w:pPr>
      <w:r>
        <w:rPr>
          <w:sz w:val="28"/>
          <w:szCs w:val="28"/>
        </w:rPr>
        <w:t>By installing the pmdarima using the command “pip install pmdarima” we can use the model.</w:t>
      </w:r>
    </w:p>
    <w:p w14:paraId="63EA7E9B" w14:textId="11319BFA" w:rsidR="00F925D0" w:rsidRDefault="00F925D0" w:rsidP="00121299">
      <w:pPr>
        <w:rPr>
          <w:sz w:val="28"/>
          <w:szCs w:val="28"/>
        </w:rPr>
      </w:pPr>
      <w:r w:rsidRPr="00F925D0">
        <w:rPr>
          <w:sz w:val="28"/>
          <w:szCs w:val="28"/>
        </w:rPr>
        <w:t>Automatically discover the optimal order for an ARIMA model. The auto-ARIMA process seeks to identify the most optimal parameters for an ARIMA model, settling on a single fitted ARIMA model. This process is based on the commonly-used R function, forecast:</w:t>
      </w:r>
      <w:r>
        <w:rPr>
          <w:sz w:val="28"/>
          <w:szCs w:val="28"/>
        </w:rPr>
        <w:t xml:space="preserve"> </w:t>
      </w:r>
      <w:r w:rsidRPr="00F925D0">
        <w:rPr>
          <w:sz w:val="28"/>
          <w:szCs w:val="28"/>
        </w:rPr>
        <w:t>auto</w:t>
      </w:r>
      <w:r>
        <w:rPr>
          <w:sz w:val="28"/>
          <w:szCs w:val="28"/>
        </w:rPr>
        <w:t>_</w:t>
      </w:r>
      <w:r w:rsidRPr="00F925D0">
        <w:rPr>
          <w:sz w:val="28"/>
          <w:szCs w:val="28"/>
        </w:rPr>
        <w:t>arima</w:t>
      </w:r>
    </w:p>
    <w:p w14:paraId="37397E18" w14:textId="33A72201" w:rsidR="00F925D0" w:rsidRDefault="00F925D0" w:rsidP="00121299">
      <w:pPr>
        <w:rPr>
          <w:sz w:val="28"/>
          <w:szCs w:val="28"/>
        </w:rPr>
      </w:pPr>
    </w:p>
    <w:p w14:paraId="2DD05E8D" w14:textId="59F4ACF1" w:rsidR="00F925D0" w:rsidRDefault="006D7E5C" w:rsidP="00121299">
      <w:pPr>
        <w:rPr>
          <w:sz w:val="28"/>
          <w:szCs w:val="28"/>
        </w:rPr>
      </w:pPr>
      <w:r w:rsidRPr="006D7E5C">
        <w:rPr>
          <w:noProof/>
          <w:sz w:val="28"/>
          <w:szCs w:val="28"/>
        </w:rPr>
        <w:lastRenderedPageBreak/>
        <w:drawing>
          <wp:inline distT="0" distB="0" distL="0" distR="0" wp14:anchorId="625E0458" wp14:editId="2D34F7E0">
            <wp:extent cx="6347637" cy="4486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8742" cy="4508862"/>
                    </a:xfrm>
                    <a:prstGeom prst="rect">
                      <a:avLst/>
                    </a:prstGeom>
                  </pic:spPr>
                </pic:pic>
              </a:graphicData>
            </a:graphic>
          </wp:inline>
        </w:drawing>
      </w:r>
    </w:p>
    <w:p w14:paraId="1A9B8154" w14:textId="599C719F" w:rsidR="006D7E5C" w:rsidRDefault="006D7E5C" w:rsidP="00121299">
      <w:pPr>
        <w:rPr>
          <w:sz w:val="28"/>
          <w:szCs w:val="28"/>
        </w:rPr>
      </w:pPr>
      <w:r w:rsidRPr="006D7E5C">
        <w:rPr>
          <w:noProof/>
          <w:sz w:val="28"/>
          <w:szCs w:val="28"/>
        </w:rPr>
        <w:drawing>
          <wp:inline distT="0" distB="0" distL="0" distR="0" wp14:anchorId="180278E7" wp14:editId="641608C4">
            <wp:extent cx="6315740" cy="37953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9214" cy="3809502"/>
                    </a:xfrm>
                    <a:prstGeom prst="rect">
                      <a:avLst/>
                    </a:prstGeom>
                  </pic:spPr>
                </pic:pic>
              </a:graphicData>
            </a:graphic>
          </wp:inline>
        </w:drawing>
      </w:r>
    </w:p>
    <w:p w14:paraId="61BFCB4F" w14:textId="15E77AC8" w:rsidR="006D7E5C" w:rsidRDefault="006D7E5C" w:rsidP="00121299">
      <w:pPr>
        <w:rPr>
          <w:sz w:val="28"/>
          <w:szCs w:val="28"/>
        </w:rPr>
      </w:pPr>
    </w:p>
    <w:p w14:paraId="6C5DFF67" w14:textId="38116A4F" w:rsidR="006D7E5C" w:rsidRDefault="009E2C3F" w:rsidP="00121299">
      <w:pPr>
        <w:rPr>
          <w:sz w:val="28"/>
          <w:szCs w:val="28"/>
        </w:rPr>
      </w:pPr>
      <w:r w:rsidRPr="009E2C3F">
        <w:rPr>
          <w:noProof/>
          <w:sz w:val="28"/>
          <w:szCs w:val="28"/>
        </w:rPr>
        <w:lastRenderedPageBreak/>
        <w:drawing>
          <wp:inline distT="0" distB="0" distL="0" distR="0" wp14:anchorId="2E88A6D9" wp14:editId="3C5B307A">
            <wp:extent cx="6858000" cy="4836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836795"/>
                    </a:xfrm>
                    <a:prstGeom prst="rect">
                      <a:avLst/>
                    </a:prstGeom>
                  </pic:spPr>
                </pic:pic>
              </a:graphicData>
            </a:graphic>
          </wp:inline>
        </w:drawing>
      </w:r>
    </w:p>
    <w:p w14:paraId="5C6DE269" w14:textId="0F28396F" w:rsidR="005B70BA" w:rsidRDefault="005B70BA" w:rsidP="00121299">
      <w:pPr>
        <w:rPr>
          <w:sz w:val="28"/>
          <w:szCs w:val="28"/>
        </w:rPr>
      </w:pPr>
      <w:r w:rsidRPr="005B70BA">
        <w:rPr>
          <w:noProof/>
          <w:sz w:val="28"/>
          <w:szCs w:val="28"/>
        </w:rPr>
        <w:drawing>
          <wp:anchor distT="0" distB="0" distL="114300" distR="114300" simplePos="0" relativeHeight="251654144" behindDoc="0" locked="0" layoutInCell="1" allowOverlap="1" wp14:anchorId="511F8BF3" wp14:editId="115F9A08">
            <wp:simplePos x="0" y="0"/>
            <wp:positionH relativeFrom="column">
              <wp:posOffset>215900</wp:posOffset>
            </wp:positionH>
            <wp:positionV relativeFrom="paragraph">
              <wp:posOffset>279400</wp:posOffset>
            </wp:positionV>
            <wp:extent cx="6261100" cy="33153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61100" cy="3315335"/>
                    </a:xfrm>
                    <a:prstGeom prst="rect">
                      <a:avLst/>
                    </a:prstGeom>
                  </pic:spPr>
                </pic:pic>
              </a:graphicData>
            </a:graphic>
            <wp14:sizeRelH relativeFrom="margin">
              <wp14:pctWidth>0</wp14:pctWidth>
            </wp14:sizeRelH>
          </wp:anchor>
        </w:drawing>
      </w:r>
    </w:p>
    <w:p w14:paraId="049673EB" w14:textId="1C16FEF2" w:rsidR="005B70BA" w:rsidRDefault="00087BDD" w:rsidP="00121299">
      <w:pPr>
        <w:rPr>
          <w:sz w:val="28"/>
          <w:szCs w:val="28"/>
        </w:rPr>
      </w:pPr>
      <w:r w:rsidRPr="00087BDD">
        <w:rPr>
          <w:noProof/>
          <w:sz w:val="28"/>
          <w:szCs w:val="28"/>
        </w:rPr>
        <w:lastRenderedPageBreak/>
        <w:drawing>
          <wp:inline distT="0" distB="0" distL="0" distR="0" wp14:anchorId="2B6B68AE" wp14:editId="5CAF8C3A">
            <wp:extent cx="6956425" cy="572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61185" cy="5731619"/>
                    </a:xfrm>
                    <a:prstGeom prst="rect">
                      <a:avLst/>
                    </a:prstGeom>
                  </pic:spPr>
                </pic:pic>
              </a:graphicData>
            </a:graphic>
          </wp:inline>
        </w:drawing>
      </w:r>
    </w:p>
    <w:p w14:paraId="393F51D9" w14:textId="7785F7AA" w:rsidR="00087BDD" w:rsidRDefault="00087BDD" w:rsidP="00121299">
      <w:pPr>
        <w:rPr>
          <w:sz w:val="28"/>
          <w:szCs w:val="28"/>
        </w:rPr>
      </w:pPr>
      <w:r w:rsidRPr="00087BDD">
        <w:rPr>
          <w:noProof/>
          <w:sz w:val="28"/>
          <w:szCs w:val="28"/>
        </w:rPr>
        <w:drawing>
          <wp:inline distT="0" distB="0" distL="0" distR="0" wp14:anchorId="5E269C29" wp14:editId="1F75713D">
            <wp:extent cx="6572250" cy="238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3183" cy="2387939"/>
                    </a:xfrm>
                    <a:prstGeom prst="rect">
                      <a:avLst/>
                    </a:prstGeom>
                  </pic:spPr>
                </pic:pic>
              </a:graphicData>
            </a:graphic>
          </wp:inline>
        </w:drawing>
      </w:r>
    </w:p>
    <w:p w14:paraId="697B3209" w14:textId="363B7815" w:rsidR="00087BDD" w:rsidRDefault="00087BDD" w:rsidP="00121299">
      <w:pPr>
        <w:rPr>
          <w:sz w:val="28"/>
          <w:szCs w:val="28"/>
        </w:rPr>
      </w:pPr>
    </w:p>
    <w:p w14:paraId="227A9E4A" w14:textId="55173C7F" w:rsidR="00087BDD" w:rsidRDefault="00087BDD" w:rsidP="00121299">
      <w:pPr>
        <w:rPr>
          <w:sz w:val="28"/>
          <w:szCs w:val="28"/>
        </w:rPr>
      </w:pPr>
    </w:p>
    <w:p w14:paraId="7778B624" w14:textId="598E1F51" w:rsidR="00087BDD" w:rsidRDefault="00087BDD" w:rsidP="00087BDD">
      <w:pPr>
        <w:pStyle w:val="Heading5"/>
      </w:pPr>
      <w:r>
        <w:lastRenderedPageBreak/>
        <w:t>5.2. Linear Regression</w:t>
      </w:r>
    </w:p>
    <w:p w14:paraId="3C545DDD" w14:textId="0BA1AF4B" w:rsidR="00087BDD" w:rsidRDefault="00087BDD" w:rsidP="00087BDD"/>
    <w:p w14:paraId="19C78829" w14:textId="2E686362" w:rsidR="008B2546" w:rsidRDefault="008B2546" w:rsidP="008B2546">
      <w:pPr>
        <w:pStyle w:val="Text"/>
        <w:spacing w:line="276" w:lineRule="auto"/>
      </w:pPr>
      <w:r w:rsidRPr="008B2546">
        <w:rPr>
          <w:b/>
          <w:bCs/>
        </w:rPr>
        <w:t>Linear Regression</w:t>
      </w:r>
      <w:r w:rsidRPr="008B2546">
        <w:t> is a machine learning algorithm based on </w:t>
      </w:r>
      <w:r w:rsidRPr="008B2546">
        <w:rPr>
          <w:b/>
          <w:bCs/>
        </w:rPr>
        <w:t>supervised learning</w:t>
      </w:r>
      <w:r w:rsidRPr="008B2546">
        <w:t>. It performs a </w:t>
      </w:r>
      <w:r w:rsidRPr="008B2546">
        <w:rPr>
          <w:b/>
          <w:bCs/>
        </w:rPr>
        <w:t>regression task</w:t>
      </w:r>
      <w:r w:rsidRPr="008B2546">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getting used.</w:t>
      </w:r>
    </w:p>
    <w:p w14:paraId="437F7DE3" w14:textId="7C605EB7" w:rsidR="008B2546" w:rsidRDefault="008B2546" w:rsidP="008B2546">
      <w:pPr>
        <w:pStyle w:val="Text"/>
        <w:spacing w:line="276" w:lineRule="auto"/>
      </w:pPr>
      <w:r w:rsidRPr="008B2546">
        <w:rPr>
          <w:noProof/>
        </w:rPr>
        <w:drawing>
          <wp:inline distT="0" distB="0" distL="0" distR="0" wp14:anchorId="166FA05D" wp14:editId="119C92DD">
            <wp:extent cx="6858000" cy="82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825500"/>
                    </a:xfrm>
                    <a:prstGeom prst="rect">
                      <a:avLst/>
                    </a:prstGeom>
                  </pic:spPr>
                </pic:pic>
              </a:graphicData>
            </a:graphic>
          </wp:inline>
        </w:drawing>
      </w:r>
    </w:p>
    <w:p w14:paraId="181E95D5" w14:textId="2AC56885" w:rsidR="00143922" w:rsidRDefault="00143922" w:rsidP="008B2546">
      <w:pPr>
        <w:pStyle w:val="Text"/>
        <w:spacing w:line="276" w:lineRule="auto"/>
      </w:pPr>
      <w:r w:rsidRPr="00143922">
        <w:rPr>
          <w:noProof/>
        </w:rPr>
        <w:drawing>
          <wp:inline distT="0" distB="0" distL="0" distR="0" wp14:anchorId="0B54A46F" wp14:editId="045778E4">
            <wp:extent cx="695833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73403" cy="2023674"/>
                    </a:xfrm>
                    <a:prstGeom prst="rect">
                      <a:avLst/>
                    </a:prstGeom>
                  </pic:spPr>
                </pic:pic>
              </a:graphicData>
            </a:graphic>
          </wp:inline>
        </w:drawing>
      </w:r>
    </w:p>
    <w:p w14:paraId="78F664B7" w14:textId="77777777" w:rsidR="00F52485" w:rsidRDefault="00F52485" w:rsidP="008B2546">
      <w:pPr>
        <w:pStyle w:val="Text"/>
        <w:spacing w:line="276" w:lineRule="auto"/>
      </w:pPr>
    </w:p>
    <w:p w14:paraId="171CBEE8" w14:textId="5FF945C4" w:rsidR="00143922" w:rsidRDefault="00F52485" w:rsidP="008B2546">
      <w:pPr>
        <w:pStyle w:val="Text"/>
        <w:spacing w:line="276" w:lineRule="auto"/>
      </w:pPr>
      <w:r>
        <w:t>The below visualization is the entire visualization of total number of tickets</w:t>
      </w:r>
    </w:p>
    <w:p w14:paraId="27D7E26B" w14:textId="655C803D" w:rsidR="00143922" w:rsidRDefault="00143922" w:rsidP="008B2546">
      <w:pPr>
        <w:pStyle w:val="Text"/>
        <w:spacing w:line="276" w:lineRule="auto"/>
      </w:pPr>
      <w:r w:rsidRPr="00143922">
        <w:rPr>
          <w:noProof/>
        </w:rPr>
        <w:drawing>
          <wp:inline distT="0" distB="0" distL="0" distR="0" wp14:anchorId="5020985F" wp14:editId="7DE8C1B7">
            <wp:extent cx="6112412" cy="3393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2139" cy="3454068"/>
                    </a:xfrm>
                    <a:prstGeom prst="rect">
                      <a:avLst/>
                    </a:prstGeom>
                  </pic:spPr>
                </pic:pic>
              </a:graphicData>
            </a:graphic>
          </wp:inline>
        </w:drawing>
      </w:r>
    </w:p>
    <w:p w14:paraId="28B0A09E" w14:textId="084615E1" w:rsidR="00F52485" w:rsidRDefault="00F52485" w:rsidP="008B2546">
      <w:pPr>
        <w:pStyle w:val="Text"/>
        <w:spacing w:line="276" w:lineRule="auto"/>
      </w:pPr>
      <w:r>
        <w:lastRenderedPageBreak/>
        <w:t>Wednesday analysis</w:t>
      </w:r>
    </w:p>
    <w:p w14:paraId="03C1FD9B" w14:textId="5137B199" w:rsidR="00F52485" w:rsidRDefault="00F52485" w:rsidP="008B2546">
      <w:pPr>
        <w:pStyle w:val="Text"/>
        <w:spacing w:line="276" w:lineRule="auto"/>
      </w:pPr>
      <w:r w:rsidRPr="00F52485">
        <w:rPr>
          <w:noProof/>
        </w:rPr>
        <w:drawing>
          <wp:inline distT="0" distB="0" distL="0" distR="0" wp14:anchorId="462E34A6" wp14:editId="78D388A3">
            <wp:extent cx="6091311" cy="39204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7559" cy="3930894"/>
                    </a:xfrm>
                    <a:prstGeom prst="rect">
                      <a:avLst/>
                    </a:prstGeom>
                  </pic:spPr>
                </pic:pic>
              </a:graphicData>
            </a:graphic>
          </wp:inline>
        </w:drawing>
      </w:r>
    </w:p>
    <w:p w14:paraId="60A52068" w14:textId="5F3C1A89" w:rsidR="00F52485" w:rsidRDefault="00F52485" w:rsidP="008B2546">
      <w:pPr>
        <w:pStyle w:val="Text"/>
        <w:spacing w:line="276" w:lineRule="auto"/>
      </w:pPr>
      <w:r>
        <w:t>Thursday analysis</w:t>
      </w:r>
    </w:p>
    <w:p w14:paraId="1FD2E3CC" w14:textId="368257D5" w:rsidR="00F52485" w:rsidRDefault="00F52485" w:rsidP="008B2546">
      <w:pPr>
        <w:pStyle w:val="Text"/>
        <w:spacing w:line="276" w:lineRule="auto"/>
      </w:pPr>
      <w:r w:rsidRPr="00F52485">
        <w:rPr>
          <w:noProof/>
        </w:rPr>
        <w:drawing>
          <wp:inline distT="0" distB="0" distL="0" distR="0" wp14:anchorId="7357D198" wp14:editId="0C05F4D6">
            <wp:extent cx="6311877" cy="39811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7242" cy="3997156"/>
                    </a:xfrm>
                    <a:prstGeom prst="rect">
                      <a:avLst/>
                    </a:prstGeom>
                  </pic:spPr>
                </pic:pic>
              </a:graphicData>
            </a:graphic>
          </wp:inline>
        </w:drawing>
      </w:r>
    </w:p>
    <w:p w14:paraId="4170684F" w14:textId="4C4B764D" w:rsidR="00671A00" w:rsidRDefault="00671A00" w:rsidP="008B2546">
      <w:pPr>
        <w:pStyle w:val="Text"/>
        <w:spacing w:line="276" w:lineRule="auto"/>
      </w:pPr>
      <w:r>
        <w:lastRenderedPageBreak/>
        <w:t>Friday analysis</w:t>
      </w:r>
    </w:p>
    <w:p w14:paraId="301EB690" w14:textId="1C9C3DA5" w:rsidR="00671A00" w:rsidRDefault="00671A00" w:rsidP="008B2546">
      <w:pPr>
        <w:pStyle w:val="Text"/>
        <w:spacing w:line="276" w:lineRule="auto"/>
      </w:pPr>
      <w:r w:rsidRPr="00671A00">
        <w:rPr>
          <w:noProof/>
        </w:rPr>
        <w:drawing>
          <wp:inline distT="0" distB="0" distL="0" distR="0" wp14:anchorId="488D6607" wp14:editId="54B1AFB2">
            <wp:extent cx="6174976" cy="39108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02412" cy="3928194"/>
                    </a:xfrm>
                    <a:prstGeom prst="rect">
                      <a:avLst/>
                    </a:prstGeom>
                  </pic:spPr>
                </pic:pic>
              </a:graphicData>
            </a:graphic>
          </wp:inline>
        </w:drawing>
      </w:r>
    </w:p>
    <w:p w14:paraId="230E4DF1" w14:textId="77777777" w:rsidR="00671A00" w:rsidRDefault="00671A00" w:rsidP="008B2546">
      <w:pPr>
        <w:pStyle w:val="Text"/>
        <w:spacing w:line="276" w:lineRule="auto"/>
      </w:pPr>
    </w:p>
    <w:p w14:paraId="30F59EA9" w14:textId="06E890F9" w:rsidR="00671A00" w:rsidRDefault="00671A00" w:rsidP="008B2546">
      <w:pPr>
        <w:pStyle w:val="Text"/>
        <w:spacing w:line="276" w:lineRule="auto"/>
      </w:pPr>
      <w:r>
        <w:t>Saturday analysis</w:t>
      </w:r>
    </w:p>
    <w:p w14:paraId="708B37AC" w14:textId="3949E5E1" w:rsidR="00671A00" w:rsidRDefault="00671A00" w:rsidP="008B2546">
      <w:pPr>
        <w:pStyle w:val="Text"/>
        <w:spacing w:line="276" w:lineRule="auto"/>
      </w:pPr>
      <w:r w:rsidRPr="00671A00">
        <w:rPr>
          <w:noProof/>
        </w:rPr>
        <w:drawing>
          <wp:inline distT="0" distB="0" distL="0" distR="0" wp14:anchorId="11036105" wp14:editId="0A214467">
            <wp:extent cx="6126480" cy="38982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3363" cy="3915363"/>
                    </a:xfrm>
                    <a:prstGeom prst="rect">
                      <a:avLst/>
                    </a:prstGeom>
                  </pic:spPr>
                </pic:pic>
              </a:graphicData>
            </a:graphic>
          </wp:inline>
        </w:drawing>
      </w:r>
    </w:p>
    <w:p w14:paraId="6304C6FF" w14:textId="15C63DB5" w:rsidR="00671A00" w:rsidRDefault="00671A00" w:rsidP="008B2546">
      <w:pPr>
        <w:pStyle w:val="Text"/>
        <w:spacing w:line="276" w:lineRule="auto"/>
      </w:pPr>
      <w:r>
        <w:lastRenderedPageBreak/>
        <w:t>Sunday analysis</w:t>
      </w:r>
    </w:p>
    <w:p w14:paraId="7139FE53" w14:textId="196F54DC" w:rsidR="00671A00" w:rsidRDefault="00671A00" w:rsidP="008B2546">
      <w:pPr>
        <w:pStyle w:val="Text"/>
        <w:spacing w:line="276" w:lineRule="auto"/>
      </w:pPr>
      <w:r w:rsidRPr="00671A00">
        <w:rPr>
          <w:noProof/>
        </w:rPr>
        <w:drawing>
          <wp:inline distT="0" distB="0" distL="0" distR="0" wp14:anchorId="1DF0C275" wp14:editId="678566F2">
            <wp:extent cx="6239789" cy="3953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0314" cy="3972359"/>
                    </a:xfrm>
                    <a:prstGeom prst="rect">
                      <a:avLst/>
                    </a:prstGeom>
                  </pic:spPr>
                </pic:pic>
              </a:graphicData>
            </a:graphic>
          </wp:inline>
        </w:drawing>
      </w:r>
    </w:p>
    <w:p w14:paraId="5F174B7F" w14:textId="583858A9" w:rsidR="00671A00" w:rsidRDefault="00671A00" w:rsidP="008B2546">
      <w:pPr>
        <w:pStyle w:val="Text"/>
        <w:spacing w:line="276" w:lineRule="auto"/>
      </w:pPr>
      <w:r>
        <w:t>Monday analysis</w:t>
      </w:r>
    </w:p>
    <w:p w14:paraId="04AE2B15" w14:textId="3FAE1F93" w:rsidR="00671A00" w:rsidRDefault="00671A00" w:rsidP="008B2546">
      <w:pPr>
        <w:pStyle w:val="Text"/>
        <w:spacing w:line="276" w:lineRule="auto"/>
      </w:pPr>
      <w:r w:rsidRPr="00671A00">
        <w:rPr>
          <w:noProof/>
        </w:rPr>
        <w:drawing>
          <wp:inline distT="0" distB="0" distL="0" distR="0" wp14:anchorId="36BB97A1" wp14:editId="153C641B">
            <wp:extent cx="6264403" cy="40022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7294" cy="4010494"/>
                    </a:xfrm>
                    <a:prstGeom prst="rect">
                      <a:avLst/>
                    </a:prstGeom>
                  </pic:spPr>
                </pic:pic>
              </a:graphicData>
            </a:graphic>
          </wp:inline>
        </w:drawing>
      </w:r>
    </w:p>
    <w:p w14:paraId="15FE1110" w14:textId="1AAB8E6C" w:rsidR="00671A00" w:rsidRDefault="00671A00" w:rsidP="008B2546">
      <w:pPr>
        <w:pStyle w:val="Text"/>
        <w:spacing w:line="276" w:lineRule="auto"/>
      </w:pPr>
      <w:r>
        <w:lastRenderedPageBreak/>
        <w:t>Tuesday an</w:t>
      </w:r>
      <w:r w:rsidR="00E953C9">
        <w:t>alysis</w:t>
      </w:r>
    </w:p>
    <w:p w14:paraId="42838EAA" w14:textId="405DEDA4" w:rsidR="00E953C9" w:rsidRDefault="00E953C9" w:rsidP="008B2546">
      <w:pPr>
        <w:pStyle w:val="Text"/>
        <w:spacing w:line="276" w:lineRule="auto"/>
      </w:pPr>
      <w:r w:rsidRPr="00E953C9">
        <w:rPr>
          <w:noProof/>
        </w:rPr>
        <w:drawing>
          <wp:inline distT="0" distB="0" distL="0" distR="0" wp14:anchorId="0F0E2E71" wp14:editId="6B5E690B">
            <wp:extent cx="6056142" cy="38103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7595" cy="3817529"/>
                    </a:xfrm>
                    <a:prstGeom prst="rect">
                      <a:avLst/>
                    </a:prstGeom>
                  </pic:spPr>
                </pic:pic>
              </a:graphicData>
            </a:graphic>
          </wp:inline>
        </w:drawing>
      </w:r>
    </w:p>
    <w:p w14:paraId="792E219E" w14:textId="5ED9A725" w:rsidR="00880067" w:rsidRDefault="00E953C9" w:rsidP="008B2546">
      <w:pPr>
        <w:pStyle w:val="Text"/>
        <w:spacing w:line="276" w:lineRule="auto"/>
      </w:pPr>
      <w:r>
        <w:t>After the day wise analysis, we can see that Sundays have the least</w:t>
      </w:r>
      <w:r w:rsidR="00880067">
        <w:t xml:space="preserve"> number of tickets.</w:t>
      </w:r>
    </w:p>
    <w:p w14:paraId="5EEE30F3" w14:textId="23CA2F35" w:rsidR="00880067" w:rsidRDefault="00880067" w:rsidP="008B2546">
      <w:pPr>
        <w:pStyle w:val="Text"/>
        <w:spacing w:line="276" w:lineRule="auto"/>
      </w:pPr>
      <w:r w:rsidRPr="00880067">
        <w:rPr>
          <w:noProof/>
        </w:rPr>
        <w:drawing>
          <wp:inline distT="0" distB="0" distL="0" distR="0" wp14:anchorId="7214541F" wp14:editId="0421E7E7">
            <wp:extent cx="5929532" cy="4279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6115" cy="4298329"/>
                    </a:xfrm>
                    <a:prstGeom prst="rect">
                      <a:avLst/>
                    </a:prstGeom>
                  </pic:spPr>
                </pic:pic>
              </a:graphicData>
            </a:graphic>
          </wp:inline>
        </w:drawing>
      </w:r>
    </w:p>
    <w:p w14:paraId="1E81D721" w14:textId="2307F2E4" w:rsidR="00880067" w:rsidRDefault="00C24590" w:rsidP="008B2546">
      <w:pPr>
        <w:pStyle w:val="Text"/>
        <w:spacing w:line="276" w:lineRule="auto"/>
      </w:pPr>
      <w:r w:rsidRPr="00C24590">
        <w:rPr>
          <w:noProof/>
        </w:rPr>
        <w:lastRenderedPageBreak/>
        <w:drawing>
          <wp:inline distT="0" distB="0" distL="0" distR="0" wp14:anchorId="51F8BEF6" wp14:editId="68B280E6">
            <wp:extent cx="6858000" cy="472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72440"/>
                    </a:xfrm>
                    <a:prstGeom prst="rect">
                      <a:avLst/>
                    </a:prstGeom>
                  </pic:spPr>
                </pic:pic>
              </a:graphicData>
            </a:graphic>
          </wp:inline>
        </w:drawing>
      </w:r>
    </w:p>
    <w:p w14:paraId="02FDC78F" w14:textId="418D5137" w:rsidR="00C24590" w:rsidRDefault="00C24590" w:rsidP="008B2546">
      <w:pPr>
        <w:pStyle w:val="Text"/>
        <w:spacing w:line="276" w:lineRule="auto"/>
      </w:pPr>
      <w:r w:rsidRPr="00C24590">
        <w:rPr>
          <w:noProof/>
        </w:rPr>
        <w:drawing>
          <wp:inline distT="0" distB="0" distL="0" distR="0" wp14:anchorId="530D39AB" wp14:editId="2344F115">
            <wp:extent cx="2989385" cy="40297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2470" cy="4060882"/>
                    </a:xfrm>
                    <a:prstGeom prst="rect">
                      <a:avLst/>
                    </a:prstGeom>
                  </pic:spPr>
                </pic:pic>
              </a:graphicData>
            </a:graphic>
          </wp:inline>
        </w:drawing>
      </w:r>
      <w:r>
        <w:t xml:space="preserve">                          </w:t>
      </w:r>
      <w:r w:rsidRPr="00C24590">
        <w:rPr>
          <w:noProof/>
        </w:rPr>
        <w:drawing>
          <wp:inline distT="0" distB="0" distL="0" distR="0" wp14:anchorId="7F0FF721" wp14:editId="2A21C8F1">
            <wp:extent cx="2507615" cy="40296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706" cy="4108558"/>
                    </a:xfrm>
                    <a:prstGeom prst="rect">
                      <a:avLst/>
                    </a:prstGeom>
                  </pic:spPr>
                </pic:pic>
              </a:graphicData>
            </a:graphic>
          </wp:inline>
        </w:drawing>
      </w:r>
    </w:p>
    <w:p w14:paraId="3DA38AFE" w14:textId="64CFE9AE" w:rsidR="00C24590" w:rsidRDefault="00C473BE" w:rsidP="008B2546">
      <w:pPr>
        <w:pStyle w:val="Text"/>
        <w:spacing w:line="276" w:lineRule="auto"/>
      </w:pPr>
      <w:r w:rsidRPr="00C473BE">
        <w:rPr>
          <w:noProof/>
        </w:rPr>
        <w:drawing>
          <wp:inline distT="0" distB="0" distL="0" distR="0" wp14:anchorId="513BA76E" wp14:editId="3BDE9391">
            <wp:extent cx="6984609" cy="40035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3320" cy="4025747"/>
                    </a:xfrm>
                    <a:prstGeom prst="rect">
                      <a:avLst/>
                    </a:prstGeom>
                  </pic:spPr>
                </pic:pic>
              </a:graphicData>
            </a:graphic>
          </wp:inline>
        </w:drawing>
      </w:r>
    </w:p>
    <w:p w14:paraId="1744A768" w14:textId="7447245A" w:rsidR="00C473BE" w:rsidRDefault="00C473BE" w:rsidP="008B2546">
      <w:pPr>
        <w:pStyle w:val="Text"/>
        <w:spacing w:line="276" w:lineRule="auto"/>
      </w:pPr>
      <w:r w:rsidRPr="00C473BE">
        <w:rPr>
          <w:noProof/>
        </w:rPr>
        <w:lastRenderedPageBreak/>
        <w:drawing>
          <wp:inline distT="0" distB="0" distL="0" distR="0" wp14:anchorId="3EE2B42B" wp14:editId="5166EAB6">
            <wp:extent cx="6858000" cy="4328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328160"/>
                    </a:xfrm>
                    <a:prstGeom prst="rect">
                      <a:avLst/>
                    </a:prstGeom>
                  </pic:spPr>
                </pic:pic>
              </a:graphicData>
            </a:graphic>
          </wp:inline>
        </w:drawing>
      </w:r>
    </w:p>
    <w:p w14:paraId="684A8189" w14:textId="6E5831D4" w:rsidR="00C473BE" w:rsidRDefault="00C473BE" w:rsidP="008B2546">
      <w:pPr>
        <w:pStyle w:val="Text"/>
        <w:spacing w:line="276" w:lineRule="auto"/>
      </w:pPr>
      <w:r>
        <w:t>Now we will work on the data that do not contain Sunday</w:t>
      </w:r>
    </w:p>
    <w:p w14:paraId="569EB953" w14:textId="487C839B" w:rsidR="00C473BE" w:rsidRDefault="00C473BE" w:rsidP="008B2546">
      <w:pPr>
        <w:pStyle w:val="Text"/>
        <w:spacing w:line="276" w:lineRule="auto"/>
      </w:pPr>
    </w:p>
    <w:p w14:paraId="6BD1B93B" w14:textId="28F00255" w:rsidR="00C473BE" w:rsidRDefault="00C473BE" w:rsidP="008B2546">
      <w:pPr>
        <w:pStyle w:val="Text"/>
        <w:spacing w:line="276" w:lineRule="auto"/>
      </w:pPr>
      <w:r w:rsidRPr="00C473BE">
        <w:rPr>
          <w:noProof/>
        </w:rPr>
        <w:drawing>
          <wp:inline distT="0" distB="0" distL="0" distR="0" wp14:anchorId="69C8F974" wp14:editId="4661DBF8">
            <wp:extent cx="6858000" cy="669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669925"/>
                    </a:xfrm>
                    <a:prstGeom prst="rect">
                      <a:avLst/>
                    </a:prstGeom>
                  </pic:spPr>
                </pic:pic>
              </a:graphicData>
            </a:graphic>
          </wp:inline>
        </w:drawing>
      </w:r>
    </w:p>
    <w:p w14:paraId="1A964781" w14:textId="746F5269" w:rsidR="009668CC" w:rsidRDefault="009668CC" w:rsidP="008B2546">
      <w:pPr>
        <w:pStyle w:val="Text"/>
        <w:spacing w:line="276" w:lineRule="auto"/>
      </w:pPr>
      <w:r>
        <w:t xml:space="preserve">                                              </w:t>
      </w:r>
      <w:r w:rsidRPr="009668CC">
        <w:rPr>
          <w:noProof/>
        </w:rPr>
        <w:drawing>
          <wp:inline distT="0" distB="0" distL="0" distR="0" wp14:anchorId="5587A6CF" wp14:editId="6C46D53C">
            <wp:extent cx="2771335" cy="29957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7105" cy="3034411"/>
                    </a:xfrm>
                    <a:prstGeom prst="rect">
                      <a:avLst/>
                    </a:prstGeom>
                  </pic:spPr>
                </pic:pic>
              </a:graphicData>
            </a:graphic>
          </wp:inline>
        </w:drawing>
      </w:r>
    </w:p>
    <w:p w14:paraId="6DB96A79" w14:textId="379757F4" w:rsidR="009668CC" w:rsidRDefault="009668CC" w:rsidP="008B2546">
      <w:pPr>
        <w:pStyle w:val="Text"/>
        <w:spacing w:line="276" w:lineRule="auto"/>
      </w:pPr>
      <w:r w:rsidRPr="009668CC">
        <w:rPr>
          <w:noProof/>
        </w:rPr>
        <w:lastRenderedPageBreak/>
        <w:drawing>
          <wp:inline distT="0" distB="0" distL="0" distR="0" wp14:anchorId="16B6F719" wp14:editId="2694DAB7">
            <wp:extent cx="6858000" cy="2880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880995"/>
                    </a:xfrm>
                    <a:prstGeom prst="rect">
                      <a:avLst/>
                    </a:prstGeom>
                  </pic:spPr>
                </pic:pic>
              </a:graphicData>
            </a:graphic>
          </wp:inline>
        </w:drawing>
      </w:r>
    </w:p>
    <w:p w14:paraId="4415EB54" w14:textId="35F650BB" w:rsidR="009668CC" w:rsidRDefault="009668CC" w:rsidP="008B2546">
      <w:pPr>
        <w:pStyle w:val="Text"/>
        <w:spacing w:line="276" w:lineRule="auto"/>
      </w:pPr>
      <w:r>
        <w:t>We got an accuracy of 53.53% with the linear regression model</w:t>
      </w:r>
    </w:p>
    <w:p w14:paraId="4583ED4D" w14:textId="713374DE" w:rsidR="009668CC" w:rsidRDefault="009668CC" w:rsidP="008B2546">
      <w:pPr>
        <w:pStyle w:val="Text"/>
        <w:spacing w:line="276" w:lineRule="auto"/>
      </w:pPr>
    </w:p>
    <w:p w14:paraId="5E1756F1" w14:textId="2541A7EF" w:rsidR="009668CC" w:rsidRDefault="00815486" w:rsidP="008B2546">
      <w:pPr>
        <w:pStyle w:val="Text"/>
        <w:spacing w:line="276" w:lineRule="auto"/>
      </w:pPr>
      <w:r w:rsidRPr="00815486">
        <w:rPr>
          <w:noProof/>
        </w:rPr>
        <w:drawing>
          <wp:inline distT="0" distB="0" distL="0" distR="0" wp14:anchorId="7508903A" wp14:editId="782B03E7">
            <wp:extent cx="6858000" cy="626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626745"/>
                    </a:xfrm>
                    <a:prstGeom prst="rect">
                      <a:avLst/>
                    </a:prstGeom>
                  </pic:spPr>
                </pic:pic>
              </a:graphicData>
            </a:graphic>
          </wp:inline>
        </w:drawing>
      </w:r>
    </w:p>
    <w:p w14:paraId="62D44EC5" w14:textId="39269018" w:rsidR="00815486" w:rsidRDefault="00815486" w:rsidP="008B2546">
      <w:pPr>
        <w:pStyle w:val="Text"/>
        <w:spacing w:line="276" w:lineRule="auto"/>
      </w:pPr>
      <w:r w:rsidRPr="00815486">
        <w:rPr>
          <w:noProof/>
        </w:rPr>
        <w:drawing>
          <wp:inline distT="0" distB="0" distL="0" distR="0" wp14:anchorId="67799CF2" wp14:editId="1E5EE291">
            <wp:extent cx="6858000" cy="4385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385310"/>
                    </a:xfrm>
                    <a:prstGeom prst="rect">
                      <a:avLst/>
                    </a:prstGeom>
                  </pic:spPr>
                </pic:pic>
              </a:graphicData>
            </a:graphic>
          </wp:inline>
        </w:drawing>
      </w:r>
    </w:p>
    <w:p w14:paraId="1772C422" w14:textId="5995E1C5" w:rsidR="00815486" w:rsidRDefault="00815486" w:rsidP="008B2546">
      <w:pPr>
        <w:pStyle w:val="Text"/>
        <w:spacing w:line="276" w:lineRule="auto"/>
      </w:pPr>
      <w:r w:rsidRPr="00815486">
        <w:rPr>
          <w:noProof/>
        </w:rPr>
        <w:lastRenderedPageBreak/>
        <w:drawing>
          <wp:inline distT="0" distB="0" distL="0" distR="0" wp14:anchorId="7C56797A" wp14:editId="00969C82">
            <wp:extent cx="4542314" cy="2900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5296" cy="2921919"/>
                    </a:xfrm>
                    <a:prstGeom prst="rect">
                      <a:avLst/>
                    </a:prstGeom>
                  </pic:spPr>
                </pic:pic>
              </a:graphicData>
            </a:graphic>
          </wp:inline>
        </w:drawing>
      </w:r>
    </w:p>
    <w:p w14:paraId="6603379A" w14:textId="73759E76" w:rsidR="00815486" w:rsidRDefault="00815486" w:rsidP="008B2546">
      <w:pPr>
        <w:pStyle w:val="Text"/>
        <w:spacing w:line="276" w:lineRule="auto"/>
      </w:pPr>
      <w:r w:rsidRPr="00815486">
        <w:rPr>
          <w:noProof/>
        </w:rPr>
        <w:drawing>
          <wp:inline distT="0" distB="0" distL="0" distR="0" wp14:anchorId="39D93A71" wp14:editId="3C53BCD5">
            <wp:extent cx="4619297" cy="32972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4168" cy="3315029"/>
                    </a:xfrm>
                    <a:prstGeom prst="rect">
                      <a:avLst/>
                    </a:prstGeom>
                  </pic:spPr>
                </pic:pic>
              </a:graphicData>
            </a:graphic>
          </wp:inline>
        </w:drawing>
      </w:r>
    </w:p>
    <w:p w14:paraId="024D0856" w14:textId="46D7E202" w:rsidR="00815486" w:rsidRDefault="00815486" w:rsidP="008B2546">
      <w:pPr>
        <w:pStyle w:val="Text"/>
        <w:spacing w:line="276" w:lineRule="auto"/>
      </w:pPr>
      <w:r>
        <w:t xml:space="preserve">They above represented data is the </w:t>
      </w:r>
      <w:r w:rsidR="0055075C">
        <w:t>actual and predicted data for the linear regression model.</w:t>
      </w:r>
    </w:p>
    <w:p w14:paraId="63063327" w14:textId="7380024E" w:rsidR="0055075C" w:rsidRDefault="0055075C" w:rsidP="008B2546">
      <w:pPr>
        <w:pStyle w:val="Text"/>
        <w:spacing w:line="276" w:lineRule="auto"/>
      </w:pPr>
      <w:r w:rsidRPr="0055075C">
        <w:rPr>
          <w:noProof/>
        </w:rPr>
        <w:drawing>
          <wp:inline distT="0" distB="0" distL="0" distR="0" wp14:anchorId="2EBA655F" wp14:editId="2CF1BC7D">
            <wp:extent cx="6858000" cy="1701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701800"/>
                    </a:xfrm>
                    <a:prstGeom prst="rect">
                      <a:avLst/>
                    </a:prstGeom>
                  </pic:spPr>
                </pic:pic>
              </a:graphicData>
            </a:graphic>
          </wp:inline>
        </w:drawing>
      </w:r>
    </w:p>
    <w:p w14:paraId="10E55CC1" w14:textId="61004AC5" w:rsidR="0055075C" w:rsidRDefault="007F1068" w:rsidP="007F1068">
      <w:pPr>
        <w:pStyle w:val="Heading5"/>
      </w:pPr>
      <w:r>
        <w:lastRenderedPageBreak/>
        <w:t>5.3. XG Boost</w:t>
      </w:r>
    </w:p>
    <w:p w14:paraId="6341582F" w14:textId="5CE0DD23" w:rsidR="007F1068" w:rsidRDefault="007F1068" w:rsidP="007F1068"/>
    <w:p w14:paraId="39906E4B" w14:textId="45260481" w:rsidR="007F1068" w:rsidRDefault="00DB2B77" w:rsidP="00DB2B77">
      <w:pPr>
        <w:pStyle w:val="Text"/>
        <w:spacing w:line="276" w:lineRule="auto"/>
      </w:pPr>
      <w:r w:rsidRPr="00DB2B77">
        <w:t>In machine learning, </w:t>
      </w:r>
      <w:r w:rsidRPr="00DB2B77">
        <w:rPr>
          <w:b/>
          <w:bCs/>
        </w:rPr>
        <w:t>gradient boosting</w:t>
      </w:r>
      <w:r w:rsidRPr="00DB2B77">
        <w:t> is an algorithm that helps in performing regression and classification tasks. Using the ensemble of weak prediction models, gradient boosting helps us in making predictions. Examples of weak models can be decision trees. Ensembled models using weak tree learners can be considered gradient-boosted trees. Gradient-boosted trees are comparable to the random forest even though they can perform better than random forests if finely tuned. It helps in generalizing the other model by optimizing the arbitrary differential loss function. </w:t>
      </w:r>
    </w:p>
    <w:p w14:paraId="5E87A852" w14:textId="15513B5E" w:rsidR="00DB2B77" w:rsidRDefault="00DB2B77" w:rsidP="00DB2B77">
      <w:pPr>
        <w:pStyle w:val="Text"/>
        <w:spacing w:line="276" w:lineRule="auto"/>
      </w:pPr>
    </w:p>
    <w:p w14:paraId="685F3600" w14:textId="1BC5AA35" w:rsidR="00DB2B77" w:rsidRDefault="00DB2B77" w:rsidP="00DB2B77">
      <w:pPr>
        <w:pStyle w:val="Text"/>
        <w:spacing w:line="276" w:lineRule="auto"/>
      </w:pPr>
      <w:r w:rsidRPr="00DB2B77">
        <w:t>XGBoost is a library that can help us regularize gradient boosting in different languages like python, R, Julia, c++, and Java. XGBoost stands for extreme gradient boosting machine. As software, the main focus of XGBoost is to speed up and increase the performance of gradient boosted decision trees.  This software can provide us with scalable, portable, and distributed gradient boosting. Using this library, we can utilize the functionality in single and distributed processing machines. </w:t>
      </w:r>
    </w:p>
    <w:p w14:paraId="3276EF81" w14:textId="091F683B" w:rsidR="00DB2B77" w:rsidRDefault="00DB2B77" w:rsidP="00DB2B77">
      <w:pPr>
        <w:pStyle w:val="Text"/>
        <w:spacing w:line="276" w:lineRule="auto"/>
      </w:pPr>
    </w:p>
    <w:p w14:paraId="14EE6306" w14:textId="2DE95988" w:rsidR="00DB2B77" w:rsidRDefault="00DB2B77" w:rsidP="00DB2B77">
      <w:pPr>
        <w:pStyle w:val="Text"/>
        <w:spacing w:line="276" w:lineRule="auto"/>
      </w:pPr>
      <w:r>
        <w:t>G</w:t>
      </w:r>
      <w:r w:rsidRPr="00DB2B77">
        <w:t xml:space="preserve">radient boosting is majorly focused on improving the performance of the machine learning models and with gradient boosting using XGBoost we can speed up the procedure as well as we can get better results. When we talk about the field of time series analysis and </w:t>
      </w:r>
      <w:r w:rsidR="004010A3" w:rsidRPr="00DB2B77">
        <w:t>forecasting,</w:t>
      </w:r>
      <w:r w:rsidRPr="00DB2B77">
        <w:t xml:space="preserve"> we use traditional models like </w:t>
      </w:r>
      <w:r w:rsidR="004010A3" w:rsidRPr="00DB2B77">
        <w:t>ARIMA (</w:t>
      </w:r>
      <w:r w:rsidRPr="00DB2B77">
        <w:t xml:space="preserve">autoregressive integrated moving average) models where the main focus or the model is on regression analysis and if we can perform this regression with such software and </w:t>
      </w:r>
      <w:r w:rsidR="004010A3" w:rsidRPr="00DB2B77">
        <w:t>technique,</w:t>
      </w:r>
      <w:r w:rsidRPr="00DB2B77">
        <w:t xml:space="preserve"> we can also achieve a </w:t>
      </w:r>
      <w:r w:rsidR="004010A3" w:rsidRPr="00DB2B77">
        <w:t>state-of-the-art</w:t>
      </w:r>
      <w:r w:rsidRPr="00DB2B77">
        <w:t xml:space="preserve"> performance in the time series modelling. Ensemble of weak machine learning models to regularized gradient boosting can help us in improving the results in every section of data science. The section can also be time series. In this article, we will see how we can make XGBoost perform in time series modelling. </w:t>
      </w:r>
    </w:p>
    <w:p w14:paraId="6C1C8467" w14:textId="1D1066FF" w:rsidR="006449CB" w:rsidRDefault="006449CB" w:rsidP="00DB2B77">
      <w:pPr>
        <w:pStyle w:val="Text"/>
        <w:spacing w:line="276" w:lineRule="auto"/>
      </w:pPr>
    </w:p>
    <w:p w14:paraId="194BF69E" w14:textId="00880A06" w:rsidR="006449CB" w:rsidRDefault="006449CB" w:rsidP="00DB2B77">
      <w:pPr>
        <w:pStyle w:val="Text"/>
        <w:spacing w:line="276" w:lineRule="auto"/>
      </w:pPr>
      <w:r w:rsidRPr="006449CB">
        <w:rPr>
          <w:b/>
          <w:bCs/>
        </w:rPr>
        <w:t>XGBoost is faster than the LSTM method</w:t>
      </w:r>
      <w:r w:rsidRPr="006449CB">
        <w:t> with equal precision in the correct tuning parameters. The drawback is its feature-importance is not so accuracy as LSTM+SHAP combination.</w:t>
      </w:r>
    </w:p>
    <w:p w14:paraId="7DF54432" w14:textId="45461EF6" w:rsidR="006449CB" w:rsidRDefault="006449CB" w:rsidP="00DB2B77">
      <w:pPr>
        <w:pStyle w:val="Text"/>
        <w:spacing w:line="276" w:lineRule="auto"/>
      </w:pPr>
    </w:p>
    <w:p w14:paraId="2E1E9EDB" w14:textId="40DEBA40" w:rsidR="006449CB" w:rsidRDefault="006449CB" w:rsidP="00DB2B77">
      <w:pPr>
        <w:pStyle w:val="Text"/>
        <w:spacing w:line="276" w:lineRule="auto"/>
      </w:pPr>
      <w:r>
        <w:t>So now we are using this model since it gave the best prediction values with a highest accuracy out of all the models in the past with an accuracy of 82.82% where the expected was around 70% and this can be concluded as the best</w:t>
      </w:r>
    </w:p>
    <w:p w14:paraId="3B9C020A" w14:textId="6B071CD6" w:rsidR="006449CB" w:rsidRDefault="006449CB" w:rsidP="00DB2B77">
      <w:pPr>
        <w:pStyle w:val="Text"/>
        <w:spacing w:line="276" w:lineRule="auto"/>
      </w:pPr>
    </w:p>
    <w:p w14:paraId="49882E2E" w14:textId="370F7F01" w:rsidR="006449CB" w:rsidRDefault="006449CB" w:rsidP="00DB2B77">
      <w:pPr>
        <w:pStyle w:val="Text"/>
        <w:spacing w:line="276" w:lineRule="auto"/>
      </w:pPr>
      <w:r w:rsidRPr="006449CB">
        <w:rPr>
          <w:noProof/>
        </w:rPr>
        <w:lastRenderedPageBreak/>
        <w:drawing>
          <wp:inline distT="0" distB="0" distL="0" distR="0" wp14:anchorId="73525E0C" wp14:editId="23BA244E">
            <wp:extent cx="6858000" cy="3349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349625"/>
                    </a:xfrm>
                    <a:prstGeom prst="rect">
                      <a:avLst/>
                    </a:prstGeom>
                  </pic:spPr>
                </pic:pic>
              </a:graphicData>
            </a:graphic>
          </wp:inline>
        </w:drawing>
      </w:r>
    </w:p>
    <w:p w14:paraId="68882BD1" w14:textId="7D735639" w:rsidR="006449CB" w:rsidRDefault="006449CB" w:rsidP="00DB2B77">
      <w:pPr>
        <w:pStyle w:val="Text"/>
        <w:spacing w:line="276" w:lineRule="auto"/>
      </w:pPr>
      <w:r>
        <w:t xml:space="preserve">We are first creating features from the posting date, since it is the only predefined feature </w:t>
      </w:r>
    </w:p>
    <w:p w14:paraId="4CBFBBDF" w14:textId="72973AE4" w:rsidR="006C23D3" w:rsidRDefault="006C23D3" w:rsidP="00DB2B77">
      <w:pPr>
        <w:pStyle w:val="Text"/>
        <w:spacing w:line="276" w:lineRule="auto"/>
      </w:pPr>
    </w:p>
    <w:p w14:paraId="7443B7C2" w14:textId="53E73A23" w:rsidR="006C23D3" w:rsidRDefault="006C23D3" w:rsidP="00DB2B77">
      <w:pPr>
        <w:pStyle w:val="Text"/>
        <w:spacing w:line="276" w:lineRule="auto"/>
      </w:pPr>
      <w:r w:rsidRPr="006C23D3">
        <w:rPr>
          <w:noProof/>
        </w:rPr>
        <w:drawing>
          <wp:inline distT="0" distB="0" distL="0" distR="0" wp14:anchorId="672A2BD3" wp14:editId="16E7B11C">
            <wp:extent cx="6742273" cy="21094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79999" cy="2121261"/>
                    </a:xfrm>
                    <a:prstGeom prst="rect">
                      <a:avLst/>
                    </a:prstGeom>
                  </pic:spPr>
                </pic:pic>
              </a:graphicData>
            </a:graphic>
          </wp:inline>
        </w:drawing>
      </w:r>
    </w:p>
    <w:p w14:paraId="0966B245" w14:textId="51823CB0" w:rsidR="006C23D3" w:rsidRDefault="006C23D3" w:rsidP="00DB2B77">
      <w:pPr>
        <w:pStyle w:val="Text"/>
        <w:spacing w:line="276" w:lineRule="auto"/>
      </w:pPr>
      <w:r w:rsidRPr="006C23D3">
        <w:rPr>
          <w:noProof/>
        </w:rPr>
        <w:drawing>
          <wp:inline distT="0" distB="0" distL="0" distR="0" wp14:anchorId="77D6CDB6" wp14:editId="7C1F2B8E">
            <wp:extent cx="6699564" cy="23163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6453" cy="2335982"/>
                    </a:xfrm>
                    <a:prstGeom prst="rect">
                      <a:avLst/>
                    </a:prstGeom>
                  </pic:spPr>
                </pic:pic>
              </a:graphicData>
            </a:graphic>
          </wp:inline>
        </w:drawing>
      </w:r>
    </w:p>
    <w:p w14:paraId="0C5F0AA6" w14:textId="11F63E92" w:rsidR="006C23D3" w:rsidRDefault="006C23D3" w:rsidP="00DB2B77">
      <w:pPr>
        <w:pStyle w:val="Text"/>
        <w:spacing w:line="276" w:lineRule="auto"/>
      </w:pPr>
      <w:r w:rsidRPr="006C23D3">
        <w:rPr>
          <w:noProof/>
        </w:rPr>
        <w:lastRenderedPageBreak/>
        <w:drawing>
          <wp:inline distT="0" distB="0" distL="0" distR="0" wp14:anchorId="7F1B0D87" wp14:editId="3728E9F3">
            <wp:extent cx="6858000" cy="39820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982085"/>
                    </a:xfrm>
                    <a:prstGeom prst="rect">
                      <a:avLst/>
                    </a:prstGeom>
                  </pic:spPr>
                </pic:pic>
              </a:graphicData>
            </a:graphic>
          </wp:inline>
        </w:drawing>
      </w:r>
    </w:p>
    <w:p w14:paraId="2ECB3424" w14:textId="61EE485C" w:rsidR="00BB5BC7" w:rsidRDefault="00BB5BC7" w:rsidP="00DB2B77">
      <w:pPr>
        <w:pStyle w:val="Text"/>
        <w:spacing w:line="276" w:lineRule="auto"/>
      </w:pPr>
      <w:r w:rsidRPr="00BB5BC7">
        <w:rPr>
          <w:noProof/>
        </w:rPr>
        <w:drawing>
          <wp:inline distT="0" distB="0" distL="0" distR="0" wp14:anchorId="51155F14" wp14:editId="635228A6">
            <wp:extent cx="6858000" cy="102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026160"/>
                    </a:xfrm>
                    <a:prstGeom prst="rect">
                      <a:avLst/>
                    </a:prstGeom>
                  </pic:spPr>
                </pic:pic>
              </a:graphicData>
            </a:graphic>
          </wp:inline>
        </w:drawing>
      </w:r>
    </w:p>
    <w:p w14:paraId="0D5AEC62" w14:textId="6B2AB799" w:rsidR="00BB5BC7" w:rsidRDefault="00BB5BC7" w:rsidP="00DB2B77">
      <w:pPr>
        <w:pStyle w:val="Text"/>
        <w:spacing w:line="276" w:lineRule="auto"/>
      </w:pPr>
      <w:r w:rsidRPr="00BB5BC7">
        <w:rPr>
          <w:noProof/>
        </w:rPr>
        <w:drawing>
          <wp:inline distT="0" distB="0" distL="0" distR="0" wp14:anchorId="1B8FF2F8" wp14:editId="7C68C518">
            <wp:extent cx="3010320" cy="321037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0320" cy="3210373"/>
                    </a:xfrm>
                    <a:prstGeom prst="rect">
                      <a:avLst/>
                    </a:prstGeom>
                  </pic:spPr>
                </pic:pic>
              </a:graphicData>
            </a:graphic>
          </wp:inline>
        </w:drawing>
      </w:r>
      <w:r w:rsidRPr="00BB5BC7">
        <w:rPr>
          <w:noProof/>
        </w:rPr>
        <w:drawing>
          <wp:inline distT="0" distB="0" distL="0" distR="0" wp14:anchorId="1246C834" wp14:editId="10B78309">
            <wp:extent cx="3738880" cy="31777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597" cy="3205573"/>
                    </a:xfrm>
                    <a:prstGeom prst="rect">
                      <a:avLst/>
                    </a:prstGeom>
                  </pic:spPr>
                </pic:pic>
              </a:graphicData>
            </a:graphic>
          </wp:inline>
        </w:drawing>
      </w:r>
    </w:p>
    <w:p w14:paraId="60D265C9" w14:textId="0297BDF2" w:rsidR="00BB5BC7" w:rsidRDefault="00BB5BC7" w:rsidP="00DB2B77">
      <w:pPr>
        <w:pStyle w:val="Text"/>
        <w:spacing w:line="276" w:lineRule="auto"/>
      </w:pPr>
    </w:p>
    <w:p w14:paraId="125E8BF0" w14:textId="7DCFA857" w:rsidR="00BB5BC7" w:rsidRDefault="00BB5BC7" w:rsidP="00DB2B77">
      <w:pPr>
        <w:pStyle w:val="Text"/>
        <w:spacing w:line="276" w:lineRule="auto"/>
      </w:pPr>
      <w:r w:rsidRPr="00BB5BC7">
        <w:rPr>
          <w:noProof/>
        </w:rPr>
        <w:lastRenderedPageBreak/>
        <w:drawing>
          <wp:inline distT="0" distB="0" distL="0" distR="0" wp14:anchorId="0B299657" wp14:editId="02DC0F77">
            <wp:extent cx="6111089" cy="821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8448" cy="832773"/>
                    </a:xfrm>
                    <a:prstGeom prst="rect">
                      <a:avLst/>
                    </a:prstGeom>
                  </pic:spPr>
                </pic:pic>
              </a:graphicData>
            </a:graphic>
          </wp:inline>
        </w:drawing>
      </w:r>
    </w:p>
    <w:p w14:paraId="39D2CE09" w14:textId="67370669" w:rsidR="00EB4E6E" w:rsidRDefault="00BB5BC7" w:rsidP="00DB2B77">
      <w:pPr>
        <w:pStyle w:val="Text"/>
        <w:spacing w:line="276" w:lineRule="auto"/>
      </w:pPr>
      <w:r w:rsidRPr="00BB5BC7">
        <w:rPr>
          <w:noProof/>
        </w:rPr>
        <w:drawing>
          <wp:inline distT="0" distB="0" distL="0" distR="0" wp14:anchorId="510C9D40" wp14:editId="1565747B">
            <wp:extent cx="6744831" cy="36633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81735" cy="3683358"/>
                    </a:xfrm>
                    <a:prstGeom prst="rect">
                      <a:avLst/>
                    </a:prstGeom>
                  </pic:spPr>
                </pic:pic>
              </a:graphicData>
            </a:graphic>
          </wp:inline>
        </w:drawing>
      </w:r>
      <w:r w:rsidR="00EB4E6E">
        <w:t xml:space="preserve">  </w:t>
      </w:r>
    </w:p>
    <w:p w14:paraId="291330C9" w14:textId="476458C0" w:rsidR="00EB4E6E" w:rsidRDefault="00EB4E6E" w:rsidP="00DB2B77">
      <w:pPr>
        <w:pStyle w:val="Text"/>
        <w:spacing w:line="276" w:lineRule="auto"/>
      </w:pPr>
      <w:r>
        <w:t xml:space="preserve">        </w:t>
      </w:r>
      <w:r w:rsidRPr="00EB4E6E">
        <w:rPr>
          <w:noProof/>
        </w:rPr>
        <w:drawing>
          <wp:inline distT="0" distB="0" distL="0" distR="0" wp14:anchorId="28F3D2CD" wp14:editId="299B5B74">
            <wp:extent cx="6120143" cy="40017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7290" cy="4065292"/>
                    </a:xfrm>
                    <a:prstGeom prst="rect">
                      <a:avLst/>
                    </a:prstGeom>
                  </pic:spPr>
                </pic:pic>
              </a:graphicData>
            </a:graphic>
          </wp:inline>
        </w:drawing>
      </w:r>
      <w:r>
        <w:t xml:space="preserve"> </w:t>
      </w:r>
    </w:p>
    <w:p w14:paraId="6FADA2D3" w14:textId="3678B680" w:rsidR="00EB4E6E" w:rsidRDefault="00A3695C" w:rsidP="00DB2B77">
      <w:pPr>
        <w:pStyle w:val="Text"/>
        <w:spacing w:line="276" w:lineRule="auto"/>
      </w:pPr>
      <w:r w:rsidRPr="00A3695C">
        <w:rPr>
          <w:noProof/>
        </w:rPr>
        <w:lastRenderedPageBreak/>
        <w:drawing>
          <wp:inline distT="0" distB="0" distL="0" distR="0" wp14:anchorId="32700E84" wp14:editId="3614FDC2">
            <wp:extent cx="6858000" cy="329546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70423" cy="3301431"/>
                    </a:xfrm>
                    <a:prstGeom prst="rect">
                      <a:avLst/>
                    </a:prstGeom>
                  </pic:spPr>
                </pic:pic>
              </a:graphicData>
            </a:graphic>
          </wp:inline>
        </w:drawing>
      </w:r>
    </w:p>
    <w:p w14:paraId="4FFE304E" w14:textId="658FF813" w:rsidR="00A3695C" w:rsidRDefault="00A3695C" w:rsidP="00DB2B77">
      <w:pPr>
        <w:pStyle w:val="Text"/>
        <w:spacing w:line="276" w:lineRule="auto"/>
      </w:pPr>
    </w:p>
    <w:p w14:paraId="5F2CE5A4" w14:textId="57BB515D" w:rsidR="00A3695C" w:rsidRDefault="00A3695C" w:rsidP="00DB2B77">
      <w:pPr>
        <w:pStyle w:val="Text"/>
        <w:spacing w:line="276" w:lineRule="auto"/>
      </w:pPr>
      <w:r w:rsidRPr="00A3695C">
        <w:rPr>
          <w:noProof/>
        </w:rPr>
        <w:drawing>
          <wp:inline distT="0" distB="0" distL="0" distR="0" wp14:anchorId="1B43E220" wp14:editId="469B87F3">
            <wp:extent cx="6857351" cy="4952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66746" cy="4959031"/>
                    </a:xfrm>
                    <a:prstGeom prst="rect">
                      <a:avLst/>
                    </a:prstGeom>
                  </pic:spPr>
                </pic:pic>
              </a:graphicData>
            </a:graphic>
          </wp:inline>
        </w:drawing>
      </w:r>
    </w:p>
    <w:p w14:paraId="482D3FB1" w14:textId="299FF47E" w:rsidR="00A3695C" w:rsidRDefault="00A3695C" w:rsidP="00DB2B77">
      <w:pPr>
        <w:pStyle w:val="Text"/>
        <w:spacing w:line="276" w:lineRule="auto"/>
      </w:pPr>
      <w:r w:rsidRPr="00A3695C">
        <w:rPr>
          <w:noProof/>
        </w:rPr>
        <w:lastRenderedPageBreak/>
        <w:drawing>
          <wp:inline distT="0" distB="0" distL="0" distR="0" wp14:anchorId="2864BD55" wp14:editId="4942FAE5">
            <wp:extent cx="6858000" cy="44780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478020"/>
                    </a:xfrm>
                    <a:prstGeom prst="rect">
                      <a:avLst/>
                    </a:prstGeom>
                  </pic:spPr>
                </pic:pic>
              </a:graphicData>
            </a:graphic>
          </wp:inline>
        </w:drawing>
      </w:r>
    </w:p>
    <w:p w14:paraId="78733C51" w14:textId="41CEE19B" w:rsidR="004034C4" w:rsidRDefault="00A3695C" w:rsidP="00DB2B77">
      <w:pPr>
        <w:pStyle w:val="Text"/>
        <w:spacing w:line="276" w:lineRule="auto"/>
      </w:pPr>
      <w:r w:rsidRPr="00A3695C">
        <w:rPr>
          <w:noProof/>
        </w:rPr>
        <w:drawing>
          <wp:inline distT="0" distB="0" distL="0" distR="0" wp14:anchorId="1CAFDFE0" wp14:editId="14319F16">
            <wp:extent cx="6989275" cy="40373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98339" cy="4042566"/>
                    </a:xfrm>
                    <a:prstGeom prst="rect">
                      <a:avLst/>
                    </a:prstGeom>
                  </pic:spPr>
                </pic:pic>
              </a:graphicData>
            </a:graphic>
          </wp:inline>
        </w:drawing>
      </w:r>
    </w:p>
    <w:p w14:paraId="77C3C7B0" w14:textId="77777777" w:rsidR="004034C4" w:rsidRDefault="004034C4">
      <w:r w:rsidRPr="004034C4">
        <w:lastRenderedPageBreak/>
        <w:drawing>
          <wp:inline distT="0" distB="0" distL="0" distR="0" wp14:anchorId="197C60B2" wp14:editId="54139342">
            <wp:extent cx="6858000" cy="1579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579880"/>
                    </a:xfrm>
                    <a:prstGeom prst="rect">
                      <a:avLst/>
                    </a:prstGeom>
                  </pic:spPr>
                </pic:pic>
              </a:graphicData>
            </a:graphic>
          </wp:inline>
        </w:drawing>
      </w:r>
    </w:p>
    <w:p w14:paraId="55B4ED55" w14:textId="57F5C830" w:rsidR="004034C4" w:rsidRDefault="004034C4">
      <w:r w:rsidRPr="004034C4">
        <w:drawing>
          <wp:inline distT="0" distB="0" distL="0" distR="0" wp14:anchorId="2162B2E3" wp14:editId="4D7A1838">
            <wp:extent cx="6602819" cy="3178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3643" cy="3188835"/>
                    </a:xfrm>
                    <a:prstGeom prst="rect">
                      <a:avLst/>
                    </a:prstGeom>
                  </pic:spPr>
                </pic:pic>
              </a:graphicData>
            </a:graphic>
          </wp:inline>
        </w:drawing>
      </w:r>
    </w:p>
    <w:p w14:paraId="0B0DD17A" w14:textId="77777777" w:rsidR="004034C4" w:rsidRDefault="004034C4"/>
    <w:p w14:paraId="6E3CE5DF" w14:textId="77777777" w:rsidR="004034C4" w:rsidRDefault="004034C4">
      <w:r>
        <w:t xml:space="preserve">          </w:t>
      </w:r>
      <w:r w:rsidRPr="004034C4">
        <w:drawing>
          <wp:inline distT="0" distB="0" distL="0" distR="0" wp14:anchorId="7243F268" wp14:editId="35FF4FD3">
            <wp:extent cx="5805377" cy="328010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5910" cy="3291704"/>
                    </a:xfrm>
                    <a:prstGeom prst="rect">
                      <a:avLst/>
                    </a:prstGeom>
                  </pic:spPr>
                </pic:pic>
              </a:graphicData>
            </a:graphic>
          </wp:inline>
        </w:drawing>
      </w:r>
    </w:p>
    <w:p w14:paraId="3CF3F8E2" w14:textId="77777777" w:rsidR="004034C4" w:rsidRDefault="004034C4"/>
    <w:p w14:paraId="6ADC8F06" w14:textId="77777777" w:rsidR="004034C4" w:rsidRDefault="004034C4"/>
    <w:p w14:paraId="3097109A" w14:textId="77777777" w:rsidR="00975D1B" w:rsidRPr="00975D1B" w:rsidRDefault="004034C4">
      <w:pPr>
        <w:rPr>
          <w:sz w:val="28"/>
          <w:szCs w:val="28"/>
        </w:rPr>
      </w:pPr>
      <w:r w:rsidRPr="00975D1B">
        <w:rPr>
          <w:sz w:val="28"/>
          <w:szCs w:val="28"/>
        </w:rPr>
        <w:lastRenderedPageBreak/>
        <w:t>Now let us predict the multilabel prediction or the multi-target pred</w:t>
      </w:r>
      <w:r w:rsidR="00975D1B" w:rsidRPr="00975D1B">
        <w:rPr>
          <w:sz w:val="28"/>
          <w:szCs w:val="28"/>
        </w:rPr>
        <w:t>iction</w:t>
      </w:r>
    </w:p>
    <w:p w14:paraId="68226D17" w14:textId="77777777" w:rsidR="00975D1B" w:rsidRDefault="00975D1B"/>
    <w:p w14:paraId="4C61620F" w14:textId="77777777" w:rsidR="00975D1B" w:rsidRDefault="00975D1B">
      <w:r w:rsidRPr="00975D1B">
        <w:drawing>
          <wp:inline distT="0" distB="0" distL="0" distR="0" wp14:anchorId="6A5CC65B" wp14:editId="3EA4D255">
            <wp:extent cx="6858000" cy="40811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081145"/>
                    </a:xfrm>
                    <a:prstGeom prst="rect">
                      <a:avLst/>
                    </a:prstGeom>
                  </pic:spPr>
                </pic:pic>
              </a:graphicData>
            </a:graphic>
          </wp:inline>
        </w:drawing>
      </w:r>
    </w:p>
    <w:p w14:paraId="28CC530C" w14:textId="77777777" w:rsidR="00975D1B" w:rsidRDefault="00975D1B"/>
    <w:p w14:paraId="6AE36F2D" w14:textId="40045D76" w:rsidR="004034C4" w:rsidRDefault="00975D1B">
      <w:r>
        <w:t xml:space="preserve">    </w:t>
      </w:r>
      <w:r w:rsidRPr="00975D1B">
        <w:drawing>
          <wp:inline distT="0" distB="0" distL="0" distR="0" wp14:anchorId="6494AF05" wp14:editId="2A8874BC">
            <wp:extent cx="6634716" cy="3946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76376" cy="3971381"/>
                    </a:xfrm>
                    <a:prstGeom prst="rect">
                      <a:avLst/>
                    </a:prstGeom>
                  </pic:spPr>
                </pic:pic>
              </a:graphicData>
            </a:graphic>
          </wp:inline>
        </w:drawing>
      </w:r>
      <w:r w:rsidR="004034C4">
        <w:br w:type="page"/>
      </w:r>
    </w:p>
    <w:p w14:paraId="1B36D957" w14:textId="77777777" w:rsidR="00975D1B" w:rsidRDefault="00975D1B" w:rsidP="00975D1B">
      <w:r w:rsidRPr="00975D1B">
        <w:lastRenderedPageBreak/>
        <w:drawing>
          <wp:inline distT="0" distB="0" distL="0" distR="0" wp14:anchorId="49A2EA4B" wp14:editId="63B554C5">
            <wp:extent cx="6858000" cy="30930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093085"/>
                    </a:xfrm>
                    <a:prstGeom prst="rect">
                      <a:avLst/>
                    </a:prstGeom>
                  </pic:spPr>
                </pic:pic>
              </a:graphicData>
            </a:graphic>
          </wp:inline>
        </w:drawing>
      </w:r>
    </w:p>
    <w:p w14:paraId="09A5D6D4" w14:textId="77777777" w:rsidR="00975D1B" w:rsidRDefault="00975D1B" w:rsidP="00975D1B"/>
    <w:p w14:paraId="52367811" w14:textId="77777777" w:rsidR="00975D1B" w:rsidRPr="00975D1B" w:rsidRDefault="00975D1B" w:rsidP="00975D1B">
      <w:pPr>
        <w:pStyle w:val="Text"/>
      </w:pPr>
      <w:r w:rsidRPr="00975D1B">
        <w:t>Now after the multivariate prediction let us predict the categorical values for very high and high priority</w:t>
      </w:r>
    </w:p>
    <w:p w14:paraId="1F44F4EE" w14:textId="77777777" w:rsidR="00975D1B" w:rsidRDefault="00975D1B" w:rsidP="00975D1B"/>
    <w:p w14:paraId="6589CCF8" w14:textId="77777777" w:rsidR="00D57B4B" w:rsidRDefault="00D57B4B" w:rsidP="00975D1B">
      <w:r w:rsidRPr="00D57B4B">
        <w:drawing>
          <wp:inline distT="0" distB="0" distL="0" distR="0" wp14:anchorId="0C290C18" wp14:editId="2A77A471">
            <wp:extent cx="6857038" cy="334925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65779" cy="3353525"/>
                    </a:xfrm>
                    <a:prstGeom prst="rect">
                      <a:avLst/>
                    </a:prstGeom>
                  </pic:spPr>
                </pic:pic>
              </a:graphicData>
            </a:graphic>
          </wp:inline>
        </w:drawing>
      </w:r>
    </w:p>
    <w:p w14:paraId="1338D2E0" w14:textId="77777777" w:rsidR="00D57B4B" w:rsidRDefault="00D57B4B" w:rsidP="00975D1B"/>
    <w:p w14:paraId="22ED004F" w14:textId="153BA88D" w:rsidR="00D57B4B" w:rsidRDefault="00D57B4B" w:rsidP="00D57B4B">
      <w:pPr>
        <w:pStyle w:val="Text"/>
      </w:pPr>
      <w:r w:rsidRPr="00D57B4B">
        <w:drawing>
          <wp:inline distT="0" distB="0" distL="0" distR="0" wp14:anchorId="2CBDF906" wp14:editId="12DD855B">
            <wp:extent cx="6858000" cy="11023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102360"/>
                    </a:xfrm>
                    <a:prstGeom prst="rect">
                      <a:avLst/>
                    </a:prstGeom>
                  </pic:spPr>
                </pic:pic>
              </a:graphicData>
            </a:graphic>
          </wp:inline>
        </w:drawing>
      </w:r>
    </w:p>
    <w:p w14:paraId="2AB0724C" w14:textId="77777777" w:rsidR="007B4523" w:rsidRDefault="007B4523" w:rsidP="00D57B4B">
      <w:pPr>
        <w:pStyle w:val="Text"/>
      </w:pPr>
      <w:r w:rsidRPr="007B4523">
        <w:lastRenderedPageBreak/>
        <w:drawing>
          <wp:inline distT="0" distB="0" distL="0" distR="0" wp14:anchorId="09D9C371" wp14:editId="51752F0D">
            <wp:extent cx="6858000" cy="32670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267075"/>
                    </a:xfrm>
                    <a:prstGeom prst="rect">
                      <a:avLst/>
                    </a:prstGeom>
                  </pic:spPr>
                </pic:pic>
              </a:graphicData>
            </a:graphic>
          </wp:inline>
        </w:drawing>
      </w:r>
    </w:p>
    <w:p w14:paraId="61158AD0" w14:textId="77777777" w:rsidR="007B4523" w:rsidRDefault="007B4523" w:rsidP="00D57B4B">
      <w:pPr>
        <w:pStyle w:val="Text"/>
      </w:pPr>
    </w:p>
    <w:p w14:paraId="7C2B2ABC" w14:textId="77777777" w:rsidR="00222CF8" w:rsidRDefault="007B4523" w:rsidP="00D57B4B">
      <w:pPr>
        <w:pStyle w:val="Text"/>
      </w:pPr>
      <w:r w:rsidRPr="007B4523">
        <w:drawing>
          <wp:inline distT="0" distB="0" distL="0" distR="0" wp14:anchorId="6F8EA300" wp14:editId="745E42CB">
            <wp:extent cx="6858000" cy="31889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188970"/>
                    </a:xfrm>
                    <a:prstGeom prst="rect">
                      <a:avLst/>
                    </a:prstGeom>
                  </pic:spPr>
                </pic:pic>
              </a:graphicData>
            </a:graphic>
          </wp:inline>
        </w:drawing>
      </w:r>
    </w:p>
    <w:p w14:paraId="451BD1EC" w14:textId="77777777" w:rsidR="00222CF8" w:rsidRDefault="00222CF8" w:rsidP="00D57B4B">
      <w:pPr>
        <w:pStyle w:val="Text"/>
      </w:pPr>
    </w:p>
    <w:p w14:paraId="5F5AB35F" w14:textId="200526EA" w:rsidR="00222CF8" w:rsidRDefault="00222CF8" w:rsidP="00D57B4B">
      <w:pPr>
        <w:pStyle w:val="Text"/>
      </w:pPr>
      <w:r>
        <w:t>From the above prediction we can find the distributed data we get an accuracy of 90% since the mean squared error is around 10</w:t>
      </w:r>
      <w:r w:rsidR="008B684A">
        <w:t>.</w:t>
      </w:r>
    </w:p>
    <w:p w14:paraId="5CD77D3E" w14:textId="77777777" w:rsidR="00222CF8" w:rsidRDefault="00222CF8" w:rsidP="00D57B4B">
      <w:pPr>
        <w:pStyle w:val="Text"/>
      </w:pPr>
    </w:p>
    <w:p w14:paraId="503D6722" w14:textId="77777777" w:rsidR="008B684A" w:rsidRDefault="00222CF8" w:rsidP="00D57B4B">
      <w:pPr>
        <w:pStyle w:val="Text"/>
      </w:pPr>
      <w:r w:rsidRPr="00222CF8">
        <w:drawing>
          <wp:inline distT="0" distB="0" distL="0" distR="0" wp14:anchorId="1B597EB8" wp14:editId="4EAADBEF">
            <wp:extent cx="5518298" cy="100762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1684" cy="1011891"/>
                    </a:xfrm>
                    <a:prstGeom prst="rect">
                      <a:avLst/>
                    </a:prstGeom>
                  </pic:spPr>
                </pic:pic>
              </a:graphicData>
            </a:graphic>
          </wp:inline>
        </w:drawing>
      </w:r>
    </w:p>
    <w:p w14:paraId="33419146" w14:textId="77777777" w:rsidR="008B684A" w:rsidRDefault="008B684A" w:rsidP="008B684A">
      <w:pPr>
        <w:pStyle w:val="Heading5"/>
      </w:pPr>
      <w:r>
        <w:lastRenderedPageBreak/>
        <w:t>5.4. Prediction for the next 6 months</w:t>
      </w:r>
    </w:p>
    <w:p w14:paraId="6DFA130A" w14:textId="77777777" w:rsidR="008B684A" w:rsidRDefault="008B684A" w:rsidP="008B684A">
      <w:pPr>
        <w:pStyle w:val="Text"/>
        <w:spacing w:before="240"/>
      </w:pPr>
      <w:r>
        <w:t>Let’s create a data frame with next 6-month dates as the index</w:t>
      </w:r>
    </w:p>
    <w:p w14:paraId="251C41B3" w14:textId="77777777" w:rsidR="008B684A" w:rsidRDefault="008B684A" w:rsidP="008B684A">
      <w:pPr>
        <w:pStyle w:val="Text"/>
        <w:spacing w:before="240"/>
      </w:pPr>
      <w:r w:rsidRPr="008B684A">
        <w:drawing>
          <wp:inline distT="0" distB="0" distL="0" distR="0" wp14:anchorId="34035612" wp14:editId="18E6A4CE">
            <wp:extent cx="6858000" cy="21215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121535"/>
                    </a:xfrm>
                    <a:prstGeom prst="rect">
                      <a:avLst/>
                    </a:prstGeom>
                  </pic:spPr>
                </pic:pic>
              </a:graphicData>
            </a:graphic>
          </wp:inline>
        </w:drawing>
      </w:r>
    </w:p>
    <w:p w14:paraId="52730FB5" w14:textId="77777777" w:rsidR="008B684A" w:rsidRDefault="008B684A" w:rsidP="008B684A">
      <w:pPr>
        <w:pStyle w:val="Text"/>
        <w:spacing w:before="240"/>
      </w:pPr>
      <w:r>
        <w:t xml:space="preserve">                                  </w:t>
      </w:r>
      <w:r w:rsidRPr="008B684A">
        <w:drawing>
          <wp:inline distT="0" distB="0" distL="0" distR="0" wp14:anchorId="01AAEDE0" wp14:editId="1FBD217A">
            <wp:extent cx="3817088" cy="545063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9132" cy="5482116"/>
                    </a:xfrm>
                    <a:prstGeom prst="rect">
                      <a:avLst/>
                    </a:prstGeom>
                  </pic:spPr>
                </pic:pic>
              </a:graphicData>
            </a:graphic>
          </wp:inline>
        </w:drawing>
      </w:r>
    </w:p>
    <w:p w14:paraId="44307B4D" w14:textId="21A72AAA" w:rsidR="00814744" w:rsidRDefault="00814744" w:rsidP="008B684A">
      <w:pPr>
        <w:pStyle w:val="Text"/>
        <w:spacing w:before="240"/>
      </w:pPr>
      <w:r w:rsidRPr="00814744">
        <w:lastRenderedPageBreak/>
        <w:drawing>
          <wp:inline distT="0" distB="0" distL="0" distR="0" wp14:anchorId="73B12046" wp14:editId="4EB5E40A">
            <wp:extent cx="6858000" cy="10750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075055"/>
                    </a:xfrm>
                    <a:prstGeom prst="rect">
                      <a:avLst/>
                    </a:prstGeom>
                  </pic:spPr>
                </pic:pic>
              </a:graphicData>
            </a:graphic>
          </wp:inline>
        </w:drawing>
      </w:r>
    </w:p>
    <w:p w14:paraId="251C7DC6" w14:textId="5111C961" w:rsidR="00814744" w:rsidRDefault="00814744" w:rsidP="008B684A">
      <w:pPr>
        <w:pStyle w:val="Text"/>
        <w:spacing w:before="240"/>
      </w:pPr>
    </w:p>
    <w:p w14:paraId="32676DC6" w14:textId="77777777" w:rsidR="00814744" w:rsidRDefault="00814744" w:rsidP="008B684A">
      <w:pPr>
        <w:pStyle w:val="Text"/>
        <w:spacing w:before="240"/>
      </w:pPr>
    </w:p>
    <w:p w14:paraId="08AF7845" w14:textId="77777777" w:rsidR="00814744" w:rsidRDefault="00814744" w:rsidP="008B684A">
      <w:pPr>
        <w:pStyle w:val="Text"/>
        <w:spacing w:before="240"/>
      </w:pPr>
      <w:r w:rsidRPr="00814744">
        <w:drawing>
          <wp:inline distT="0" distB="0" distL="0" distR="0" wp14:anchorId="4222634A" wp14:editId="46AACDD4">
            <wp:extent cx="6858000" cy="607119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63926" cy="6076438"/>
                    </a:xfrm>
                    <a:prstGeom prst="rect">
                      <a:avLst/>
                    </a:prstGeom>
                  </pic:spPr>
                </pic:pic>
              </a:graphicData>
            </a:graphic>
          </wp:inline>
        </w:drawing>
      </w:r>
    </w:p>
    <w:p w14:paraId="45E04312" w14:textId="77777777" w:rsidR="00814744" w:rsidRDefault="00814744" w:rsidP="008B684A">
      <w:pPr>
        <w:pStyle w:val="Text"/>
        <w:spacing w:before="240"/>
      </w:pPr>
    </w:p>
    <w:p w14:paraId="6F5D5D4A" w14:textId="77777777" w:rsidR="00814744" w:rsidRDefault="00814744" w:rsidP="008B684A">
      <w:pPr>
        <w:pStyle w:val="Text"/>
        <w:spacing w:before="240"/>
      </w:pPr>
      <w:r w:rsidRPr="00814744">
        <w:lastRenderedPageBreak/>
        <w:drawing>
          <wp:inline distT="0" distB="0" distL="0" distR="0" wp14:anchorId="0A6257A0" wp14:editId="60471DEE">
            <wp:extent cx="6858000" cy="42202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4220210"/>
                    </a:xfrm>
                    <a:prstGeom prst="rect">
                      <a:avLst/>
                    </a:prstGeom>
                  </pic:spPr>
                </pic:pic>
              </a:graphicData>
            </a:graphic>
          </wp:inline>
        </w:drawing>
      </w:r>
    </w:p>
    <w:p w14:paraId="79DDDF76" w14:textId="77777777" w:rsidR="00814744" w:rsidRDefault="00814744" w:rsidP="008B684A">
      <w:pPr>
        <w:pStyle w:val="Text"/>
        <w:spacing w:before="240"/>
      </w:pPr>
      <w:r>
        <w:t xml:space="preserve">        </w:t>
      </w:r>
      <w:r w:rsidRPr="00814744">
        <w:drawing>
          <wp:inline distT="0" distB="0" distL="0" distR="0" wp14:anchorId="2A2E2CFE" wp14:editId="4A262287">
            <wp:extent cx="6337005" cy="39195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40441" cy="3921680"/>
                    </a:xfrm>
                    <a:prstGeom prst="rect">
                      <a:avLst/>
                    </a:prstGeom>
                  </pic:spPr>
                </pic:pic>
              </a:graphicData>
            </a:graphic>
          </wp:inline>
        </w:drawing>
      </w:r>
    </w:p>
    <w:p w14:paraId="176C656E" w14:textId="680DA48E" w:rsidR="00814744" w:rsidRDefault="00814744" w:rsidP="008B684A">
      <w:pPr>
        <w:pStyle w:val="Text"/>
        <w:spacing w:before="240"/>
      </w:pPr>
      <w:r w:rsidRPr="00814744">
        <w:lastRenderedPageBreak/>
        <w:drawing>
          <wp:inline distT="0" distB="0" distL="0" distR="0" wp14:anchorId="00F0EC80" wp14:editId="5C13F17C">
            <wp:extent cx="6858000" cy="25698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569845"/>
                    </a:xfrm>
                    <a:prstGeom prst="rect">
                      <a:avLst/>
                    </a:prstGeom>
                  </pic:spPr>
                </pic:pic>
              </a:graphicData>
            </a:graphic>
          </wp:inline>
        </w:drawing>
      </w:r>
    </w:p>
    <w:p w14:paraId="4E4AA3AE" w14:textId="7FF93AEF" w:rsidR="00814744" w:rsidRDefault="00814744" w:rsidP="008B684A">
      <w:pPr>
        <w:pStyle w:val="Text"/>
        <w:spacing w:before="240"/>
      </w:pPr>
      <w:r w:rsidRPr="00814744">
        <w:drawing>
          <wp:inline distT="0" distB="0" distL="0" distR="0" wp14:anchorId="706A4A1A" wp14:editId="2F176996">
            <wp:extent cx="6858000" cy="29952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995295"/>
                    </a:xfrm>
                    <a:prstGeom prst="rect">
                      <a:avLst/>
                    </a:prstGeom>
                  </pic:spPr>
                </pic:pic>
              </a:graphicData>
            </a:graphic>
          </wp:inline>
        </w:drawing>
      </w:r>
    </w:p>
    <w:p w14:paraId="1756D791" w14:textId="77777777" w:rsidR="00340CCE" w:rsidRDefault="00340CCE" w:rsidP="008B684A">
      <w:pPr>
        <w:pStyle w:val="Text"/>
        <w:spacing w:before="240"/>
      </w:pPr>
    </w:p>
    <w:p w14:paraId="4A769214" w14:textId="77777777" w:rsidR="00A3695C" w:rsidRPr="00975D1B" w:rsidRDefault="00814744" w:rsidP="008B684A">
      <w:pPr>
        <w:pStyle w:val="Text"/>
        <w:spacing w:before="240"/>
      </w:pPr>
      <w:r w:rsidRPr="00814744">
        <w:drawing>
          <wp:inline distT="0" distB="0" distL="0" distR="0" wp14:anchorId="7BC0562A" wp14:editId="4EB88958">
            <wp:extent cx="6858000" cy="20872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2087245"/>
                    </a:xfrm>
                    <a:prstGeom prst="rect">
                      <a:avLst/>
                    </a:prstGeom>
                  </pic:spPr>
                </pic:pic>
              </a:graphicData>
            </a:graphic>
          </wp:inline>
        </w:drawing>
      </w:r>
      <w:r w:rsidR="004034C4">
        <w:br w:type="page"/>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8421AC" w14:paraId="6EA19C0B" w14:textId="77777777" w:rsidTr="00E91310">
        <w:trPr>
          <w:trHeight w:val="800"/>
        </w:trPr>
        <w:tc>
          <w:tcPr>
            <w:tcW w:w="1591" w:type="dxa"/>
            <w:tcBorders>
              <w:right w:val="single" w:sz="18" w:space="0" w:color="476166" w:themeColor="accent1"/>
            </w:tcBorders>
          </w:tcPr>
          <w:p w14:paraId="20EC88AB" w14:textId="77777777" w:rsidR="008421AC" w:rsidRDefault="008421AC" w:rsidP="00E91310"/>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D43D4ED" w14:textId="0BEF5958" w:rsidR="008421AC" w:rsidRDefault="00215AA9" w:rsidP="00E91310">
            <w:pPr>
              <w:pStyle w:val="Heading4"/>
            </w:pPr>
            <w:r>
              <w:t>6.</w:t>
            </w:r>
            <w:r w:rsidR="008421AC">
              <w:t>Related Work</w:t>
            </w:r>
          </w:p>
        </w:tc>
        <w:tc>
          <w:tcPr>
            <w:tcW w:w="2158" w:type="dxa"/>
            <w:tcBorders>
              <w:left w:val="single" w:sz="18" w:space="0" w:color="476166" w:themeColor="accent1"/>
            </w:tcBorders>
          </w:tcPr>
          <w:p w14:paraId="1E4C428B" w14:textId="77777777" w:rsidR="008421AC" w:rsidRDefault="008421AC" w:rsidP="00E91310"/>
        </w:tc>
      </w:tr>
    </w:tbl>
    <w:p w14:paraId="4A485292" w14:textId="77777777" w:rsidR="008421AC" w:rsidRDefault="008421AC" w:rsidP="008421AC">
      <w:pPr>
        <w:pStyle w:val="Text"/>
      </w:pPr>
    </w:p>
    <w:p w14:paraId="701290E4" w14:textId="3DF140E0" w:rsidR="00A3695C" w:rsidRDefault="008421AC" w:rsidP="008421AC">
      <w:pPr>
        <w:pStyle w:val="Text"/>
      </w:pPr>
      <w:r>
        <w:t>1.</w:t>
      </w:r>
      <w:hyperlink r:id="rId99" w:anchor=":~:text=Using%20XGBoost%20for%20time%2Dseries,results%20and%20speed%20of%20modelling.&amp;text=XGBoost%20is%20an%20efficient%20technique%20for%20implementing%20gradient%20boosting." w:history="1">
        <w:r w:rsidR="00215AA9">
          <w:rPr>
            <w:rStyle w:val="Hyperlink"/>
          </w:rPr>
          <w:t>Food Analysis</w:t>
        </w:r>
        <w:r w:rsidRPr="008421AC">
          <w:rPr>
            <w:rStyle w:val="Hyperlink"/>
          </w:rPr>
          <w:t>:</w:t>
        </w:r>
      </w:hyperlink>
    </w:p>
    <w:p w14:paraId="28E9B409" w14:textId="28AC7A90" w:rsidR="00C91660" w:rsidRDefault="00C91660" w:rsidP="008421AC">
      <w:pPr>
        <w:pStyle w:val="Text"/>
      </w:pPr>
    </w:p>
    <w:p w14:paraId="0CEB8A5F" w14:textId="7FF8FD9F" w:rsidR="00C91660" w:rsidRDefault="00C91660" w:rsidP="00C91660">
      <w:pPr>
        <w:pStyle w:val="Text"/>
      </w:pPr>
      <w:r>
        <w:t>Description:</w:t>
      </w:r>
    </w:p>
    <w:p w14:paraId="0E26BF5D" w14:textId="7F881D56" w:rsidR="00C91660" w:rsidRDefault="00C91660" w:rsidP="00C91660">
      <w:pPr>
        <w:pStyle w:val="Text"/>
      </w:pPr>
    </w:p>
    <w:p w14:paraId="23DA622E" w14:textId="0210D52C" w:rsidR="00C91660" w:rsidRDefault="00C91660" w:rsidP="00C91660">
      <w:pPr>
        <w:pStyle w:val="Text"/>
        <w:spacing w:line="276" w:lineRule="auto"/>
        <w:ind w:firstLine="720"/>
      </w:pPr>
      <w:r>
        <w:t>T</w:t>
      </w:r>
      <w:r w:rsidRPr="00C91660">
        <w:t>he order values are moving around the range between 5 to 15 and our model is also predicting between this range. Using those predictions, we can tell the restaurant to prepare around this range only so that we can reduce the wastage of food and maximize profit.  </w:t>
      </w:r>
    </w:p>
    <w:p w14:paraId="5ACE9887" w14:textId="0F8BB4E7" w:rsidR="00C91660" w:rsidRDefault="00215AA9" w:rsidP="00C91660">
      <w:pPr>
        <w:pStyle w:val="Text"/>
        <w:spacing w:line="276" w:lineRule="auto"/>
        <w:ind w:firstLine="720"/>
      </w:pPr>
      <w:r w:rsidRPr="00215AA9">
        <w:rPr>
          <w:noProof/>
        </w:rPr>
        <w:drawing>
          <wp:anchor distT="0" distB="0" distL="114300" distR="114300" simplePos="0" relativeHeight="251667968" behindDoc="0" locked="0" layoutInCell="1" allowOverlap="1" wp14:anchorId="2DF78D1B" wp14:editId="09759C74">
            <wp:simplePos x="0" y="0"/>
            <wp:positionH relativeFrom="column">
              <wp:posOffset>2516257</wp:posOffset>
            </wp:positionH>
            <wp:positionV relativeFrom="paragraph">
              <wp:posOffset>2723128</wp:posOffset>
            </wp:positionV>
            <wp:extent cx="4578985" cy="298958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78985" cy="2989580"/>
                    </a:xfrm>
                    <a:prstGeom prst="rect">
                      <a:avLst/>
                    </a:prstGeom>
                  </pic:spPr>
                </pic:pic>
              </a:graphicData>
            </a:graphic>
            <wp14:sizeRelH relativeFrom="margin">
              <wp14:pctWidth>0</wp14:pctWidth>
            </wp14:sizeRelH>
            <wp14:sizeRelV relativeFrom="margin">
              <wp14:pctHeight>0</wp14:pctHeight>
            </wp14:sizeRelV>
          </wp:anchor>
        </w:drawing>
      </w:r>
      <w:r w:rsidR="00C91660" w:rsidRPr="00C91660">
        <w:rPr>
          <w:noProof/>
        </w:rPr>
        <w:drawing>
          <wp:anchor distT="0" distB="0" distL="114300" distR="114300" simplePos="0" relativeHeight="251662336" behindDoc="0" locked="0" layoutInCell="1" allowOverlap="1" wp14:anchorId="5F62627F" wp14:editId="58F74F19">
            <wp:simplePos x="0" y="0"/>
            <wp:positionH relativeFrom="column">
              <wp:posOffset>2786380</wp:posOffset>
            </wp:positionH>
            <wp:positionV relativeFrom="paragraph">
              <wp:posOffset>313304</wp:posOffset>
            </wp:positionV>
            <wp:extent cx="3602591" cy="2289975"/>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02591" cy="2289975"/>
                    </a:xfrm>
                    <a:prstGeom prst="rect">
                      <a:avLst/>
                    </a:prstGeom>
                  </pic:spPr>
                </pic:pic>
              </a:graphicData>
            </a:graphic>
          </wp:anchor>
        </w:drawing>
      </w:r>
      <w:r w:rsidR="00C91660" w:rsidRPr="00C91660">
        <w:rPr>
          <w:noProof/>
        </w:rPr>
        <w:drawing>
          <wp:anchor distT="0" distB="0" distL="114300" distR="114300" simplePos="0" relativeHeight="251659264" behindDoc="0" locked="0" layoutInCell="1" allowOverlap="1" wp14:anchorId="7BCB39D5" wp14:editId="626A79D6">
            <wp:simplePos x="0" y="0"/>
            <wp:positionH relativeFrom="column">
              <wp:posOffset>265844</wp:posOffset>
            </wp:positionH>
            <wp:positionV relativeFrom="paragraph">
              <wp:posOffset>470728</wp:posOffset>
            </wp:positionV>
            <wp:extent cx="2099144" cy="5640383"/>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99144" cy="5640383"/>
                    </a:xfrm>
                    <a:prstGeom prst="rect">
                      <a:avLst/>
                    </a:prstGeom>
                  </pic:spPr>
                </pic:pic>
              </a:graphicData>
            </a:graphic>
          </wp:anchor>
        </w:drawing>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215AA9" w14:paraId="0686A68A" w14:textId="77777777" w:rsidTr="00E91310">
        <w:trPr>
          <w:trHeight w:val="800"/>
        </w:trPr>
        <w:tc>
          <w:tcPr>
            <w:tcW w:w="1591" w:type="dxa"/>
            <w:tcBorders>
              <w:right w:val="single" w:sz="18" w:space="0" w:color="476166" w:themeColor="accent1"/>
            </w:tcBorders>
          </w:tcPr>
          <w:p w14:paraId="0B0D221E" w14:textId="63B14FBF" w:rsidR="00215AA9" w:rsidRDefault="00215AA9" w:rsidP="00E91310"/>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1E29884" w14:textId="3FAF1E5B" w:rsidR="00215AA9" w:rsidRDefault="00215AA9" w:rsidP="00E91310">
            <w:pPr>
              <w:pStyle w:val="Heading4"/>
            </w:pPr>
            <w:r>
              <w:t>7.Worklog</w:t>
            </w:r>
          </w:p>
        </w:tc>
        <w:tc>
          <w:tcPr>
            <w:tcW w:w="2158" w:type="dxa"/>
            <w:tcBorders>
              <w:left w:val="single" w:sz="18" w:space="0" w:color="476166" w:themeColor="accent1"/>
            </w:tcBorders>
          </w:tcPr>
          <w:p w14:paraId="3D01BB99" w14:textId="77777777" w:rsidR="00215AA9" w:rsidRDefault="00215AA9" w:rsidP="00E91310"/>
        </w:tc>
      </w:tr>
    </w:tbl>
    <w:p w14:paraId="7DA7CD11" w14:textId="5ACC1B55" w:rsidR="00215AA9" w:rsidRDefault="00215AA9" w:rsidP="00C91660">
      <w:pPr>
        <w:pStyle w:val="Text"/>
        <w:spacing w:line="276" w:lineRule="auto"/>
        <w:ind w:firstLine="720"/>
      </w:pPr>
    </w:p>
    <w:p w14:paraId="63416C76" w14:textId="738B1A6F" w:rsidR="007D5CEB" w:rsidRDefault="007D5CEB" w:rsidP="007D5CEB">
      <w:pPr>
        <w:pStyle w:val="Text"/>
        <w:spacing w:line="276" w:lineRule="auto"/>
      </w:pPr>
      <w:r w:rsidRPr="007D5CEB">
        <w:rPr>
          <w:noProof/>
        </w:rPr>
        <w:drawing>
          <wp:inline distT="0" distB="0" distL="0" distR="0" wp14:anchorId="55D3BF94" wp14:editId="677AF80E">
            <wp:extent cx="6858000" cy="26536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653665"/>
                    </a:xfrm>
                    <a:prstGeom prst="rect">
                      <a:avLst/>
                    </a:prstGeom>
                  </pic:spPr>
                </pic:pic>
              </a:graphicData>
            </a:graphic>
          </wp:inline>
        </w:drawing>
      </w:r>
    </w:p>
    <w:p w14:paraId="3A820877" w14:textId="62EB2595" w:rsidR="007D5CEB" w:rsidRDefault="007D5CEB" w:rsidP="007D5CEB">
      <w:pPr>
        <w:pStyle w:val="Text"/>
        <w:spacing w:line="276" w:lineRule="auto"/>
      </w:pPr>
    </w:p>
    <w:p w14:paraId="720D9F1D" w14:textId="27D16D20" w:rsidR="007D5CEB" w:rsidRDefault="007D5CEB" w:rsidP="007D5CEB">
      <w:pPr>
        <w:pStyle w:val="Text"/>
        <w:spacing w:line="276" w:lineRule="auto"/>
      </w:pPr>
      <w:r>
        <w:t>This is the worklog that has been created during the process of evaluation on the report</w:t>
      </w:r>
    </w:p>
    <w:p w14:paraId="285419E7" w14:textId="3D726C04" w:rsidR="00D63252" w:rsidRDefault="00D63252" w:rsidP="007D5CEB">
      <w:pPr>
        <w:pStyle w:val="Text"/>
        <w:spacing w:line="276" w:lineRule="auto"/>
      </w:pPr>
    </w:p>
    <w:p w14:paraId="69A698A9" w14:textId="46C5F91B" w:rsidR="00D63252" w:rsidRDefault="00D63252" w:rsidP="007D5CEB">
      <w:pPr>
        <w:pStyle w:val="Text"/>
        <w:spacing w:line="276" w:lineRule="auto"/>
      </w:pPr>
      <w:r>
        <w:t xml:space="preserve">Link for the Worklog: </w:t>
      </w:r>
      <w:hyperlink r:id="rId104" w:history="1">
        <w:r w:rsidRPr="00D63252">
          <w:rPr>
            <w:rStyle w:val="Hyperlink"/>
          </w:rPr>
          <w:t>WORKLOG</w:t>
        </w:r>
      </w:hyperlink>
    </w:p>
    <w:p w14:paraId="565A395B" w14:textId="5E573FFC" w:rsidR="007D5CEB" w:rsidRDefault="007D5CEB" w:rsidP="007D5CEB">
      <w:pPr>
        <w:pStyle w:val="Text"/>
        <w:spacing w:line="276" w:lineRule="auto"/>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7D5CEB" w14:paraId="305332FB" w14:textId="77777777" w:rsidTr="00E91310">
        <w:trPr>
          <w:trHeight w:val="800"/>
        </w:trPr>
        <w:tc>
          <w:tcPr>
            <w:tcW w:w="1591" w:type="dxa"/>
            <w:tcBorders>
              <w:right w:val="single" w:sz="18" w:space="0" w:color="476166" w:themeColor="accent1"/>
            </w:tcBorders>
          </w:tcPr>
          <w:p w14:paraId="6C29F810" w14:textId="77777777" w:rsidR="007D5CEB" w:rsidRDefault="007D5CEB" w:rsidP="00E91310"/>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11E6B5C" w14:textId="3C698889" w:rsidR="007D5CEB" w:rsidRDefault="007D5CEB" w:rsidP="00E91310">
            <w:pPr>
              <w:pStyle w:val="Heading4"/>
            </w:pPr>
            <w:r>
              <w:t>8.Future Work</w:t>
            </w:r>
          </w:p>
        </w:tc>
        <w:tc>
          <w:tcPr>
            <w:tcW w:w="2158" w:type="dxa"/>
            <w:tcBorders>
              <w:left w:val="single" w:sz="18" w:space="0" w:color="476166" w:themeColor="accent1"/>
            </w:tcBorders>
          </w:tcPr>
          <w:p w14:paraId="2709717B" w14:textId="77777777" w:rsidR="007D5CEB" w:rsidRDefault="007D5CEB" w:rsidP="00E91310"/>
        </w:tc>
      </w:tr>
    </w:tbl>
    <w:p w14:paraId="5D20BCD5" w14:textId="77777777" w:rsidR="001E20AD" w:rsidRDefault="001E20AD" w:rsidP="007D5CEB">
      <w:pPr>
        <w:pStyle w:val="Text"/>
        <w:spacing w:line="276" w:lineRule="auto"/>
      </w:pPr>
    </w:p>
    <w:p w14:paraId="4AC46F3B" w14:textId="15AB0663" w:rsidR="00A91DCA" w:rsidRDefault="001E20AD" w:rsidP="007D5CEB">
      <w:pPr>
        <w:pStyle w:val="Text"/>
        <w:spacing w:line="276" w:lineRule="auto"/>
      </w:pPr>
      <w:r w:rsidRPr="001E20AD">
        <w:t>Future work concerns deeper analysis of particular mechanisms, new proposals to try different methods, or simply curiosity.</w:t>
      </w:r>
    </w:p>
    <w:p w14:paraId="79A6F8FD" w14:textId="77777777" w:rsidR="001E20AD" w:rsidRDefault="001E20AD" w:rsidP="007D5CEB">
      <w:pPr>
        <w:pStyle w:val="Text"/>
        <w:spacing w:line="276" w:lineRule="auto"/>
      </w:pPr>
    </w:p>
    <w:p w14:paraId="374241A2" w14:textId="331CB6B1" w:rsidR="007D5CEB" w:rsidRDefault="007D5CEB" w:rsidP="007D5CEB">
      <w:pPr>
        <w:pStyle w:val="Text"/>
        <w:spacing w:line="276" w:lineRule="auto"/>
      </w:pPr>
      <w:r>
        <w:t>The future work on the developed model can be as follows:</w:t>
      </w:r>
    </w:p>
    <w:p w14:paraId="6F99754C" w14:textId="41356959" w:rsidR="007D5CEB" w:rsidRDefault="007D5CEB" w:rsidP="007D5CEB">
      <w:pPr>
        <w:pStyle w:val="Text"/>
        <w:numPr>
          <w:ilvl w:val="0"/>
          <w:numId w:val="10"/>
        </w:numPr>
        <w:spacing w:line="276" w:lineRule="auto"/>
      </w:pPr>
      <w:r>
        <w:t xml:space="preserve">Split the given data into categories and make predictions for further use </w:t>
      </w:r>
    </w:p>
    <w:p w14:paraId="391747AF" w14:textId="55189C8E" w:rsidR="007D5CEB" w:rsidRDefault="007D5CEB" w:rsidP="007D5CEB">
      <w:pPr>
        <w:pStyle w:val="Text"/>
        <w:numPr>
          <w:ilvl w:val="0"/>
          <w:numId w:val="10"/>
        </w:numPr>
        <w:spacing w:line="276" w:lineRule="auto"/>
      </w:pPr>
      <w:r>
        <w:t>Use this model as the base model for further predictions</w:t>
      </w:r>
    </w:p>
    <w:p w14:paraId="2C3AD12D" w14:textId="1636E556" w:rsidR="007D5CEB" w:rsidRDefault="007D5CEB" w:rsidP="007D5CEB">
      <w:pPr>
        <w:pStyle w:val="Text"/>
        <w:numPr>
          <w:ilvl w:val="0"/>
          <w:numId w:val="10"/>
        </w:numPr>
        <w:spacing w:line="276" w:lineRule="auto"/>
      </w:pPr>
      <w:r>
        <w:t xml:space="preserve">As we analyze the </w:t>
      </w:r>
      <w:r w:rsidR="00A91DCA">
        <w:t>data,</w:t>
      </w:r>
      <w:r>
        <w:t xml:space="preserve"> </w:t>
      </w:r>
      <w:r w:rsidR="00A91DCA">
        <w:t>we can add better features into the data like</w:t>
      </w:r>
    </w:p>
    <w:p w14:paraId="311ACC82" w14:textId="5EC83BF1" w:rsidR="00A91DCA" w:rsidRDefault="00A91DCA" w:rsidP="00A91DCA">
      <w:pPr>
        <w:pStyle w:val="Text"/>
        <w:numPr>
          <w:ilvl w:val="1"/>
          <w:numId w:val="10"/>
        </w:numPr>
        <w:spacing w:line="276" w:lineRule="auto"/>
      </w:pPr>
      <w:r>
        <w:t>Adding the Boolean value of recent software updating period if it is less than a week add the value as true else false</w:t>
      </w:r>
    </w:p>
    <w:p w14:paraId="04EB8EBA" w14:textId="02049BB1" w:rsidR="00A91DCA" w:rsidRDefault="00A91DCA" w:rsidP="00A91DCA">
      <w:pPr>
        <w:pStyle w:val="Text"/>
        <w:numPr>
          <w:ilvl w:val="1"/>
          <w:numId w:val="10"/>
        </w:numPr>
        <w:spacing w:line="276" w:lineRule="auto"/>
      </w:pPr>
      <w:r>
        <w:t>This can help in using a multivariate prediction</w:t>
      </w:r>
    </w:p>
    <w:p w14:paraId="05D58C4D" w14:textId="6C981728" w:rsidR="00A91DCA" w:rsidRDefault="00A91DCA" w:rsidP="00A91DCA">
      <w:pPr>
        <w:pStyle w:val="Text"/>
        <w:numPr>
          <w:ilvl w:val="0"/>
          <w:numId w:val="10"/>
        </w:numPr>
        <w:spacing w:line="276" w:lineRule="auto"/>
      </w:pPr>
      <w:r>
        <w:t>Then this prediction is to updated in the platform for the better business solutions</w:t>
      </w:r>
    </w:p>
    <w:p w14:paraId="21BD3A1E" w14:textId="736B499E" w:rsidR="00D63252" w:rsidRDefault="00D63252" w:rsidP="00D63252">
      <w:pPr>
        <w:pStyle w:val="Text"/>
        <w:spacing w:line="276" w:lineRule="auto"/>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D63252" w14:paraId="377B773C" w14:textId="77777777" w:rsidTr="00E91310">
        <w:trPr>
          <w:trHeight w:val="800"/>
        </w:trPr>
        <w:tc>
          <w:tcPr>
            <w:tcW w:w="1591" w:type="dxa"/>
            <w:tcBorders>
              <w:right w:val="single" w:sz="18" w:space="0" w:color="476166" w:themeColor="accent1"/>
            </w:tcBorders>
          </w:tcPr>
          <w:p w14:paraId="5D5EDD8D" w14:textId="77777777" w:rsidR="00D63252" w:rsidRDefault="00D63252" w:rsidP="00E91310"/>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B6660FD" w14:textId="3337AFCD" w:rsidR="00D63252" w:rsidRDefault="00D63252" w:rsidP="00E91310">
            <w:pPr>
              <w:pStyle w:val="Heading4"/>
            </w:pPr>
            <w:r>
              <w:t>9. References</w:t>
            </w:r>
          </w:p>
        </w:tc>
        <w:tc>
          <w:tcPr>
            <w:tcW w:w="2158" w:type="dxa"/>
            <w:tcBorders>
              <w:left w:val="single" w:sz="18" w:space="0" w:color="476166" w:themeColor="accent1"/>
            </w:tcBorders>
          </w:tcPr>
          <w:p w14:paraId="41A37991" w14:textId="77777777" w:rsidR="00D63252" w:rsidRDefault="00D63252" w:rsidP="00E91310"/>
        </w:tc>
      </w:tr>
    </w:tbl>
    <w:p w14:paraId="30FE705F" w14:textId="0C7A5BB1" w:rsidR="000435CC" w:rsidRDefault="00D63252" w:rsidP="00E01925">
      <w:pPr>
        <w:pStyle w:val="Heading5"/>
      </w:pPr>
      <w:r>
        <w:t xml:space="preserve">Websites and Blogs </w:t>
      </w:r>
      <w:r w:rsidR="000435CC">
        <w:t>referred</w:t>
      </w:r>
      <w:r>
        <w:t xml:space="preserve"> for this </w:t>
      </w:r>
      <w:r w:rsidR="000435CC">
        <w:t>project</w:t>
      </w:r>
    </w:p>
    <w:p w14:paraId="65E2BEFE" w14:textId="77777777" w:rsidR="00F9181F" w:rsidRDefault="00F9181F" w:rsidP="000435CC"/>
    <w:p w14:paraId="5A04585B" w14:textId="12B5165C" w:rsidR="000435CC" w:rsidRDefault="00C26C25" w:rsidP="004358AD">
      <w:pPr>
        <w:pStyle w:val="Text"/>
        <w:numPr>
          <w:ilvl w:val="0"/>
          <w:numId w:val="12"/>
        </w:numPr>
        <w:spacing w:line="360" w:lineRule="auto"/>
      </w:pPr>
      <w:hyperlink r:id="rId105" w:history="1">
        <w:r w:rsidR="00340CCE" w:rsidRPr="00C26C25">
          <w:rPr>
            <w:rStyle w:val="Hyperlink"/>
          </w:rPr>
          <w:t>Time series</w:t>
        </w:r>
      </w:hyperlink>
    </w:p>
    <w:p w14:paraId="26AA3FCA" w14:textId="4E85B27B" w:rsidR="00340CCE" w:rsidRDefault="003F6F66" w:rsidP="00AC00EA">
      <w:pPr>
        <w:pStyle w:val="Text"/>
        <w:numPr>
          <w:ilvl w:val="0"/>
          <w:numId w:val="12"/>
        </w:numPr>
        <w:spacing w:line="360" w:lineRule="auto"/>
      </w:pPr>
      <w:hyperlink r:id="rId106" w:history="1">
        <w:r w:rsidR="00340CCE" w:rsidRPr="003F6F66">
          <w:rPr>
            <w:rStyle w:val="Hyperlink"/>
          </w:rPr>
          <w:t>Arima</w:t>
        </w:r>
      </w:hyperlink>
    </w:p>
    <w:p w14:paraId="353DE3A3" w14:textId="6483329A" w:rsidR="00340CCE" w:rsidRDefault="003F6F66" w:rsidP="00AC00EA">
      <w:pPr>
        <w:pStyle w:val="Text"/>
        <w:numPr>
          <w:ilvl w:val="0"/>
          <w:numId w:val="12"/>
        </w:numPr>
        <w:spacing w:line="360" w:lineRule="auto"/>
      </w:pPr>
      <w:hyperlink r:id="rId107" w:history="1">
        <w:r w:rsidR="00340CCE" w:rsidRPr="003F6F66">
          <w:rPr>
            <w:rStyle w:val="Hyperlink"/>
          </w:rPr>
          <w:t>Linear regression</w:t>
        </w:r>
      </w:hyperlink>
    </w:p>
    <w:p w14:paraId="2A4CD284" w14:textId="7BD6ECDD" w:rsidR="00340CCE" w:rsidRDefault="003F6F66" w:rsidP="00AC00EA">
      <w:pPr>
        <w:pStyle w:val="Text"/>
        <w:numPr>
          <w:ilvl w:val="0"/>
          <w:numId w:val="12"/>
        </w:numPr>
        <w:spacing w:line="360" w:lineRule="auto"/>
      </w:pPr>
      <w:hyperlink r:id="rId108" w:history="1">
        <w:r w:rsidR="00340CCE" w:rsidRPr="003F6F66">
          <w:rPr>
            <w:rStyle w:val="Hyperlink"/>
          </w:rPr>
          <w:t>XGBoost</w:t>
        </w:r>
      </w:hyperlink>
    </w:p>
    <w:p w14:paraId="724CEE2C" w14:textId="5AD2B5B1" w:rsidR="00340CCE" w:rsidRDefault="00340CCE" w:rsidP="00AC00EA">
      <w:pPr>
        <w:pStyle w:val="Text"/>
        <w:numPr>
          <w:ilvl w:val="0"/>
          <w:numId w:val="12"/>
        </w:numPr>
        <w:spacing w:line="360" w:lineRule="auto"/>
      </w:pPr>
      <w:hyperlink r:id="rId109" w:history="1">
        <w:r w:rsidRPr="00340CCE">
          <w:rPr>
            <w:rStyle w:val="Hyperlink"/>
          </w:rPr>
          <w:t>Multi target Regression</w:t>
        </w:r>
      </w:hyperlink>
    </w:p>
    <w:p w14:paraId="60912EB3" w14:textId="2B33841A" w:rsidR="00A51543" w:rsidRDefault="00A51543" w:rsidP="00AC00EA">
      <w:pPr>
        <w:pStyle w:val="Text"/>
        <w:numPr>
          <w:ilvl w:val="0"/>
          <w:numId w:val="12"/>
        </w:numPr>
        <w:spacing w:line="360" w:lineRule="auto"/>
      </w:pPr>
      <w:hyperlink r:id="rId110" w:anchor=":~:text=Using%20XGBoost%20for%20time%2Dseries,results%20and%20speed%20of%20modelling.&amp;text=XGBoost%20is%20an%20efficient%20technique%20for%20implementing%20gradient%20boosting." w:history="1">
        <w:r w:rsidRPr="00A51543">
          <w:rPr>
            <w:rStyle w:val="Hyperlink"/>
          </w:rPr>
          <w:t>How to use XGBoost for time-series analysis?</w:t>
        </w:r>
      </w:hyperlink>
    </w:p>
    <w:p w14:paraId="725F9396" w14:textId="032B0DB0" w:rsidR="00A51543" w:rsidRDefault="00A51543" w:rsidP="00AC00EA">
      <w:pPr>
        <w:pStyle w:val="Text"/>
        <w:numPr>
          <w:ilvl w:val="0"/>
          <w:numId w:val="12"/>
        </w:numPr>
        <w:spacing w:line="360" w:lineRule="auto"/>
      </w:pPr>
      <w:hyperlink r:id="rId111" w:history="1">
        <w:r w:rsidRPr="00A51543">
          <w:rPr>
            <w:rStyle w:val="Hyperlink"/>
          </w:rPr>
          <w:t>11 Classical Time Series Forecasting Methods in Python (Cheat Sheet)</w:t>
        </w:r>
      </w:hyperlink>
    </w:p>
    <w:p w14:paraId="25B8BD94" w14:textId="5F951977" w:rsidR="00A51543" w:rsidRDefault="00A51543" w:rsidP="00AC00EA">
      <w:pPr>
        <w:pStyle w:val="Text"/>
        <w:numPr>
          <w:ilvl w:val="0"/>
          <w:numId w:val="12"/>
        </w:numPr>
        <w:spacing w:line="360" w:lineRule="auto"/>
      </w:pPr>
      <w:hyperlink r:id="rId112" w:anchor=":~:text=Time%20series%20analysis%20is%20a,data%20points%20intermittently%20or%20randomly." w:history="1">
        <w:r w:rsidRPr="00A51543">
          <w:rPr>
            <w:rStyle w:val="Hyperlink"/>
          </w:rPr>
          <w:t>Time Series Analysis: Definition, Types &amp; Techniques | Tableau</w:t>
        </w:r>
      </w:hyperlink>
    </w:p>
    <w:p w14:paraId="75FED9CC" w14:textId="23F9F5DA" w:rsidR="00A51543" w:rsidRDefault="004358AD" w:rsidP="00AC00EA">
      <w:pPr>
        <w:pStyle w:val="Text"/>
        <w:numPr>
          <w:ilvl w:val="0"/>
          <w:numId w:val="12"/>
        </w:numPr>
        <w:spacing w:line="360" w:lineRule="auto"/>
      </w:pPr>
      <w:hyperlink r:id="rId113" w:history="1">
        <w:r w:rsidR="00A51543" w:rsidRPr="004358AD">
          <w:rPr>
            <w:rStyle w:val="Hyperlink"/>
          </w:rPr>
          <w:t>Univariate-Time-Series-using-LSTM</w:t>
        </w:r>
      </w:hyperlink>
    </w:p>
    <w:p w14:paraId="47597B18" w14:textId="17CB794B" w:rsidR="004358AD" w:rsidRDefault="004358AD" w:rsidP="00AC00EA">
      <w:pPr>
        <w:pStyle w:val="Text"/>
        <w:numPr>
          <w:ilvl w:val="0"/>
          <w:numId w:val="12"/>
        </w:numPr>
        <w:spacing w:line="360" w:lineRule="auto"/>
      </w:pPr>
      <w:hyperlink r:id="rId114" w:history="1">
        <w:r w:rsidRPr="004358AD">
          <w:rPr>
            <w:rStyle w:val="Hyperlink"/>
          </w:rPr>
          <w:t xml:space="preserve">Understanding </w:t>
        </w:r>
        <w:r w:rsidRPr="004358AD">
          <w:rPr>
            <w:rStyle w:val="Hyperlink"/>
          </w:rPr>
          <w:t>input shape</w:t>
        </w:r>
        <w:r w:rsidRPr="004358AD">
          <w:rPr>
            <w:rStyle w:val="Hyperlink"/>
          </w:rPr>
          <w:t xml:space="preserve"> parameter in LSTM with Keras - Cross Validated</w:t>
        </w:r>
      </w:hyperlink>
    </w:p>
    <w:p w14:paraId="73F8E38C" w14:textId="0E72A431" w:rsidR="004358AD" w:rsidRDefault="004358AD" w:rsidP="00AC00EA">
      <w:pPr>
        <w:pStyle w:val="Text"/>
        <w:numPr>
          <w:ilvl w:val="0"/>
          <w:numId w:val="12"/>
        </w:numPr>
        <w:spacing w:line="360" w:lineRule="auto"/>
      </w:pPr>
      <w:hyperlink r:id="rId115" w:history="1">
        <w:r w:rsidRPr="004358AD">
          <w:rPr>
            <w:rStyle w:val="Hyperlink"/>
          </w:rPr>
          <w:t>Deep Learning Models for Univariate Time Series Forecasting</w:t>
        </w:r>
      </w:hyperlink>
    </w:p>
    <w:p w14:paraId="5F119F46" w14:textId="13202AA0" w:rsidR="00AC00EA" w:rsidRDefault="00AC00EA" w:rsidP="00AC00EA">
      <w:pPr>
        <w:pStyle w:val="Text"/>
        <w:numPr>
          <w:ilvl w:val="0"/>
          <w:numId w:val="12"/>
        </w:numPr>
        <w:spacing w:line="360" w:lineRule="auto"/>
      </w:pPr>
      <w:hyperlink r:id="rId116" w:history="1">
        <w:r w:rsidRPr="00AC00EA">
          <w:rPr>
            <w:rStyle w:val="Hyperlink"/>
          </w:rPr>
          <w:t>time-series-analysis</w:t>
        </w:r>
      </w:hyperlink>
    </w:p>
    <w:p w14:paraId="540FF1D9" w14:textId="47D3CB73" w:rsidR="00AC00EA" w:rsidRDefault="00AC00EA" w:rsidP="00AC00EA">
      <w:pPr>
        <w:pStyle w:val="Text"/>
        <w:numPr>
          <w:ilvl w:val="0"/>
          <w:numId w:val="12"/>
        </w:numPr>
        <w:spacing w:line="360" w:lineRule="auto"/>
      </w:pPr>
      <w:hyperlink r:id="rId117" w:history="1">
        <w:r w:rsidRPr="00AC00EA">
          <w:rPr>
            <w:rStyle w:val="Hyperlink"/>
          </w:rPr>
          <w:t xml:space="preserve">GitHub - stxupengyu/time-series-analysis: </w:t>
        </w:r>
        <w:r w:rsidRPr="00AC00EA">
          <w:rPr>
            <w:rStyle w:val="Hyperlink"/>
            <w:rFonts w:ascii="MS Mincho" w:eastAsia="MS Mincho" w:hAnsi="MS Mincho" w:cs="MS Mincho" w:hint="eastAsia"/>
          </w:rPr>
          <w:t>使用</w:t>
        </w:r>
        <w:r w:rsidRPr="00AC00EA">
          <w:rPr>
            <w:rStyle w:val="Hyperlink"/>
            <w:rFonts w:ascii="SimSun" w:eastAsia="SimSun" w:hAnsi="SimSun" w:cs="SimSun" w:hint="eastAsia"/>
          </w:rPr>
          <w:t>经典的</w:t>
        </w:r>
        <w:r w:rsidRPr="00AC00EA">
          <w:rPr>
            <w:rStyle w:val="Hyperlink"/>
          </w:rPr>
          <w:t>AR</w:t>
        </w:r>
        <w:r w:rsidRPr="00AC00EA">
          <w:rPr>
            <w:rStyle w:val="Hyperlink"/>
            <w:rFonts w:ascii="MS Mincho" w:eastAsia="MS Mincho" w:hAnsi="MS Mincho" w:cs="MS Mincho" w:hint="eastAsia"/>
          </w:rPr>
          <w:t>、</w:t>
        </w:r>
        <w:r w:rsidRPr="00AC00EA">
          <w:rPr>
            <w:rStyle w:val="Hyperlink"/>
          </w:rPr>
          <w:t>MA</w:t>
        </w:r>
        <w:r w:rsidRPr="00AC00EA">
          <w:rPr>
            <w:rStyle w:val="Hyperlink"/>
            <w:rFonts w:ascii="MS Mincho" w:eastAsia="MS Mincho" w:hAnsi="MS Mincho" w:cs="MS Mincho" w:hint="eastAsia"/>
          </w:rPr>
          <w:t>、</w:t>
        </w:r>
        <w:r w:rsidRPr="00AC00EA">
          <w:rPr>
            <w:rStyle w:val="Hyperlink"/>
          </w:rPr>
          <w:t>ARMA</w:t>
        </w:r>
        <w:r w:rsidRPr="00AC00EA">
          <w:rPr>
            <w:rStyle w:val="Hyperlink"/>
            <w:rFonts w:ascii="MS Mincho" w:eastAsia="MS Mincho" w:hAnsi="MS Mincho" w:cs="MS Mincho" w:hint="eastAsia"/>
          </w:rPr>
          <w:t>、</w:t>
        </w:r>
        <w:r w:rsidRPr="00AC00EA">
          <w:rPr>
            <w:rStyle w:val="Hyperlink"/>
          </w:rPr>
          <w:t>ARIMA</w:t>
        </w:r>
        <w:r w:rsidRPr="00AC00EA">
          <w:rPr>
            <w:rStyle w:val="Hyperlink"/>
            <w:rFonts w:ascii="MS Mincho" w:eastAsia="MS Mincho" w:hAnsi="MS Mincho" w:cs="MS Mincho" w:hint="eastAsia"/>
          </w:rPr>
          <w:t>、</w:t>
        </w:r>
        <w:r w:rsidRPr="00AC00EA">
          <w:rPr>
            <w:rStyle w:val="Hyperlink"/>
          </w:rPr>
          <w:t>ARCH</w:t>
        </w:r>
        <w:r w:rsidRPr="00AC00EA">
          <w:rPr>
            <w:rStyle w:val="Hyperlink"/>
            <w:rFonts w:ascii="MS Mincho" w:eastAsia="MS Mincho" w:hAnsi="MS Mincho" w:cs="MS Mincho" w:hint="eastAsia"/>
          </w:rPr>
          <w:t>、</w:t>
        </w:r>
        <w:r w:rsidRPr="00AC00EA">
          <w:rPr>
            <w:rStyle w:val="Hyperlink"/>
          </w:rPr>
          <w:t>GARCH</w:t>
        </w:r>
        <w:r w:rsidRPr="00AC00EA">
          <w:rPr>
            <w:rStyle w:val="Hyperlink"/>
            <w:rFonts w:ascii="SimSun" w:eastAsia="SimSun" w:hAnsi="SimSun" w:cs="SimSun" w:hint="eastAsia"/>
          </w:rPr>
          <w:t>时间序列模型进行模型的检验和拟合。</w:t>
        </w:r>
        <w:r w:rsidRPr="00AC00EA">
          <w:rPr>
            <w:rStyle w:val="Hyperlink"/>
          </w:rPr>
          <w:t>The cla</w:t>
        </w:r>
        <w:r w:rsidRPr="00AC00EA">
          <w:rPr>
            <w:rStyle w:val="Hyperlink"/>
          </w:rPr>
          <w:t>s</w:t>
        </w:r>
        <w:r w:rsidRPr="00AC00EA">
          <w:rPr>
            <w:rStyle w:val="Hyperlink"/>
          </w:rPr>
          <w:t>sic AR, MA, ARMA, ARIMA, ARCH, GARCH time series models are used to test and predict the model.</w:t>
        </w:r>
      </w:hyperlink>
    </w:p>
    <w:p w14:paraId="2330C6FC" w14:textId="4E5BEE3E" w:rsidR="00AC00EA" w:rsidRDefault="00AC00EA" w:rsidP="00AC00EA">
      <w:pPr>
        <w:pStyle w:val="Text"/>
        <w:numPr>
          <w:ilvl w:val="0"/>
          <w:numId w:val="12"/>
        </w:numPr>
        <w:spacing w:line="360" w:lineRule="auto"/>
      </w:pPr>
      <w:hyperlink r:id="rId118" w:history="1">
        <w:r w:rsidRPr="00AC00EA">
          <w:rPr>
            <w:rStyle w:val="Hyperlink"/>
          </w:rPr>
          <w:t>auto-regressive-time-series-model/AR-model-notebook.ipynb at master · bhattbhavesh91/auto-regressive-time-series-model · GitHub</w:t>
        </w:r>
      </w:hyperlink>
    </w:p>
    <w:p w14:paraId="37CF95B8" w14:textId="5F2A4A1B" w:rsidR="00AC00EA" w:rsidRDefault="00AC00EA" w:rsidP="00AC00EA">
      <w:pPr>
        <w:pStyle w:val="Text"/>
        <w:numPr>
          <w:ilvl w:val="0"/>
          <w:numId w:val="12"/>
        </w:numPr>
        <w:spacing w:line="360" w:lineRule="auto"/>
      </w:pPr>
      <w:hyperlink r:id="rId119" w:history="1">
        <w:r w:rsidRPr="00AC00EA">
          <w:rPr>
            <w:rStyle w:val="Hyperlink"/>
          </w:rPr>
          <w:t>statsmodels.tsa.ar_</w:t>
        </w:r>
        <w:r w:rsidR="009F45E8" w:rsidRPr="00AC00EA">
          <w:rPr>
            <w:rStyle w:val="Hyperlink"/>
          </w:rPr>
          <w:t>model. AutoReg.predict</w:t>
        </w:r>
        <w:r w:rsidRPr="00AC00EA">
          <w:rPr>
            <w:rStyle w:val="Hyperlink"/>
          </w:rPr>
          <w:t xml:space="preserve"> — </w:t>
        </w:r>
        <w:r w:rsidRPr="00AC00EA">
          <w:rPr>
            <w:rStyle w:val="Hyperlink"/>
          </w:rPr>
          <w:t>stats models</w:t>
        </w:r>
      </w:hyperlink>
    </w:p>
    <w:p w14:paraId="22F397F3" w14:textId="1D86AA27" w:rsidR="00AC00EA" w:rsidRDefault="00E01925" w:rsidP="00AC00EA">
      <w:pPr>
        <w:pStyle w:val="Text"/>
        <w:numPr>
          <w:ilvl w:val="0"/>
          <w:numId w:val="12"/>
        </w:numPr>
        <w:spacing w:line="360" w:lineRule="auto"/>
      </w:pPr>
      <w:hyperlink r:id="rId120" w:history="1">
        <w:r w:rsidRPr="00E01925">
          <w:rPr>
            <w:rStyle w:val="Hyperlink"/>
          </w:rPr>
          <w:t xml:space="preserve">Autoregression Models for Time Series Forecasting </w:t>
        </w:r>
        <w:r w:rsidR="009F45E8" w:rsidRPr="00E01925">
          <w:rPr>
            <w:rStyle w:val="Hyperlink"/>
          </w:rPr>
          <w:t>with</w:t>
        </w:r>
        <w:r w:rsidRPr="00E01925">
          <w:rPr>
            <w:rStyle w:val="Hyperlink"/>
          </w:rPr>
          <w:t xml:space="preserve"> Python</w:t>
        </w:r>
      </w:hyperlink>
    </w:p>
    <w:p w14:paraId="4FBC72FF" w14:textId="56EF7634" w:rsidR="00E01925" w:rsidRDefault="00E01925" w:rsidP="00AC00EA">
      <w:pPr>
        <w:pStyle w:val="Text"/>
        <w:numPr>
          <w:ilvl w:val="0"/>
          <w:numId w:val="12"/>
        </w:numPr>
        <w:spacing w:line="360" w:lineRule="auto"/>
      </w:pPr>
      <w:hyperlink r:id="rId121" w:history="1">
        <w:r w:rsidRPr="00E01925">
          <w:rPr>
            <w:rStyle w:val="Hyperlink"/>
          </w:rPr>
          <w:t>What Is Time Series Forecasting?</w:t>
        </w:r>
      </w:hyperlink>
    </w:p>
    <w:p w14:paraId="3B967AB7" w14:textId="49F1031F" w:rsidR="00E01925" w:rsidRDefault="00E01925" w:rsidP="00AC00EA">
      <w:pPr>
        <w:pStyle w:val="Text"/>
        <w:numPr>
          <w:ilvl w:val="0"/>
          <w:numId w:val="12"/>
        </w:numPr>
        <w:spacing w:line="360" w:lineRule="auto"/>
      </w:pPr>
      <w:hyperlink r:id="rId122" w:history="1">
        <w:r w:rsidRPr="00E01925">
          <w:rPr>
            <w:rStyle w:val="Hyperlink"/>
          </w:rPr>
          <w:t xml:space="preserve">Time Series Forecasting </w:t>
        </w:r>
        <w:r w:rsidR="009F45E8" w:rsidRPr="00E01925">
          <w:rPr>
            <w:rStyle w:val="Hyperlink"/>
          </w:rPr>
          <w:t>with</w:t>
        </w:r>
        <w:r w:rsidRPr="00E01925">
          <w:rPr>
            <w:rStyle w:val="Hyperlink"/>
          </w:rPr>
          <w:t xml:space="preserve"> Prophet in Python</w:t>
        </w:r>
      </w:hyperlink>
    </w:p>
    <w:p w14:paraId="2AA3A09A" w14:textId="688C2B47" w:rsidR="00E01925" w:rsidRDefault="00E01925" w:rsidP="00AC00EA">
      <w:pPr>
        <w:pStyle w:val="Text"/>
        <w:numPr>
          <w:ilvl w:val="0"/>
          <w:numId w:val="12"/>
        </w:numPr>
        <w:spacing w:line="360" w:lineRule="auto"/>
      </w:pPr>
      <w:hyperlink r:id="rId123" w:anchor=":~:text=LSTM%20stands%20for%20Long%20short,not%20restricted%20to%20time%20series." w:history="1">
        <w:r w:rsidRPr="00E01925">
          <w:rPr>
            <w:rStyle w:val="Hyperlink"/>
          </w:rPr>
          <w:t>ARIMA vs Prophet vs LSTM for Time Series Prediction - neptune.ai</w:t>
        </w:r>
      </w:hyperlink>
    </w:p>
    <w:p w14:paraId="646525D9" w14:textId="7DEC5225" w:rsidR="00E01925" w:rsidRDefault="00E01925" w:rsidP="00AC00EA">
      <w:pPr>
        <w:pStyle w:val="Text"/>
        <w:numPr>
          <w:ilvl w:val="0"/>
          <w:numId w:val="12"/>
        </w:numPr>
        <w:spacing w:line="360" w:lineRule="auto"/>
      </w:pPr>
      <w:hyperlink r:id="rId124" w:history="1">
        <w:r w:rsidRPr="00E01925">
          <w:rPr>
            <w:rStyle w:val="Hyperlink"/>
          </w:rPr>
          <w:t>A Gentle Introduction to the Box-Jenkins Method for Time Series Forecasting</w:t>
        </w:r>
      </w:hyperlink>
    </w:p>
    <w:p w14:paraId="6E1862AE" w14:textId="25CB2F40" w:rsidR="00E01925" w:rsidRDefault="00E01925" w:rsidP="00AC00EA">
      <w:pPr>
        <w:pStyle w:val="Text"/>
        <w:numPr>
          <w:ilvl w:val="0"/>
          <w:numId w:val="12"/>
        </w:numPr>
        <w:spacing w:line="360" w:lineRule="auto"/>
      </w:pPr>
      <w:hyperlink r:id="rId125" w:history="1">
        <w:r w:rsidRPr="00E01925">
          <w:rPr>
            <w:rStyle w:val="Hyperlink"/>
          </w:rPr>
          <w:t>6.4.4. Univariate Time Series Models</w:t>
        </w:r>
      </w:hyperlink>
    </w:p>
    <w:p w14:paraId="7EE06703" w14:textId="13154540" w:rsidR="00E01925" w:rsidRDefault="00E01925" w:rsidP="00AC00EA">
      <w:pPr>
        <w:pStyle w:val="Text"/>
        <w:numPr>
          <w:ilvl w:val="0"/>
          <w:numId w:val="12"/>
        </w:numPr>
        <w:spacing w:line="360" w:lineRule="auto"/>
      </w:pPr>
      <w:hyperlink r:id="rId126" w:history="1">
        <w:r w:rsidRPr="00E01925">
          <w:rPr>
            <w:rStyle w:val="Hyperlink"/>
          </w:rPr>
          <w:t xml:space="preserve">Time Series Forecasting with Regression and LSTM | </w:t>
        </w:r>
        <w:r w:rsidRPr="00E01925">
          <w:rPr>
            <w:rStyle w:val="Hyperlink"/>
          </w:rPr>
          <w:t>Paper space</w:t>
        </w:r>
        <w:r w:rsidRPr="00E01925">
          <w:rPr>
            <w:rStyle w:val="Hyperlink"/>
          </w:rPr>
          <w:t xml:space="preserve"> Blog</w:t>
        </w:r>
      </w:hyperlink>
    </w:p>
    <w:p w14:paraId="320E64A5" w14:textId="1CC710BB" w:rsidR="00E01925" w:rsidRDefault="00C26C25" w:rsidP="00AC00EA">
      <w:pPr>
        <w:pStyle w:val="Text"/>
        <w:numPr>
          <w:ilvl w:val="0"/>
          <w:numId w:val="12"/>
        </w:numPr>
        <w:spacing w:line="360" w:lineRule="auto"/>
      </w:pPr>
      <w:hyperlink r:id="rId127" w:history="1">
        <w:r w:rsidR="00E01925" w:rsidRPr="00C26C25">
          <w:rPr>
            <w:rStyle w:val="Hyperlink"/>
          </w:rPr>
          <w:t>Python | ARIMA Model for Time Series Forecasting - GeeksforGeeks</w:t>
        </w:r>
      </w:hyperlink>
    </w:p>
    <w:p w14:paraId="1BD99028" w14:textId="318A65A1" w:rsidR="00C26C25" w:rsidRDefault="00C26C25" w:rsidP="00AC00EA">
      <w:pPr>
        <w:pStyle w:val="Text"/>
        <w:numPr>
          <w:ilvl w:val="0"/>
          <w:numId w:val="12"/>
        </w:numPr>
        <w:spacing w:line="360" w:lineRule="auto"/>
      </w:pPr>
      <w:hyperlink r:id="rId128" w:anchor=":~:text=Single%20Exponential%20Smoothing%2C%20SES%20for,smoothing%20factor%20or%20smoothing%20coefficient." w:history="1">
        <w:r w:rsidRPr="00C26C25">
          <w:rPr>
            <w:rStyle w:val="Hyperlink"/>
          </w:rPr>
          <w:t>A Gentle Introduction to Exponential Smoothing for Time Series Forecasting in Python</w:t>
        </w:r>
      </w:hyperlink>
    </w:p>
    <w:p w14:paraId="2569AC74" w14:textId="48278A2F" w:rsidR="00C26C25" w:rsidRDefault="00C26C25" w:rsidP="00AC00EA">
      <w:pPr>
        <w:pStyle w:val="Text"/>
        <w:numPr>
          <w:ilvl w:val="0"/>
          <w:numId w:val="12"/>
        </w:numPr>
        <w:spacing w:line="360" w:lineRule="auto"/>
      </w:pPr>
      <w:hyperlink r:id="rId129" w:history="1">
        <w:r w:rsidRPr="00C26C25">
          <w:rPr>
            <w:rStyle w:val="Hyperlink"/>
          </w:rPr>
          <w:t xml:space="preserve">statsmodels.tsa.holtwinters.SimpleExpSmoothing — </w:t>
        </w:r>
        <w:r w:rsidRPr="00C26C25">
          <w:rPr>
            <w:rStyle w:val="Hyperlink"/>
          </w:rPr>
          <w:t>stats models</w:t>
        </w:r>
      </w:hyperlink>
    </w:p>
    <w:p w14:paraId="2FED00D8" w14:textId="21D51DC7" w:rsidR="00C26C25" w:rsidRDefault="00C26C25" w:rsidP="00AC00EA">
      <w:pPr>
        <w:pStyle w:val="Text"/>
        <w:numPr>
          <w:ilvl w:val="0"/>
          <w:numId w:val="12"/>
        </w:numPr>
        <w:spacing w:line="360" w:lineRule="auto"/>
      </w:pPr>
      <w:hyperlink r:id="rId130" w:history="1">
        <w:r w:rsidRPr="00C26C25">
          <w:rPr>
            <w:rStyle w:val="Hyperlink"/>
          </w:rPr>
          <w:t>Support vector machine models in drug design</w:t>
        </w:r>
      </w:hyperlink>
    </w:p>
    <w:p w14:paraId="07E415AA" w14:textId="1B36E6FC" w:rsidR="00C26C25" w:rsidRDefault="00C26C25" w:rsidP="00AC00EA">
      <w:pPr>
        <w:pStyle w:val="Text"/>
        <w:numPr>
          <w:ilvl w:val="0"/>
          <w:numId w:val="12"/>
        </w:numPr>
        <w:spacing w:line="360" w:lineRule="auto"/>
      </w:pPr>
      <w:hyperlink r:id="rId131" w:history="1">
        <w:r w:rsidRPr="00C26C25">
          <w:rPr>
            <w:rStyle w:val="Hyperlink"/>
          </w:rPr>
          <w:t>Support Vector Machine (SVM) Algorithm - Javatpoint</w:t>
        </w:r>
      </w:hyperlink>
    </w:p>
    <w:p w14:paraId="24480E17" w14:textId="523A6B51" w:rsidR="009F45E8" w:rsidRDefault="009F45E8" w:rsidP="00AC00EA">
      <w:pPr>
        <w:pStyle w:val="Text"/>
        <w:numPr>
          <w:ilvl w:val="0"/>
          <w:numId w:val="12"/>
        </w:numPr>
        <w:spacing w:line="360" w:lineRule="auto"/>
      </w:pPr>
      <w:hyperlink r:id="rId132" w:history="1">
        <w:r w:rsidRPr="009F45E8">
          <w:rPr>
            <w:rStyle w:val="Hyperlink"/>
          </w:rPr>
          <w:t xml:space="preserve">How to Select a Model </w:t>
        </w:r>
        <w:r w:rsidRPr="009F45E8">
          <w:rPr>
            <w:rStyle w:val="Hyperlink"/>
          </w:rPr>
          <w:t>for</w:t>
        </w:r>
        <w:r w:rsidRPr="009F45E8">
          <w:rPr>
            <w:rStyle w:val="Hyperlink"/>
          </w:rPr>
          <w:t xml:space="preserve"> Your Time Series Prediction Task [Guide] - neptune.ai</w:t>
        </w:r>
      </w:hyperlink>
    </w:p>
    <w:p w14:paraId="2633D167" w14:textId="36D62629" w:rsidR="009F45E8" w:rsidRDefault="009F45E8" w:rsidP="00AC00EA">
      <w:pPr>
        <w:pStyle w:val="Text"/>
        <w:numPr>
          <w:ilvl w:val="0"/>
          <w:numId w:val="12"/>
        </w:numPr>
        <w:spacing w:line="360" w:lineRule="auto"/>
      </w:pPr>
      <w:hyperlink r:id="rId133" w:history="1">
        <w:r w:rsidRPr="009F45E8">
          <w:rPr>
            <w:rStyle w:val="Hyperlink"/>
          </w:rPr>
          <w:t>Intro to Time Series Forecasting | Kaggle</w:t>
        </w:r>
      </w:hyperlink>
    </w:p>
    <w:p w14:paraId="5082BE92" w14:textId="4E9B2B1C" w:rsidR="009F45E8" w:rsidRDefault="009F45E8" w:rsidP="00AC00EA">
      <w:pPr>
        <w:pStyle w:val="Text"/>
        <w:numPr>
          <w:ilvl w:val="0"/>
          <w:numId w:val="12"/>
        </w:numPr>
        <w:spacing w:line="360" w:lineRule="auto"/>
      </w:pPr>
      <w:hyperlink r:id="rId134" w:history="1">
        <w:r w:rsidRPr="009F45E8">
          <w:rPr>
            <w:rStyle w:val="Hyperlink"/>
          </w:rPr>
          <w:t>Matplotlib documentation — Matplotlib 3.5.2 documentation</w:t>
        </w:r>
      </w:hyperlink>
    </w:p>
    <w:p w14:paraId="31D1BB0C" w14:textId="43067FA7" w:rsidR="009F45E8" w:rsidRDefault="009F45E8" w:rsidP="00AC00EA">
      <w:pPr>
        <w:pStyle w:val="Text"/>
        <w:numPr>
          <w:ilvl w:val="0"/>
          <w:numId w:val="12"/>
        </w:numPr>
        <w:spacing w:line="360" w:lineRule="auto"/>
      </w:pPr>
      <w:hyperlink r:id="rId135" w:anchor=":~:text=The%20logistic%20regression%20function%20%F0%9D%91%9D(%F0%9D%90%B1)%20is%20the%20sigmoid%20function,%F0%9D%90%B1%20is%20equal%20to%201." w:history="1">
        <w:r w:rsidRPr="009F45E8">
          <w:rPr>
            <w:rStyle w:val="Hyperlink"/>
          </w:rPr>
          <w:t>Logistic Regression in Python – Real Python</w:t>
        </w:r>
      </w:hyperlink>
    </w:p>
    <w:p w14:paraId="6B5BF86A" w14:textId="1B1B24A4" w:rsidR="009F45E8" w:rsidRDefault="00E75F28" w:rsidP="00AC00EA">
      <w:pPr>
        <w:pStyle w:val="Text"/>
        <w:numPr>
          <w:ilvl w:val="0"/>
          <w:numId w:val="12"/>
        </w:numPr>
        <w:spacing w:line="360" w:lineRule="auto"/>
      </w:pPr>
      <w:hyperlink r:id="rId136" w:anchor="sklearn.multioutput.MultiOutputRegressor.fit" w:history="1">
        <w:r w:rsidR="009F45E8" w:rsidRPr="00E75F28">
          <w:rPr>
            <w:rStyle w:val="Hyperlink"/>
          </w:rPr>
          <w:t>sklearn.multioutput.MultiOutputRegressor — scikit-learn 1.1.1 documentation</w:t>
        </w:r>
      </w:hyperlink>
    </w:p>
    <w:p w14:paraId="77586206" w14:textId="77777777" w:rsidR="004E7CEC" w:rsidRDefault="004E7CEC" w:rsidP="00270C17">
      <w:pPr>
        <w:pStyle w:val="Text"/>
        <w:spacing w:line="360" w:lineRule="auto"/>
      </w:pPr>
    </w:p>
    <w:p w14:paraId="0F4034BC" w14:textId="14B57538" w:rsidR="004E7CEC" w:rsidRDefault="004E7CEC" w:rsidP="00270C17">
      <w:pPr>
        <w:pStyle w:val="Text"/>
        <w:spacing w:line="360" w:lineRule="auto"/>
      </w:pPr>
      <w:r>
        <w:t>These are references that are considered in the entire project</w:t>
      </w:r>
    </w:p>
    <w:p w14:paraId="5EE0089E" w14:textId="74D02965" w:rsidR="004E7CEC" w:rsidRDefault="004E7CEC" w:rsidP="00270C17">
      <w:pPr>
        <w:pStyle w:val="Text"/>
        <w:spacing w:line="360" w:lineRule="auto"/>
      </w:pPr>
      <w:r>
        <w:t>Videos/courses:</w:t>
      </w:r>
    </w:p>
    <w:p w14:paraId="63554FE0" w14:textId="7C72522D" w:rsidR="004E7CEC" w:rsidRPr="004E7CEC" w:rsidRDefault="003F6F66" w:rsidP="003F6F66">
      <w:pPr>
        <w:pStyle w:val="Text"/>
        <w:numPr>
          <w:ilvl w:val="0"/>
          <w:numId w:val="14"/>
        </w:numPr>
        <w:spacing w:line="360" w:lineRule="auto"/>
        <w:rPr>
          <w:lang w:val="en-IN"/>
        </w:rPr>
      </w:pPr>
      <w:hyperlink r:id="rId137" w:history="1">
        <w:r w:rsidR="004E7CEC" w:rsidRPr="004E7CEC">
          <w:rPr>
            <w:rStyle w:val="Hyperlink"/>
            <w:lang w:val="en-IN"/>
          </w:rPr>
          <w:t>Univariate Time Series Models || Forecasting || Data Science</w:t>
        </w:r>
      </w:hyperlink>
    </w:p>
    <w:p w14:paraId="55D09B09" w14:textId="3CDF44BB" w:rsidR="004E7CEC" w:rsidRPr="004E7CEC" w:rsidRDefault="004E7CEC" w:rsidP="003F6F66">
      <w:pPr>
        <w:pStyle w:val="Text"/>
        <w:numPr>
          <w:ilvl w:val="0"/>
          <w:numId w:val="14"/>
        </w:numPr>
        <w:spacing w:line="360" w:lineRule="auto"/>
        <w:rPr>
          <w:lang w:val="en-IN"/>
        </w:rPr>
      </w:pPr>
      <w:hyperlink r:id="rId138" w:history="1">
        <w:r w:rsidRPr="004E7CEC">
          <w:rPr>
            <w:rStyle w:val="Hyperlink"/>
            <w:lang w:val="en-IN"/>
          </w:rPr>
          <w:t>Time Series Forecasting Theory | AR, MA, ARMA, ARIMA | Data Science</w:t>
        </w:r>
      </w:hyperlink>
    </w:p>
    <w:p w14:paraId="4FA34C8C" w14:textId="308C075A" w:rsidR="004E7CEC" w:rsidRPr="004E7CEC" w:rsidRDefault="004E7CEC" w:rsidP="003F6F66">
      <w:pPr>
        <w:pStyle w:val="Text"/>
        <w:numPr>
          <w:ilvl w:val="0"/>
          <w:numId w:val="14"/>
        </w:numPr>
        <w:spacing w:line="360" w:lineRule="auto"/>
        <w:rPr>
          <w:lang w:val="en-IN"/>
        </w:rPr>
      </w:pPr>
      <w:hyperlink r:id="rId139" w:history="1">
        <w:r w:rsidRPr="004E7CEC">
          <w:rPr>
            <w:rStyle w:val="Hyperlink"/>
            <w:lang w:val="en-IN"/>
          </w:rPr>
          <w:t>Auto Regressive Time Series Model in Python</w:t>
        </w:r>
      </w:hyperlink>
    </w:p>
    <w:p w14:paraId="06089656" w14:textId="4A165EF5" w:rsidR="004E7CEC" w:rsidRDefault="004E7CEC" w:rsidP="003F6F66">
      <w:pPr>
        <w:pStyle w:val="Text"/>
        <w:numPr>
          <w:ilvl w:val="0"/>
          <w:numId w:val="14"/>
        </w:numPr>
        <w:spacing w:line="360" w:lineRule="auto"/>
        <w:rPr>
          <w:lang w:val="en-IN"/>
        </w:rPr>
      </w:pPr>
      <w:hyperlink r:id="rId140" w:history="1">
        <w:r w:rsidRPr="004E7CEC">
          <w:rPr>
            <w:rStyle w:val="Hyperlink"/>
            <w:lang w:val="en-IN"/>
          </w:rPr>
          <w:t>Autoregressive Models | Auto Regression | Machine Learning for Beginners | Edureka</w:t>
        </w:r>
      </w:hyperlink>
    </w:p>
    <w:p w14:paraId="5745C7ED" w14:textId="5F4A2538" w:rsidR="004E7CEC" w:rsidRDefault="00D01A3D" w:rsidP="003F6F66">
      <w:pPr>
        <w:pStyle w:val="Text"/>
        <w:numPr>
          <w:ilvl w:val="0"/>
          <w:numId w:val="14"/>
        </w:numPr>
        <w:spacing w:line="360" w:lineRule="auto"/>
        <w:rPr>
          <w:lang w:val="en-IN"/>
        </w:rPr>
      </w:pPr>
      <w:hyperlink r:id="rId141" w:history="1">
        <w:r w:rsidRPr="00D01A3D">
          <w:rPr>
            <w:rStyle w:val="Hyperlink"/>
            <w:lang w:val="en-IN"/>
          </w:rPr>
          <w:t>Time Series Analysis | Time Series Forecasting | Time Series Analysis In Excel | Simplilearn</w:t>
        </w:r>
      </w:hyperlink>
    </w:p>
    <w:p w14:paraId="459F8C78" w14:textId="3F652388" w:rsidR="003F6F66" w:rsidRPr="003F6F66" w:rsidRDefault="003F6F66" w:rsidP="003F6F66">
      <w:pPr>
        <w:pStyle w:val="Text"/>
        <w:numPr>
          <w:ilvl w:val="0"/>
          <w:numId w:val="14"/>
        </w:numPr>
        <w:spacing w:line="360" w:lineRule="auto"/>
        <w:rPr>
          <w:lang w:val="en-IN"/>
        </w:rPr>
      </w:pPr>
      <w:hyperlink r:id="rId142" w:history="1">
        <w:r w:rsidRPr="003F6F66">
          <w:rPr>
            <w:rStyle w:val="Hyperlink"/>
            <w:lang w:val="en-IN"/>
          </w:rPr>
          <w:t>Time Series Analysis in Python | Time Series Forecasting | Data Science with Python | Edureka</w:t>
        </w:r>
      </w:hyperlink>
    </w:p>
    <w:p w14:paraId="177D6F13" w14:textId="472C03AA" w:rsidR="003F6F66" w:rsidRDefault="003F6F66" w:rsidP="003F6F66">
      <w:pPr>
        <w:pStyle w:val="Text"/>
        <w:numPr>
          <w:ilvl w:val="0"/>
          <w:numId w:val="14"/>
        </w:numPr>
        <w:spacing w:line="360" w:lineRule="auto"/>
        <w:rPr>
          <w:lang w:val="en-IN"/>
        </w:rPr>
      </w:pPr>
      <w:hyperlink r:id="rId143" w:history="1">
        <w:r w:rsidRPr="003F6F66">
          <w:rPr>
            <w:rStyle w:val="Hyperlink"/>
            <w:lang w:val="en-IN"/>
          </w:rPr>
          <w:t>The Box Jenkins Models</w:t>
        </w:r>
      </w:hyperlink>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4F6F0E" w14:paraId="2A208F0E" w14:textId="77777777" w:rsidTr="00F919CC">
        <w:trPr>
          <w:trHeight w:val="800"/>
        </w:trPr>
        <w:tc>
          <w:tcPr>
            <w:tcW w:w="1591" w:type="dxa"/>
            <w:tcBorders>
              <w:right w:val="single" w:sz="18" w:space="0" w:color="476166" w:themeColor="accent1"/>
            </w:tcBorders>
          </w:tcPr>
          <w:p w14:paraId="4452F799" w14:textId="77777777" w:rsidR="004F6F0E" w:rsidRDefault="004F6F0E" w:rsidP="00F919CC"/>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F18DD0" w14:textId="50976D10" w:rsidR="004F6F0E" w:rsidRDefault="004F6F0E" w:rsidP="00F919CC">
            <w:pPr>
              <w:pStyle w:val="Heading4"/>
            </w:pPr>
            <w:r>
              <w:t>1</w:t>
            </w:r>
            <w:r>
              <w:t>0</w:t>
            </w:r>
            <w:r>
              <w:t>.</w:t>
            </w:r>
            <w:r>
              <w:t>Technologies used</w:t>
            </w:r>
          </w:p>
        </w:tc>
        <w:tc>
          <w:tcPr>
            <w:tcW w:w="2158" w:type="dxa"/>
            <w:tcBorders>
              <w:left w:val="single" w:sz="18" w:space="0" w:color="476166" w:themeColor="accent1"/>
            </w:tcBorders>
          </w:tcPr>
          <w:p w14:paraId="76DA273F" w14:textId="77777777" w:rsidR="004F6F0E" w:rsidRDefault="004F6F0E" w:rsidP="00F919CC"/>
        </w:tc>
      </w:tr>
    </w:tbl>
    <w:p w14:paraId="7E956ECA" w14:textId="4B3223AF" w:rsidR="00375639" w:rsidRDefault="00375639" w:rsidP="00375639">
      <w:pPr>
        <w:pStyle w:val="Text"/>
        <w:spacing w:line="360" w:lineRule="auto"/>
        <w:ind w:left="720"/>
        <w:rPr>
          <w:lang w:val="en-IN"/>
        </w:rPr>
      </w:pPr>
    </w:p>
    <w:p w14:paraId="24345D2B" w14:textId="4E484593" w:rsidR="004F6F0E" w:rsidRDefault="004F6F0E" w:rsidP="004F6F0E">
      <w:pPr>
        <w:pStyle w:val="Text"/>
        <w:rPr>
          <w:lang w:val="en-IN"/>
        </w:rPr>
      </w:pPr>
      <w:r>
        <w:rPr>
          <w:lang w:val="en-IN"/>
        </w:rPr>
        <w:t>Scripting Language: Python</w:t>
      </w:r>
    </w:p>
    <w:p w14:paraId="45A1FA1C" w14:textId="7204D89D" w:rsidR="004F6F0E" w:rsidRDefault="004F6F0E" w:rsidP="004F6F0E">
      <w:pPr>
        <w:pStyle w:val="Text"/>
        <w:rPr>
          <w:lang w:val="en-IN"/>
        </w:rPr>
      </w:pPr>
    </w:p>
    <w:p w14:paraId="10C01ACE" w14:textId="56640A63" w:rsidR="004F6F0E" w:rsidRDefault="002B74B8" w:rsidP="00BE2746">
      <w:pPr>
        <w:pStyle w:val="Text"/>
        <w:numPr>
          <w:ilvl w:val="0"/>
          <w:numId w:val="17"/>
        </w:numPr>
        <w:spacing w:line="720" w:lineRule="auto"/>
        <w:rPr>
          <w:lang w:val="en-IN"/>
        </w:rPr>
      </w:pPr>
      <w:r>
        <w:rPr>
          <w:lang w:val="en-IN"/>
        </w:rPr>
        <w:t>NumPy</w:t>
      </w:r>
    </w:p>
    <w:p w14:paraId="51C780EC" w14:textId="51AA3032" w:rsidR="004F6F0E" w:rsidRDefault="004F6F0E" w:rsidP="00BE2746">
      <w:pPr>
        <w:pStyle w:val="Text"/>
        <w:numPr>
          <w:ilvl w:val="0"/>
          <w:numId w:val="17"/>
        </w:numPr>
        <w:spacing w:line="720" w:lineRule="auto"/>
        <w:rPr>
          <w:lang w:val="en-IN"/>
        </w:rPr>
      </w:pPr>
      <w:r>
        <w:rPr>
          <w:lang w:val="en-IN"/>
        </w:rPr>
        <w:t>Pandas</w:t>
      </w:r>
    </w:p>
    <w:p w14:paraId="0907DC8A" w14:textId="419737F8" w:rsidR="004F6F0E" w:rsidRDefault="002B74B8" w:rsidP="00BE2746">
      <w:pPr>
        <w:pStyle w:val="Text"/>
        <w:numPr>
          <w:ilvl w:val="0"/>
          <w:numId w:val="17"/>
        </w:numPr>
        <w:spacing w:line="720" w:lineRule="auto"/>
        <w:rPr>
          <w:lang w:val="en-IN"/>
        </w:rPr>
      </w:pPr>
      <w:r>
        <w:rPr>
          <w:lang w:val="en-IN"/>
        </w:rPr>
        <w:t>Scikit Learn</w:t>
      </w:r>
    </w:p>
    <w:p w14:paraId="40AD4F95" w14:textId="4CAC51FA" w:rsidR="002B74B8" w:rsidRDefault="002B74B8" w:rsidP="00BE2746">
      <w:pPr>
        <w:pStyle w:val="Text"/>
        <w:numPr>
          <w:ilvl w:val="0"/>
          <w:numId w:val="17"/>
        </w:numPr>
        <w:spacing w:line="720" w:lineRule="auto"/>
        <w:rPr>
          <w:lang w:val="en-IN"/>
        </w:rPr>
      </w:pPr>
      <w:r>
        <w:rPr>
          <w:lang w:val="en-IN"/>
        </w:rPr>
        <w:t>Matplotlib</w:t>
      </w:r>
    </w:p>
    <w:p w14:paraId="25BD3401" w14:textId="68E376B7" w:rsidR="004F6F0E" w:rsidRDefault="002B74B8" w:rsidP="00BE2746">
      <w:pPr>
        <w:pStyle w:val="Text"/>
        <w:numPr>
          <w:ilvl w:val="0"/>
          <w:numId w:val="17"/>
        </w:numPr>
        <w:spacing w:line="720" w:lineRule="auto"/>
        <w:rPr>
          <w:lang w:val="en-IN"/>
        </w:rPr>
      </w:pPr>
      <w:r>
        <w:rPr>
          <w:lang w:val="en-IN"/>
        </w:rPr>
        <w:t>Arima Time series model</w:t>
      </w:r>
    </w:p>
    <w:p w14:paraId="45D03462" w14:textId="48429E2F" w:rsidR="004F6F0E" w:rsidRDefault="002B74B8" w:rsidP="00BE2746">
      <w:pPr>
        <w:pStyle w:val="Text"/>
        <w:numPr>
          <w:ilvl w:val="0"/>
          <w:numId w:val="17"/>
        </w:numPr>
        <w:spacing w:line="720" w:lineRule="auto"/>
        <w:rPr>
          <w:lang w:val="en-IN"/>
        </w:rPr>
      </w:pPr>
      <w:r>
        <w:rPr>
          <w:lang w:val="en-IN"/>
        </w:rPr>
        <w:t>XGBoost Time series model</w:t>
      </w:r>
    </w:p>
    <w:p w14:paraId="3EBB4824" w14:textId="6BB27D1D" w:rsidR="002B74B8" w:rsidRDefault="002B74B8" w:rsidP="00BE2746">
      <w:pPr>
        <w:pStyle w:val="Text"/>
        <w:numPr>
          <w:ilvl w:val="0"/>
          <w:numId w:val="17"/>
        </w:numPr>
        <w:spacing w:line="720" w:lineRule="auto"/>
        <w:rPr>
          <w:lang w:val="en-IN"/>
        </w:rPr>
      </w:pPr>
      <w:r>
        <w:rPr>
          <w:lang w:val="en-IN"/>
        </w:rPr>
        <w:t>Seaborn</w:t>
      </w:r>
    </w:p>
    <w:p w14:paraId="3976A112" w14:textId="77777777" w:rsidR="00BE2746" w:rsidRDefault="00BE2746" w:rsidP="00BE2746">
      <w:pPr>
        <w:pStyle w:val="Text"/>
        <w:spacing w:line="720" w:lineRule="auto"/>
        <w:rPr>
          <w:lang w:val="en-IN"/>
        </w:rPr>
      </w:pPr>
    </w:p>
    <w:p w14:paraId="437A96A9" w14:textId="2E7B4396" w:rsidR="004F6F0E" w:rsidRPr="002B74B8" w:rsidRDefault="00FF6C90" w:rsidP="00FF6C90">
      <w:pPr>
        <w:pStyle w:val="Text"/>
        <w:rPr>
          <w:lang w:val="en-IN"/>
        </w:rPr>
      </w:pPr>
      <w:r w:rsidRPr="00BE2746">
        <w:rPr>
          <w:b/>
          <w:bCs/>
          <w:lang w:val="en-IN"/>
        </w:rPr>
        <w:t>Jupyter Notebook</w:t>
      </w:r>
      <w:r w:rsidR="00BE2746">
        <w:rPr>
          <w:lang w:val="en-IN"/>
        </w:rPr>
        <w:t xml:space="preserve"> is used for the entire execution of the model</w:t>
      </w:r>
    </w:p>
    <w:p w14:paraId="0871F08B" w14:textId="1625ACBC" w:rsidR="004F6F0E" w:rsidRDefault="004F6F0E" w:rsidP="004F6F0E">
      <w:pPr>
        <w:pStyle w:val="Text"/>
        <w:rPr>
          <w:lang w:val="en-IN"/>
        </w:rPr>
      </w:pPr>
    </w:p>
    <w:p w14:paraId="59DE0748" w14:textId="35CA4327" w:rsidR="004F6F0E" w:rsidRDefault="004F6F0E" w:rsidP="004F6F0E">
      <w:pPr>
        <w:pStyle w:val="Text"/>
        <w:rPr>
          <w:lang w:val="en-IN"/>
        </w:rPr>
      </w:pPr>
    </w:p>
    <w:p w14:paraId="2B7EFB85" w14:textId="4183FAAD" w:rsidR="004F6F0E" w:rsidRDefault="004F6F0E" w:rsidP="004F6F0E">
      <w:pPr>
        <w:pStyle w:val="Text"/>
        <w:rPr>
          <w:lang w:val="en-IN"/>
        </w:rPr>
      </w:pPr>
    </w:p>
    <w:p w14:paraId="7F34A51F" w14:textId="21AF9425" w:rsidR="004F6F0E" w:rsidRDefault="004F6F0E" w:rsidP="004F6F0E">
      <w:pPr>
        <w:pStyle w:val="Text"/>
        <w:rPr>
          <w:lang w:val="en-IN"/>
        </w:rPr>
      </w:pPr>
    </w:p>
    <w:p w14:paraId="67D308E9" w14:textId="2609B8B3" w:rsidR="004F6F0E" w:rsidRDefault="004F6F0E" w:rsidP="004F6F0E">
      <w:pPr>
        <w:pStyle w:val="Text"/>
        <w:rPr>
          <w:lang w:val="en-IN"/>
        </w:rPr>
      </w:pPr>
    </w:p>
    <w:p w14:paraId="5DFF6DA3" w14:textId="2B1DF26A" w:rsidR="004F6F0E" w:rsidRDefault="004F6F0E" w:rsidP="004F6F0E">
      <w:pPr>
        <w:pStyle w:val="Text"/>
        <w:rPr>
          <w:lang w:val="en-IN"/>
        </w:rPr>
      </w:pPr>
    </w:p>
    <w:p w14:paraId="36E98B13" w14:textId="38892514" w:rsidR="004F6F0E" w:rsidRDefault="004F6F0E" w:rsidP="004F6F0E">
      <w:pPr>
        <w:pStyle w:val="Text"/>
        <w:rPr>
          <w:lang w:val="en-IN"/>
        </w:rPr>
      </w:pPr>
    </w:p>
    <w:p w14:paraId="38AFE9DF" w14:textId="4FABF385" w:rsidR="004F6F0E" w:rsidRDefault="004F6F0E" w:rsidP="004F6F0E">
      <w:pPr>
        <w:pStyle w:val="Text"/>
        <w:rPr>
          <w:lang w:val="en-IN"/>
        </w:rPr>
      </w:pPr>
    </w:p>
    <w:p w14:paraId="33FD34CA" w14:textId="77777777" w:rsidR="004F6F0E" w:rsidRPr="004F6F0E" w:rsidRDefault="004F6F0E" w:rsidP="004F6F0E">
      <w:pPr>
        <w:pStyle w:val="Text"/>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91"/>
        <w:gridCol w:w="6474"/>
        <w:gridCol w:w="2158"/>
      </w:tblGrid>
      <w:tr w:rsidR="00E2420D" w14:paraId="3F16E823" w14:textId="77777777" w:rsidTr="00F919CC">
        <w:trPr>
          <w:trHeight w:val="800"/>
        </w:trPr>
        <w:tc>
          <w:tcPr>
            <w:tcW w:w="1591" w:type="dxa"/>
            <w:tcBorders>
              <w:right w:val="single" w:sz="18" w:space="0" w:color="476166" w:themeColor="accent1"/>
            </w:tcBorders>
          </w:tcPr>
          <w:p w14:paraId="470E1462" w14:textId="77777777" w:rsidR="00E2420D" w:rsidRDefault="00E2420D" w:rsidP="00F919CC"/>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30DAC8" w14:textId="48183B0B" w:rsidR="00E2420D" w:rsidRDefault="00E2420D" w:rsidP="00F919CC">
            <w:pPr>
              <w:pStyle w:val="Heading4"/>
            </w:pPr>
            <w:r>
              <w:t>10</w:t>
            </w:r>
            <w:r>
              <w:t>.</w:t>
            </w:r>
            <w:r>
              <w:t>Conclusions</w:t>
            </w:r>
          </w:p>
        </w:tc>
        <w:tc>
          <w:tcPr>
            <w:tcW w:w="2158" w:type="dxa"/>
            <w:tcBorders>
              <w:left w:val="single" w:sz="18" w:space="0" w:color="476166" w:themeColor="accent1"/>
            </w:tcBorders>
          </w:tcPr>
          <w:p w14:paraId="2745E2B4" w14:textId="77777777" w:rsidR="00E2420D" w:rsidRDefault="00E2420D" w:rsidP="00F919CC"/>
        </w:tc>
      </w:tr>
    </w:tbl>
    <w:p w14:paraId="3A82B268" w14:textId="034726E0" w:rsidR="00D01A3D" w:rsidRDefault="00D01A3D" w:rsidP="003F6F66">
      <w:pPr>
        <w:pStyle w:val="Text"/>
        <w:ind w:left="720"/>
        <w:rPr>
          <w:lang w:val="en-IN"/>
        </w:rPr>
      </w:pPr>
    </w:p>
    <w:p w14:paraId="1B7909E6" w14:textId="538C5FED" w:rsidR="00953FC7" w:rsidRDefault="00953FC7" w:rsidP="00953FC7">
      <w:pPr>
        <w:pStyle w:val="Text"/>
        <w:ind w:left="720"/>
        <w:rPr>
          <w:lang w:val="en-IN"/>
        </w:rPr>
      </w:pPr>
      <w:r>
        <w:rPr>
          <w:lang w:val="en-IN"/>
        </w:rPr>
        <w:t>According to the analysis:</w:t>
      </w:r>
    </w:p>
    <w:p w14:paraId="4B48F6E4" w14:textId="493462F7" w:rsidR="00953FC7" w:rsidRDefault="00953FC7" w:rsidP="00953FC7">
      <w:pPr>
        <w:pStyle w:val="Text"/>
        <w:ind w:left="720"/>
        <w:rPr>
          <w:lang w:val="en-IN"/>
        </w:rPr>
      </w:pPr>
    </w:p>
    <w:p w14:paraId="72B48BFC" w14:textId="179F7E5A" w:rsidR="00D81020" w:rsidRDefault="00953FC7" w:rsidP="00375639">
      <w:pPr>
        <w:pStyle w:val="Text"/>
        <w:numPr>
          <w:ilvl w:val="0"/>
          <w:numId w:val="15"/>
        </w:numPr>
        <w:spacing w:line="360" w:lineRule="auto"/>
        <w:rPr>
          <w:lang w:val="en-IN"/>
        </w:rPr>
      </w:pPr>
      <w:r>
        <w:rPr>
          <w:lang w:val="en-IN"/>
        </w:rPr>
        <w:t xml:space="preserve">The given data is </w:t>
      </w:r>
      <w:r w:rsidR="00BD488B">
        <w:rPr>
          <w:lang w:val="en-IN"/>
        </w:rPr>
        <w:t xml:space="preserve">a </w:t>
      </w:r>
      <w:r>
        <w:rPr>
          <w:lang w:val="en-IN"/>
        </w:rPr>
        <w:t>univariate dat</w:t>
      </w:r>
      <w:r w:rsidR="00BD488B">
        <w:rPr>
          <w:lang w:val="en-IN"/>
        </w:rPr>
        <w:t>a with date as the important feature</w:t>
      </w:r>
    </w:p>
    <w:p w14:paraId="5CBF121E" w14:textId="04222956" w:rsidR="00BD488B" w:rsidRDefault="00BD488B" w:rsidP="00375639">
      <w:pPr>
        <w:pStyle w:val="Text"/>
        <w:numPr>
          <w:ilvl w:val="0"/>
          <w:numId w:val="15"/>
        </w:numPr>
        <w:spacing w:line="360" w:lineRule="auto"/>
        <w:rPr>
          <w:lang w:val="en-IN"/>
        </w:rPr>
      </w:pPr>
      <w:r>
        <w:rPr>
          <w:lang w:val="en-IN"/>
        </w:rPr>
        <w:t>The data consists of classification of tickets into different categories</w:t>
      </w:r>
    </w:p>
    <w:p w14:paraId="2D986FA8" w14:textId="798E0FCE" w:rsidR="00BD488B" w:rsidRDefault="00BD488B" w:rsidP="00375639">
      <w:pPr>
        <w:pStyle w:val="Text"/>
        <w:numPr>
          <w:ilvl w:val="0"/>
          <w:numId w:val="15"/>
        </w:numPr>
        <w:spacing w:line="360" w:lineRule="auto"/>
        <w:rPr>
          <w:lang w:val="en-IN"/>
        </w:rPr>
      </w:pPr>
      <w:r>
        <w:rPr>
          <w:lang w:val="en-IN"/>
        </w:rPr>
        <w:t>Categories involved in the data are</w:t>
      </w:r>
    </w:p>
    <w:p w14:paraId="5A014719" w14:textId="0DFDDDAF" w:rsidR="00BD488B" w:rsidRDefault="00BD488B" w:rsidP="00375639">
      <w:pPr>
        <w:pStyle w:val="Text"/>
        <w:numPr>
          <w:ilvl w:val="1"/>
          <w:numId w:val="15"/>
        </w:numPr>
        <w:spacing w:line="360" w:lineRule="auto"/>
        <w:rPr>
          <w:lang w:val="en-IN"/>
        </w:rPr>
      </w:pPr>
      <w:r>
        <w:rPr>
          <w:lang w:val="en-IN"/>
        </w:rPr>
        <w:t>Description</w:t>
      </w:r>
    </w:p>
    <w:p w14:paraId="5F2E36A6" w14:textId="5F6606DB" w:rsidR="00BD488B" w:rsidRDefault="00BD488B" w:rsidP="00375639">
      <w:pPr>
        <w:pStyle w:val="Text"/>
        <w:numPr>
          <w:ilvl w:val="1"/>
          <w:numId w:val="15"/>
        </w:numPr>
        <w:spacing w:line="360" w:lineRule="auto"/>
        <w:rPr>
          <w:lang w:val="en-IN"/>
        </w:rPr>
      </w:pPr>
      <w:r>
        <w:rPr>
          <w:lang w:val="en-IN"/>
        </w:rPr>
        <w:t>Status</w:t>
      </w:r>
    </w:p>
    <w:p w14:paraId="6821E8FB" w14:textId="5746EE85" w:rsidR="00BD488B" w:rsidRDefault="00BD488B" w:rsidP="00375639">
      <w:pPr>
        <w:pStyle w:val="Text"/>
        <w:numPr>
          <w:ilvl w:val="1"/>
          <w:numId w:val="15"/>
        </w:numPr>
        <w:spacing w:line="360" w:lineRule="auto"/>
        <w:rPr>
          <w:lang w:val="en-IN"/>
        </w:rPr>
      </w:pPr>
      <w:r>
        <w:rPr>
          <w:lang w:val="en-IN"/>
        </w:rPr>
        <w:t>Category</w:t>
      </w:r>
    </w:p>
    <w:p w14:paraId="573945F2" w14:textId="7342E98A" w:rsidR="00BD488B" w:rsidRDefault="00BD488B" w:rsidP="00375639">
      <w:pPr>
        <w:pStyle w:val="Text"/>
        <w:numPr>
          <w:ilvl w:val="1"/>
          <w:numId w:val="15"/>
        </w:numPr>
        <w:spacing w:line="360" w:lineRule="auto"/>
        <w:rPr>
          <w:lang w:val="en-IN"/>
        </w:rPr>
      </w:pPr>
      <w:r>
        <w:rPr>
          <w:lang w:val="en-IN"/>
        </w:rPr>
        <w:t>Zone</w:t>
      </w:r>
    </w:p>
    <w:p w14:paraId="152F04D4" w14:textId="0D8AF133" w:rsidR="00AD055D" w:rsidRDefault="00AD055D" w:rsidP="00375639">
      <w:pPr>
        <w:pStyle w:val="Text"/>
        <w:numPr>
          <w:ilvl w:val="1"/>
          <w:numId w:val="15"/>
        </w:numPr>
        <w:spacing w:line="360" w:lineRule="auto"/>
        <w:rPr>
          <w:lang w:val="en-IN"/>
        </w:rPr>
      </w:pPr>
      <w:r>
        <w:rPr>
          <w:lang w:val="en-IN"/>
        </w:rPr>
        <w:t>Transaction type</w:t>
      </w:r>
    </w:p>
    <w:p w14:paraId="2653E681" w14:textId="1450A794" w:rsidR="00AD055D" w:rsidRDefault="00D63E0D" w:rsidP="00375639">
      <w:pPr>
        <w:pStyle w:val="Text"/>
        <w:numPr>
          <w:ilvl w:val="0"/>
          <w:numId w:val="15"/>
        </w:numPr>
        <w:spacing w:line="360" w:lineRule="auto"/>
        <w:rPr>
          <w:lang w:val="en-IN"/>
        </w:rPr>
      </w:pPr>
      <w:r>
        <w:rPr>
          <w:lang w:val="en-IN"/>
        </w:rPr>
        <w:t>Time-series model can be applied on such data for future predictions</w:t>
      </w:r>
    </w:p>
    <w:p w14:paraId="753996BA" w14:textId="04A7570A" w:rsidR="00D63E0D" w:rsidRDefault="00D63E0D" w:rsidP="00375639">
      <w:pPr>
        <w:pStyle w:val="Text"/>
        <w:numPr>
          <w:ilvl w:val="1"/>
          <w:numId w:val="15"/>
        </w:numPr>
        <w:spacing w:line="360" w:lineRule="auto"/>
        <w:rPr>
          <w:lang w:val="en-IN"/>
        </w:rPr>
      </w:pPr>
      <w:r>
        <w:rPr>
          <w:lang w:val="en-IN"/>
        </w:rPr>
        <w:t>ARIMA</w:t>
      </w:r>
    </w:p>
    <w:p w14:paraId="22C2C3D8" w14:textId="223E365F" w:rsidR="00D63E0D" w:rsidRDefault="00D63E0D" w:rsidP="00375639">
      <w:pPr>
        <w:pStyle w:val="Text"/>
        <w:numPr>
          <w:ilvl w:val="1"/>
          <w:numId w:val="15"/>
        </w:numPr>
        <w:spacing w:line="360" w:lineRule="auto"/>
        <w:rPr>
          <w:lang w:val="en-IN"/>
        </w:rPr>
      </w:pPr>
      <w:r>
        <w:rPr>
          <w:lang w:val="en-IN"/>
        </w:rPr>
        <w:t>AR</w:t>
      </w:r>
    </w:p>
    <w:p w14:paraId="47B89601" w14:textId="30222F3D" w:rsidR="00D63E0D" w:rsidRDefault="00D63E0D" w:rsidP="00375639">
      <w:pPr>
        <w:pStyle w:val="Text"/>
        <w:numPr>
          <w:ilvl w:val="1"/>
          <w:numId w:val="15"/>
        </w:numPr>
        <w:spacing w:line="360" w:lineRule="auto"/>
        <w:rPr>
          <w:lang w:val="en-IN"/>
        </w:rPr>
      </w:pPr>
      <w:r>
        <w:rPr>
          <w:lang w:val="en-IN"/>
        </w:rPr>
        <w:t>MA</w:t>
      </w:r>
    </w:p>
    <w:p w14:paraId="2A7B09BC" w14:textId="0CC30E57" w:rsidR="00D63E0D" w:rsidRDefault="00D63E0D" w:rsidP="00375639">
      <w:pPr>
        <w:pStyle w:val="Text"/>
        <w:numPr>
          <w:ilvl w:val="1"/>
          <w:numId w:val="15"/>
        </w:numPr>
        <w:spacing w:line="360" w:lineRule="auto"/>
        <w:rPr>
          <w:lang w:val="en-IN"/>
        </w:rPr>
      </w:pPr>
      <w:r>
        <w:rPr>
          <w:lang w:val="en-IN"/>
        </w:rPr>
        <w:t>XGBOOST</w:t>
      </w:r>
    </w:p>
    <w:p w14:paraId="3209CA9E" w14:textId="3A224AF2" w:rsidR="00D63E0D" w:rsidRDefault="00D63E0D" w:rsidP="00375639">
      <w:pPr>
        <w:pStyle w:val="Text"/>
        <w:numPr>
          <w:ilvl w:val="1"/>
          <w:numId w:val="15"/>
        </w:numPr>
        <w:spacing w:line="360" w:lineRule="auto"/>
        <w:rPr>
          <w:lang w:val="en-IN"/>
        </w:rPr>
      </w:pPr>
      <w:r>
        <w:rPr>
          <w:lang w:val="en-IN"/>
        </w:rPr>
        <w:t>LSTM</w:t>
      </w:r>
    </w:p>
    <w:p w14:paraId="50A20991" w14:textId="298AFAB6" w:rsidR="00D63E0D" w:rsidRDefault="00D63E0D" w:rsidP="00375639">
      <w:pPr>
        <w:pStyle w:val="Text"/>
        <w:numPr>
          <w:ilvl w:val="0"/>
          <w:numId w:val="15"/>
        </w:numPr>
        <w:spacing w:line="360" w:lineRule="auto"/>
        <w:rPr>
          <w:lang w:val="en-IN"/>
        </w:rPr>
      </w:pPr>
      <w:r w:rsidRPr="00214FA0">
        <w:rPr>
          <w:b/>
          <w:bCs/>
          <w:lang w:val="en-IN"/>
        </w:rPr>
        <w:t xml:space="preserve">ARIMA </w:t>
      </w:r>
      <w:r>
        <w:rPr>
          <w:lang w:val="en-IN"/>
        </w:rPr>
        <w:t xml:space="preserve">model gave us an accuracy of </w:t>
      </w:r>
      <w:r w:rsidRPr="00D63E0D">
        <w:rPr>
          <w:b/>
          <w:bCs/>
          <w:lang w:val="en-IN"/>
        </w:rPr>
        <w:t>58%</w:t>
      </w:r>
    </w:p>
    <w:p w14:paraId="53C0ED4F" w14:textId="7D691507" w:rsidR="00D63E0D" w:rsidRDefault="00D63E0D" w:rsidP="00375639">
      <w:pPr>
        <w:pStyle w:val="Text"/>
        <w:numPr>
          <w:ilvl w:val="0"/>
          <w:numId w:val="15"/>
        </w:numPr>
        <w:spacing w:line="360" w:lineRule="auto"/>
        <w:rPr>
          <w:lang w:val="en-IN"/>
        </w:rPr>
      </w:pPr>
      <w:r w:rsidRPr="00214FA0">
        <w:rPr>
          <w:b/>
          <w:bCs/>
          <w:lang w:val="en-IN"/>
        </w:rPr>
        <w:t>Linear Regression</w:t>
      </w:r>
      <w:r>
        <w:rPr>
          <w:lang w:val="en-IN"/>
        </w:rPr>
        <w:t xml:space="preserve"> gave us an accuracy of </w:t>
      </w:r>
      <w:r w:rsidRPr="00D63E0D">
        <w:rPr>
          <w:b/>
          <w:bCs/>
          <w:lang w:val="en-IN"/>
        </w:rPr>
        <w:t>53.5%</w:t>
      </w:r>
    </w:p>
    <w:p w14:paraId="4358A128" w14:textId="4469DDE1" w:rsidR="00D63E0D" w:rsidRPr="00214FA0" w:rsidRDefault="00D63E0D" w:rsidP="00375639">
      <w:pPr>
        <w:pStyle w:val="Text"/>
        <w:numPr>
          <w:ilvl w:val="0"/>
          <w:numId w:val="15"/>
        </w:numPr>
        <w:spacing w:line="360" w:lineRule="auto"/>
        <w:rPr>
          <w:lang w:val="en-IN"/>
        </w:rPr>
      </w:pPr>
      <w:r w:rsidRPr="00214FA0">
        <w:rPr>
          <w:b/>
          <w:bCs/>
          <w:lang w:val="en-IN"/>
        </w:rPr>
        <w:t>XGBOOST</w:t>
      </w:r>
      <w:r>
        <w:rPr>
          <w:lang w:val="en-IN"/>
        </w:rPr>
        <w:t xml:space="preserve"> gave us an accuracy of </w:t>
      </w:r>
      <w:r w:rsidRPr="00214FA0">
        <w:rPr>
          <w:b/>
          <w:bCs/>
          <w:lang w:val="en-IN"/>
        </w:rPr>
        <w:t>82.8%</w:t>
      </w:r>
    </w:p>
    <w:p w14:paraId="2C71CEAA" w14:textId="4B74FD5C" w:rsidR="00214FA0" w:rsidRDefault="00214FA0" w:rsidP="00375639">
      <w:pPr>
        <w:pStyle w:val="Text"/>
        <w:numPr>
          <w:ilvl w:val="0"/>
          <w:numId w:val="15"/>
        </w:numPr>
        <w:spacing w:line="360" w:lineRule="auto"/>
        <w:rPr>
          <w:lang w:val="en-IN"/>
        </w:rPr>
      </w:pPr>
      <w:r>
        <w:rPr>
          <w:lang w:val="en-IN"/>
        </w:rPr>
        <w:t>Since XGBOOST gave us highest accuracy we can make further predictions using the XGBOOST.</w:t>
      </w:r>
    </w:p>
    <w:p w14:paraId="579B2CEE" w14:textId="77777777" w:rsidR="00375639" w:rsidRDefault="00375639" w:rsidP="00375639">
      <w:pPr>
        <w:pStyle w:val="Text"/>
        <w:numPr>
          <w:ilvl w:val="0"/>
          <w:numId w:val="15"/>
        </w:numPr>
        <w:spacing w:line="360" w:lineRule="auto"/>
        <w:rPr>
          <w:lang w:val="en-IN"/>
        </w:rPr>
      </w:pPr>
      <w:r>
        <w:rPr>
          <w:lang w:val="en-IN"/>
        </w:rPr>
        <w:t xml:space="preserve">For the further predictions MULTI TARGET REGRESSION is used </w:t>
      </w:r>
    </w:p>
    <w:p w14:paraId="634B7602" w14:textId="77777777" w:rsidR="00743D2F" w:rsidRDefault="00375639" w:rsidP="00743D2F">
      <w:pPr>
        <w:pStyle w:val="Text"/>
        <w:numPr>
          <w:ilvl w:val="0"/>
          <w:numId w:val="15"/>
        </w:numPr>
        <w:spacing w:line="360" w:lineRule="auto"/>
        <w:rPr>
          <w:lang w:val="en-IN"/>
        </w:rPr>
      </w:pPr>
      <w:r>
        <w:rPr>
          <w:lang w:val="en-IN"/>
        </w:rPr>
        <w:t xml:space="preserve">Multi output regressor has given us an accuracy of </w:t>
      </w:r>
      <w:r w:rsidRPr="00375639">
        <w:rPr>
          <w:b/>
          <w:bCs/>
          <w:lang w:val="en-IN"/>
        </w:rPr>
        <w:t>90%</w:t>
      </w:r>
      <w:r>
        <w:rPr>
          <w:lang w:val="en-IN"/>
        </w:rPr>
        <w:t xml:space="preserve"> which is pretty much a higher accuracy</w:t>
      </w:r>
    </w:p>
    <w:p w14:paraId="7481A0FD" w14:textId="6215244C" w:rsidR="00FF6C90" w:rsidRPr="00743D2F" w:rsidRDefault="00743D2F" w:rsidP="00743D2F">
      <w:pPr>
        <w:pStyle w:val="Text"/>
        <w:numPr>
          <w:ilvl w:val="0"/>
          <w:numId w:val="15"/>
        </w:numPr>
        <w:spacing w:line="360" w:lineRule="auto"/>
        <w:rPr>
          <w:lang w:val="en-IN"/>
        </w:rPr>
      </w:pPr>
      <w:r>
        <w:rPr>
          <w:lang w:val="en-IN"/>
        </w:rPr>
        <w:t xml:space="preserve">GitHub: </w:t>
      </w:r>
      <w:hyperlink r:id="rId144" w:history="1">
        <w:r w:rsidRPr="00743D2F">
          <w:rPr>
            <w:rStyle w:val="Hyperlink"/>
            <w:lang w:val="en-IN"/>
          </w:rPr>
          <w:t>Ticket Prediction</w:t>
        </w:r>
      </w:hyperlink>
      <w:r w:rsidR="00FF6C90" w:rsidRPr="00743D2F">
        <w:rPr>
          <w:lang w:val="en-IN"/>
        </w:rPr>
        <w:t xml:space="preserve"> </w:t>
      </w:r>
    </w:p>
    <w:p w14:paraId="77FEF5EC" w14:textId="0B2D63BC" w:rsidR="00375639" w:rsidRDefault="00375639" w:rsidP="00375639">
      <w:pPr>
        <w:pStyle w:val="Text"/>
        <w:spacing w:line="360" w:lineRule="auto"/>
        <w:rPr>
          <w:lang w:val="en-IN"/>
        </w:rPr>
      </w:pPr>
    </w:p>
    <w:p w14:paraId="6757E6A8" w14:textId="3238A030" w:rsidR="00375639" w:rsidRDefault="00375639" w:rsidP="00375639">
      <w:pPr>
        <w:pStyle w:val="Text"/>
        <w:spacing w:line="360" w:lineRule="auto"/>
        <w:rPr>
          <w:lang w:val="en-IN"/>
        </w:rPr>
      </w:pPr>
    </w:p>
    <w:p w14:paraId="41660D28" w14:textId="77777777" w:rsidR="00375639" w:rsidRDefault="00375639" w:rsidP="00375639">
      <w:pPr>
        <w:pStyle w:val="Text"/>
        <w:spacing w:line="360" w:lineRule="auto"/>
        <w:rPr>
          <w:lang w:val="en-IN"/>
        </w:rPr>
      </w:pPr>
    </w:p>
    <w:p w14:paraId="62287EFF" w14:textId="3520DB8E" w:rsidR="00214FA0" w:rsidRPr="00AD055D" w:rsidRDefault="00214FA0" w:rsidP="00375639">
      <w:pPr>
        <w:pStyle w:val="Text"/>
        <w:spacing w:line="276" w:lineRule="auto"/>
        <w:ind w:left="1440"/>
        <w:rPr>
          <w:lang w:val="en-IN"/>
        </w:rPr>
      </w:pPr>
    </w:p>
    <w:sectPr w:rsidR="00214FA0" w:rsidRPr="00AD055D" w:rsidSect="00E74B29">
      <w:footerReference w:type="even" r:id="rId145"/>
      <w:footerReference w:type="default" r:id="rId14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667A8" w14:textId="77777777" w:rsidR="00512A0B" w:rsidRDefault="00512A0B" w:rsidP="00E74B29">
      <w:r>
        <w:separator/>
      </w:r>
    </w:p>
  </w:endnote>
  <w:endnote w:type="continuationSeparator" w:id="0">
    <w:p w14:paraId="02E0A2B8" w14:textId="77777777" w:rsidR="00512A0B" w:rsidRDefault="00512A0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2694C9C" w14:textId="6CCA1E43"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FA6A53">
          <w:rPr>
            <w:rStyle w:val="PageNumber"/>
            <w:noProof/>
          </w:rPr>
          <w:t>3</w:t>
        </w:r>
        <w:r>
          <w:rPr>
            <w:rStyle w:val="PageNumber"/>
          </w:rPr>
          <w:fldChar w:fldCharType="end"/>
        </w:r>
      </w:p>
    </w:sdtContent>
  </w:sdt>
  <w:p w14:paraId="0CACDBA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3B30"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209CED9" w14:textId="77777777" w:rsidTr="006709F1">
      <w:tc>
        <w:tcPr>
          <w:tcW w:w="1079" w:type="dxa"/>
        </w:tcPr>
        <w:p w14:paraId="72AE6226" w14:textId="77777777" w:rsidR="00E74B29" w:rsidRPr="00E74B29" w:rsidRDefault="00E74B29" w:rsidP="006709F1">
          <w:pPr>
            <w:pStyle w:val="Footer"/>
          </w:pPr>
        </w:p>
      </w:tc>
      <w:tc>
        <w:tcPr>
          <w:tcW w:w="5395" w:type="dxa"/>
        </w:tcPr>
        <w:p w14:paraId="26F8311C" w14:textId="47DFD4C1" w:rsidR="005618A4" w:rsidRPr="00874FE7" w:rsidRDefault="005618A4" w:rsidP="006709F1">
          <w:pPr>
            <w:pStyle w:val="Footer"/>
          </w:pPr>
          <w:r>
            <w:t>Ticket Prediction Report</w:t>
          </w:r>
        </w:p>
      </w:tc>
      <w:tc>
        <w:tcPr>
          <w:tcW w:w="3237" w:type="dxa"/>
        </w:tcPr>
        <w:sdt>
          <w:sdtPr>
            <w:rPr>
              <w:rStyle w:val="PageNumber"/>
            </w:rPr>
            <w:id w:val="-1206949233"/>
            <w:docPartObj>
              <w:docPartGallery w:val="Page Numbers (Bottom of Page)"/>
              <w:docPartUnique/>
            </w:docPartObj>
          </w:sdtPr>
          <w:sdtContent>
            <w:p w14:paraId="1A80C8D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9A535B2" w14:textId="77777777" w:rsidR="00E74B29" w:rsidRPr="00E74B29" w:rsidRDefault="00E74B29" w:rsidP="006709F1">
          <w:pPr>
            <w:pStyle w:val="Footer"/>
          </w:pPr>
        </w:p>
      </w:tc>
    </w:tr>
  </w:tbl>
  <w:p w14:paraId="3D5124D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B826A" w14:textId="77777777" w:rsidR="00512A0B" w:rsidRDefault="00512A0B" w:rsidP="00E74B29">
      <w:r>
        <w:separator/>
      </w:r>
    </w:p>
  </w:footnote>
  <w:footnote w:type="continuationSeparator" w:id="0">
    <w:p w14:paraId="720ECD81" w14:textId="77777777" w:rsidR="00512A0B" w:rsidRDefault="00512A0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605"/>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6F4BBE"/>
    <w:multiLevelType w:val="multilevel"/>
    <w:tmpl w:val="18303E1E"/>
    <w:lvl w:ilvl="0">
      <w:start w:val="1"/>
      <w:numFmt w:val="decimal"/>
      <w:suff w:val="space"/>
      <w:lvlText w:val="%1."/>
      <w:lvlJc w:val="left"/>
      <w:pPr>
        <w:ind w:left="0" w:firstLine="0"/>
      </w:pPr>
      <w:rPr>
        <w:rFonts w:hint="default"/>
      </w:rPr>
    </w:lvl>
    <w:lvl w:ilvl="1">
      <w:start w:val="1"/>
      <w:numFmt w:val="decimal"/>
      <w:suff w:val="space"/>
      <w:lvlText w:val="%1.%2."/>
      <w:lvlJc w:val="left"/>
      <w:pPr>
        <w:ind w:left="567" w:firstLine="0"/>
      </w:pPr>
      <w:rPr>
        <w:rFonts w:hint="default"/>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2" w15:restartNumberingAfterBreak="0">
    <w:nsid w:val="091471CD"/>
    <w:multiLevelType w:val="hybridMultilevel"/>
    <w:tmpl w:val="3C7CC16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09C912CA"/>
    <w:multiLevelType w:val="multilevel"/>
    <w:tmpl w:val="F22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411AA"/>
    <w:multiLevelType w:val="hybridMultilevel"/>
    <w:tmpl w:val="C6D2D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853EF7"/>
    <w:multiLevelType w:val="hybridMultilevel"/>
    <w:tmpl w:val="7CAAE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083241"/>
    <w:multiLevelType w:val="multilevel"/>
    <w:tmpl w:val="18303E1E"/>
    <w:lvl w:ilvl="0">
      <w:start w:val="1"/>
      <w:numFmt w:val="decimal"/>
      <w:suff w:val="space"/>
      <w:lvlText w:val="%1."/>
      <w:lvlJc w:val="left"/>
      <w:pPr>
        <w:ind w:left="0" w:firstLine="0"/>
      </w:pPr>
      <w:rPr>
        <w:rFonts w:hint="default"/>
      </w:rPr>
    </w:lvl>
    <w:lvl w:ilvl="1">
      <w:start w:val="1"/>
      <w:numFmt w:val="decimal"/>
      <w:suff w:val="space"/>
      <w:lvlText w:val="%1.%2."/>
      <w:lvlJc w:val="left"/>
      <w:pPr>
        <w:ind w:left="567" w:firstLine="0"/>
      </w:pPr>
      <w:rPr>
        <w:rFonts w:hint="default"/>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8" w15:restartNumberingAfterBreak="0">
    <w:nsid w:val="3BE86925"/>
    <w:multiLevelType w:val="hybridMultilevel"/>
    <w:tmpl w:val="0E68F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531EFD"/>
    <w:multiLevelType w:val="hybridMultilevel"/>
    <w:tmpl w:val="092406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43E6117"/>
    <w:multiLevelType w:val="hybridMultilevel"/>
    <w:tmpl w:val="15060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36042B"/>
    <w:multiLevelType w:val="hybridMultilevel"/>
    <w:tmpl w:val="31005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BA01E3C"/>
    <w:multiLevelType w:val="hybridMultilevel"/>
    <w:tmpl w:val="5BBC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CBF1921"/>
    <w:multiLevelType w:val="multilevel"/>
    <w:tmpl w:val="A62A4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460E06"/>
    <w:multiLevelType w:val="hybridMultilevel"/>
    <w:tmpl w:val="74382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3512A82"/>
    <w:multiLevelType w:val="hybridMultilevel"/>
    <w:tmpl w:val="D5E098B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75836D6"/>
    <w:multiLevelType w:val="multilevel"/>
    <w:tmpl w:val="C16A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3567667">
    <w:abstractNumId w:val="5"/>
  </w:num>
  <w:num w:numId="2" w16cid:durableId="1849245032">
    <w:abstractNumId w:val="1"/>
  </w:num>
  <w:num w:numId="3" w16cid:durableId="1865678930">
    <w:abstractNumId w:val="0"/>
  </w:num>
  <w:num w:numId="4" w16cid:durableId="1679455014">
    <w:abstractNumId w:val="9"/>
  </w:num>
  <w:num w:numId="5" w16cid:durableId="2032953161">
    <w:abstractNumId w:val="6"/>
  </w:num>
  <w:num w:numId="6" w16cid:durableId="161286901">
    <w:abstractNumId w:val="16"/>
  </w:num>
  <w:num w:numId="7" w16cid:durableId="413936732">
    <w:abstractNumId w:val="3"/>
  </w:num>
  <w:num w:numId="8" w16cid:durableId="593630064">
    <w:abstractNumId w:val="11"/>
  </w:num>
  <w:num w:numId="9" w16cid:durableId="1610240292">
    <w:abstractNumId w:val="7"/>
  </w:num>
  <w:num w:numId="10" w16cid:durableId="1763186401">
    <w:abstractNumId w:val="13"/>
  </w:num>
  <w:num w:numId="11" w16cid:durableId="79761384">
    <w:abstractNumId w:val="14"/>
  </w:num>
  <w:num w:numId="12" w16cid:durableId="1695882131">
    <w:abstractNumId w:val="4"/>
  </w:num>
  <w:num w:numId="13" w16cid:durableId="16738445">
    <w:abstractNumId w:val="8"/>
  </w:num>
  <w:num w:numId="14" w16cid:durableId="648368919">
    <w:abstractNumId w:val="10"/>
  </w:num>
  <w:num w:numId="15" w16cid:durableId="1940522977">
    <w:abstractNumId w:val="15"/>
  </w:num>
  <w:num w:numId="16" w16cid:durableId="2104569648">
    <w:abstractNumId w:val="2"/>
  </w:num>
  <w:num w:numId="17" w16cid:durableId="3301809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attachedTemplate r:id="rId1"/>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101D2"/>
    <w:rsid w:val="000435CC"/>
    <w:rsid w:val="00067AF6"/>
    <w:rsid w:val="00086FA5"/>
    <w:rsid w:val="00087BDD"/>
    <w:rsid w:val="000E4641"/>
    <w:rsid w:val="00116438"/>
    <w:rsid w:val="00121299"/>
    <w:rsid w:val="001414A7"/>
    <w:rsid w:val="00143922"/>
    <w:rsid w:val="00151F66"/>
    <w:rsid w:val="00161A47"/>
    <w:rsid w:val="00177F8D"/>
    <w:rsid w:val="00185F4A"/>
    <w:rsid w:val="001E20AD"/>
    <w:rsid w:val="00214FA0"/>
    <w:rsid w:val="00215AA9"/>
    <w:rsid w:val="00222CF8"/>
    <w:rsid w:val="00270C17"/>
    <w:rsid w:val="00274230"/>
    <w:rsid w:val="002B74B8"/>
    <w:rsid w:val="002D2200"/>
    <w:rsid w:val="002D774E"/>
    <w:rsid w:val="002E5F37"/>
    <w:rsid w:val="002F2466"/>
    <w:rsid w:val="00324DDC"/>
    <w:rsid w:val="00340CCE"/>
    <w:rsid w:val="0034555E"/>
    <w:rsid w:val="00357EEC"/>
    <w:rsid w:val="00374E5E"/>
    <w:rsid w:val="00375639"/>
    <w:rsid w:val="003D465C"/>
    <w:rsid w:val="003F6F66"/>
    <w:rsid w:val="004010A3"/>
    <w:rsid w:val="004034C4"/>
    <w:rsid w:val="0040564B"/>
    <w:rsid w:val="0042309E"/>
    <w:rsid w:val="004358AD"/>
    <w:rsid w:val="0048120C"/>
    <w:rsid w:val="004909D9"/>
    <w:rsid w:val="00495AAC"/>
    <w:rsid w:val="004D7388"/>
    <w:rsid w:val="004E7CEC"/>
    <w:rsid w:val="004F6F0E"/>
    <w:rsid w:val="00512A0B"/>
    <w:rsid w:val="00521481"/>
    <w:rsid w:val="0055075C"/>
    <w:rsid w:val="005518F0"/>
    <w:rsid w:val="0055465D"/>
    <w:rsid w:val="005618A4"/>
    <w:rsid w:val="005752B5"/>
    <w:rsid w:val="005B70BA"/>
    <w:rsid w:val="005F31FC"/>
    <w:rsid w:val="0060324F"/>
    <w:rsid w:val="0063655C"/>
    <w:rsid w:val="006449CB"/>
    <w:rsid w:val="00653163"/>
    <w:rsid w:val="00665110"/>
    <w:rsid w:val="006709F1"/>
    <w:rsid w:val="00671A00"/>
    <w:rsid w:val="006C23D3"/>
    <w:rsid w:val="006C60E6"/>
    <w:rsid w:val="006D7E5C"/>
    <w:rsid w:val="00703407"/>
    <w:rsid w:val="00743D2F"/>
    <w:rsid w:val="00763836"/>
    <w:rsid w:val="007751C8"/>
    <w:rsid w:val="00781A1E"/>
    <w:rsid w:val="007B4523"/>
    <w:rsid w:val="007C1EAA"/>
    <w:rsid w:val="007D5CAD"/>
    <w:rsid w:val="007D5CEB"/>
    <w:rsid w:val="007F1068"/>
    <w:rsid w:val="00814744"/>
    <w:rsid w:val="00815486"/>
    <w:rsid w:val="00837914"/>
    <w:rsid w:val="008421AC"/>
    <w:rsid w:val="00874FE7"/>
    <w:rsid w:val="00880067"/>
    <w:rsid w:val="008A3892"/>
    <w:rsid w:val="008B2546"/>
    <w:rsid w:val="008B684A"/>
    <w:rsid w:val="00941DC3"/>
    <w:rsid w:val="00952F7D"/>
    <w:rsid w:val="00953FC7"/>
    <w:rsid w:val="0095496A"/>
    <w:rsid w:val="009668CC"/>
    <w:rsid w:val="00975D1B"/>
    <w:rsid w:val="009A38BA"/>
    <w:rsid w:val="009E2C3F"/>
    <w:rsid w:val="009F45E8"/>
    <w:rsid w:val="00A05307"/>
    <w:rsid w:val="00A24C18"/>
    <w:rsid w:val="00A34CAF"/>
    <w:rsid w:val="00A3695C"/>
    <w:rsid w:val="00A51543"/>
    <w:rsid w:val="00A91DCA"/>
    <w:rsid w:val="00A97DFF"/>
    <w:rsid w:val="00AC00EA"/>
    <w:rsid w:val="00AD055D"/>
    <w:rsid w:val="00AF5ED8"/>
    <w:rsid w:val="00B101D2"/>
    <w:rsid w:val="00B43E11"/>
    <w:rsid w:val="00B52FFB"/>
    <w:rsid w:val="00B710E5"/>
    <w:rsid w:val="00BB5BC7"/>
    <w:rsid w:val="00BD488B"/>
    <w:rsid w:val="00BD65A8"/>
    <w:rsid w:val="00BE1F1B"/>
    <w:rsid w:val="00BE2746"/>
    <w:rsid w:val="00BE369B"/>
    <w:rsid w:val="00C135DC"/>
    <w:rsid w:val="00C24590"/>
    <w:rsid w:val="00C26C25"/>
    <w:rsid w:val="00C360BD"/>
    <w:rsid w:val="00C3763F"/>
    <w:rsid w:val="00C473BE"/>
    <w:rsid w:val="00C755AB"/>
    <w:rsid w:val="00C76B4B"/>
    <w:rsid w:val="00C91660"/>
    <w:rsid w:val="00CA6A0D"/>
    <w:rsid w:val="00CC7E1D"/>
    <w:rsid w:val="00CF7A47"/>
    <w:rsid w:val="00D01A3D"/>
    <w:rsid w:val="00D33E93"/>
    <w:rsid w:val="00D43125"/>
    <w:rsid w:val="00D53787"/>
    <w:rsid w:val="00D57B4B"/>
    <w:rsid w:val="00D63252"/>
    <w:rsid w:val="00D63E0D"/>
    <w:rsid w:val="00D66A3A"/>
    <w:rsid w:val="00D77864"/>
    <w:rsid w:val="00D81020"/>
    <w:rsid w:val="00DB2B77"/>
    <w:rsid w:val="00DE1D3D"/>
    <w:rsid w:val="00DF198B"/>
    <w:rsid w:val="00DF2D92"/>
    <w:rsid w:val="00E01925"/>
    <w:rsid w:val="00E150CB"/>
    <w:rsid w:val="00E2420D"/>
    <w:rsid w:val="00E27BEE"/>
    <w:rsid w:val="00E47A91"/>
    <w:rsid w:val="00E74B29"/>
    <w:rsid w:val="00E75F28"/>
    <w:rsid w:val="00E83ABC"/>
    <w:rsid w:val="00E953C9"/>
    <w:rsid w:val="00EB4E6E"/>
    <w:rsid w:val="00EB627B"/>
    <w:rsid w:val="00ED4CE7"/>
    <w:rsid w:val="00F000B0"/>
    <w:rsid w:val="00F01C15"/>
    <w:rsid w:val="00F50791"/>
    <w:rsid w:val="00F52485"/>
    <w:rsid w:val="00F9181F"/>
    <w:rsid w:val="00F925D0"/>
    <w:rsid w:val="00FA6A53"/>
    <w:rsid w:val="00FB2F1A"/>
    <w:rsid w:val="00FF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0C5C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5752B5"/>
    <w:pPr>
      <w:spacing w:before="100" w:beforeAutospacing="1" w:after="100" w:afterAutospacing="1"/>
    </w:pPr>
    <w:rPr>
      <w:rFonts w:ascii="Times New Roman" w:eastAsia="Times New Roman" w:hAnsi="Times New Roman" w:cs="Times New Roman"/>
      <w:lang w:val="en-IN" w:eastAsia="en-IN"/>
    </w:rPr>
  </w:style>
  <w:style w:type="character" w:styleId="Hyperlink">
    <w:name w:val="Hyperlink"/>
    <w:basedOn w:val="DefaultParagraphFont"/>
    <w:uiPriority w:val="99"/>
    <w:unhideWhenUsed/>
    <w:rsid w:val="005752B5"/>
    <w:rPr>
      <w:color w:val="0000FF"/>
      <w:u w:val="single"/>
    </w:rPr>
  </w:style>
  <w:style w:type="character" w:styleId="UnresolvedMention">
    <w:name w:val="Unresolved Mention"/>
    <w:basedOn w:val="DefaultParagraphFont"/>
    <w:uiPriority w:val="99"/>
    <w:semiHidden/>
    <w:unhideWhenUsed/>
    <w:rsid w:val="007751C8"/>
    <w:rPr>
      <w:color w:val="605E5C"/>
      <w:shd w:val="clear" w:color="auto" w:fill="E1DFDD"/>
    </w:rPr>
  </w:style>
  <w:style w:type="paragraph" w:styleId="ListParagraph">
    <w:name w:val="List Paragraph"/>
    <w:basedOn w:val="Normal"/>
    <w:uiPriority w:val="34"/>
    <w:semiHidden/>
    <w:qFormat/>
    <w:rsid w:val="00BE369B"/>
    <w:pPr>
      <w:ind w:left="720"/>
      <w:contextualSpacing/>
    </w:pPr>
  </w:style>
  <w:style w:type="character" w:styleId="FollowedHyperlink">
    <w:name w:val="FollowedHyperlink"/>
    <w:basedOn w:val="DefaultParagraphFont"/>
    <w:uiPriority w:val="99"/>
    <w:semiHidden/>
    <w:rsid w:val="00AC00EA"/>
    <w:rPr>
      <w:color w:val="FF00FF" w:themeColor="followedHyperlink"/>
      <w:u w:val="single"/>
    </w:rPr>
  </w:style>
  <w:style w:type="character" w:styleId="CommentReference">
    <w:name w:val="annotation reference"/>
    <w:basedOn w:val="DefaultParagraphFont"/>
    <w:uiPriority w:val="99"/>
    <w:semiHidden/>
    <w:rsid w:val="003F6F66"/>
    <w:rPr>
      <w:sz w:val="16"/>
      <w:szCs w:val="16"/>
    </w:rPr>
  </w:style>
  <w:style w:type="paragraph" w:styleId="CommentText">
    <w:name w:val="annotation text"/>
    <w:basedOn w:val="Normal"/>
    <w:link w:val="CommentTextChar"/>
    <w:uiPriority w:val="99"/>
    <w:semiHidden/>
    <w:rsid w:val="003F6F66"/>
    <w:rPr>
      <w:sz w:val="20"/>
      <w:szCs w:val="20"/>
    </w:rPr>
  </w:style>
  <w:style w:type="character" w:customStyle="1" w:styleId="CommentTextChar">
    <w:name w:val="Comment Text Char"/>
    <w:basedOn w:val="DefaultParagraphFont"/>
    <w:link w:val="CommentText"/>
    <w:uiPriority w:val="99"/>
    <w:semiHidden/>
    <w:rsid w:val="003F6F66"/>
    <w:rPr>
      <w:sz w:val="20"/>
      <w:szCs w:val="20"/>
    </w:rPr>
  </w:style>
  <w:style w:type="paragraph" w:styleId="CommentSubject">
    <w:name w:val="annotation subject"/>
    <w:basedOn w:val="CommentText"/>
    <w:next w:val="CommentText"/>
    <w:link w:val="CommentSubjectChar"/>
    <w:uiPriority w:val="99"/>
    <w:semiHidden/>
    <w:unhideWhenUsed/>
    <w:rsid w:val="003F6F66"/>
    <w:rPr>
      <w:b/>
      <w:bCs/>
    </w:rPr>
  </w:style>
  <w:style w:type="character" w:customStyle="1" w:styleId="CommentSubjectChar">
    <w:name w:val="Comment Subject Char"/>
    <w:basedOn w:val="CommentTextChar"/>
    <w:link w:val="CommentSubject"/>
    <w:uiPriority w:val="99"/>
    <w:semiHidden/>
    <w:rsid w:val="003F6F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6062">
      <w:bodyDiv w:val="1"/>
      <w:marLeft w:val="0"/>
      <w:marRight w:val="0"/>
      <w:marTop w:val="0"/>
      <w:marBottom w:val="0"/>
      <w:divBdr>
        <w:top w:val="none" w:sz="0" w:space="0" w:color="auto"/>
        <w:left w:val="none" w:sz="0" w:space="0" w:color="auto"/>
        <w:bottom w:val="none" w:sz="0" w:space="0" w:color="auto"/>
        <w:right w:val="none" w:sz="0" w:space="0" w:color="auto"/>
      </w:divBdr>
    </w:div>
    <w:div w:id="141043119">
      <w:bodyDiv w:val="1"/>
      <w:marLeft w:val="0"/>
      <w:marRight w:val="0"/>
      <w:marTop w:val="0"/>
      <w:marBottom w:val="0"/>
      <w:divBdr>
        <w:top w:val="none" w:sz="0" w:space="0" w:color="auto"/>
        <w:left w:val="none" w:sz="0" w:space="0" w:color="auto"/>
        <w:bottom w:val="none" w:sz="0" w:space="0" w:color="auto"/>
        <w:right w:val="none" w:sz="0" w:space="0" w:color="auto"/>
      </w:divBdr>
    </w:div>
    <w:div w:id="268313583">
      <w:bodyDiv w:val="1"/>
      <w:marLeft w:val="0"/>
      <w:marRight w:val="0"/>
      <w:marTop w:val="0"/>
      <w:marBottom w:val="0"/>
      <w:divBdr>
        <w:top w:val="none" w:sz="0" w:space="0" w:color="auto"/>
        <w:left w:val="none" w:sz="0" w:space="0" w:color="auto"/>
        <w:bottom w:val="none" w:sz="0" w:space="0" w:color="auto"/>
        <w:right w:val="none" w:sz="0" w:space="0" w:color="auto"/>
      </w:divBdr>
    </w:div>
    <w:div w:id="317195452">
      <w:bodyDiv w:val="1"/>
      <w:marLeft w:val="0"/>
      <w:marRight w:val="0"/>
      <w:marTop w:val="0"/>
      <w:marBottom w:val="0"/>
      <w:divBdr>
        <w:top w:val="none" w:sz="0" w:space="0" w:color="auto"/>
        <w:left w:val="none" w:sz="0" w:space="0" w:color="auto"/>
        <w:bottom w:val="none" w:sz="0" w:space="0" w:color="auto"/>
        <w:right w:val="none" w:sz="0" w:space="0" w:color="auto"/>
      </w:divBdr>
    </w:div>
    <w:div w:id="507527362">
      <w:bodyDiv w:val="1"/>
      <w:marLeft w:val="0"/>
      <w:marRight w:val="0"/>
      <w:marTop w:val="0"/>
      <w:marBottom w:val="0"/>
      <w:divBdr>
        <w:top w:val="none" w:sz="0" w:space="0" w:color="auto"/>
        <w:left w:val="none" w:sz="0" w:space="0" w:color="auto"/>
        <w:bottom w:val="none" w:sz="0" w:space="0" w:color="auto"/>
        <w:right w:val="none" w:sz="0" w:space="0" w:color="auto"/>
      </w:divBdr>
    </w:div>
    <w:div w:id="522942779">
      <w:bodyDiv w:val="1"/>
      <w:marLeft w:val="0"/>
      <w:marRight w:val="0"/>
      <w:marTop w:val="0"/>
      <w:marBottom w:val="0"/>
      <w:divBdr>
        <w:top w:val="none" w:sz="0" w:space="0" w:color="auto"/>
        <w:left w:val="none" w:sz="0" w:space="0" w:color="auto"/>
        <w:bottom w:val="none" w:sz="0" w:space="0" w:color="auto"/>
        <w:right w:val="none" w:sz="0" w:space="0" w:color="auto"/>
      </w:divBdr>
    </w:div>
    <w:div w:id="853232013">
      <w:bodyDiv w:val="1"/>
      <w:marLeft w:val="0"/>
      <w:marRight w:val="0"/>
      <w:marTop w:val="0"/>
      <w:marBottom w:val="0"/>
      <w:divBdr>
        <w:top w:val="none" w:sz="0" w:space="0" w:color="auto"/>
        <w:left w:val="none" w:sz="0" w:space="0" w:color="auto"/>
        <w:bottom w:val="none" w:sz="0" w:space="0" w:color="auto"/>
        <w:right w:val="none" w:sz="0" w:space="0" w:color="auto"/>
      </w:divBdr>
    </w:div>
    <w:div w:id="1179394346">
      <w:bodyDiv w:val="1"/>
      <w:marLeft w:val="0"/>
      <w:marRight w:val="0"/>
      <w:marTop w:val="0"/>
      <w:marBottom w:val="0"/>
      <w:divBdr>
        <w:top w:val="none" w:sz="0" w:space="0" w:color="auto"/>
        <w:left w:val="none" w:sz="0" w:space="0" w:color="auto"/>
        <w:bottom w:val="none" w:sz="0" w:space="0" w:color="auto"/>
        <w:right w:val="none" w:sz="0" w:space="0" w:color="auto"/>
      </w:divBdr>
    </w:div>
    <w:div w:id="1545016732">
      <w:bodyDiv w:val="1"/>
      <w:marLeft w:val="0"/>
      <w:marRight w:val="0"/>
      <w:marTop w:val="0"/>
      <w:marBottom w:val="0"/>
      <w:divBdr>
        <w:top w:val="none" w:sz="0" w:space="0" w:color="auto"/>
        <w:left w:val="none" w:sz="0" w:space="0" w:color="auto"/>
        <w:bottom w:val="none" w:sz="0" w:space="0" w:color="auto"/>
        <w:right w:val="none" w:sz="0" w:space="0" w:color="auto"/>
      </w:divBdr>
    </w:div>
    <w:div w:id="1661151732">
      <w:bodyDiv w:val="1"/>
      <w:marLeft w:val="0"/>
      <w:marRight w:val="0"/>
      <w:marTop w:val="0"/>
      <w:marBottom w:val="0"/>
      <w:divBdr>
        <w:top w:val="none" w:sz="0" w:space="0" w:color="auto"/>
        <w:left w:val="none" w:sz="0" w:space="0" w:color="auto"/>
        <w:bottom w:val="none" w:sz="0" w:space="0" w:color="auto"/>
        <w:right w:val="none" w:sz="0" w:space="0" w:color="auto"/>
      </w:divBdr>
    </w:div>
    <w:div w:id="1728989194">
      <w:bodyDiv w:val="1"/>
      <w:marLeft w:val="0"/>
      <w:marRight w:val="0"/>
      <w:marTop w:val="0"/>
      <w:marBottom w:val="0"/>
      <w:divBdr>
        <w:top w:val="none" w:sz="0" w:space="0" w:color="auto"/>
        <w:left w:val="none" w:sz="0" w:space="0" w:color="auto"/>
        <w:bottom w:val="none" w:sz="0" w:space="0" w:color="auto"/>
        <w:right w:val="none" w:sz="0" w:space="0" w:color="auto"/>
      </w:divBdr>
    </w:div>
    <w:div w:id="1897203504">
      <w:bodyDiv w:val="1"/>
      <w:marLeft w:val="0"/>
      <w:marRight w:val="0"/>
      <w:marTop w:val="0"/>
      <w:marBottom w:val="0"/>
      <w:divBdr>
        <w:top w:val="none" w:sz="0" w:space="0" w:color="auto"/>
        <w:left w:val="none" w:sz="0" w:space="0" w:color="auto"/>
        <w:bottom w:val="none" w:sz="0" w:space="0" w:color="auto"/>
        <w:right w:val="none" w:sz="0" w:space="0" w:color="auto"/>
      </w:divBdr>
    </w:div>
    <w:div w:id="1974018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txupengyu/time-series-analysis/blob/master/time_series_analysis_prediction.ipynb"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www.youtube.com/watch?v=Aw77aMLj9uM&amp;t=435s" TargetMode="External"/><Relationship Id="rId107" Type="http://schemas.openxmlformats.org/officeDocument/2006/relationships/hyperlink" Target="https://www.geeksforgeeks.org/ml-linear-regression/"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machinelearningmastery.com/exponential-smoothing-for-time-series-forecasting-in-python/" TargetMode="External"/><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github.com/dhamvi01/Univariate-Time-Series-using-LSTM/blob/master/airline-passengers.csv" TargetMode="External"/><Relationship Id="rId118" Type="http://schemas.openxmlformats.org/officeDocument/2006/relationships/hyperlink" Target="https://github.com/bhattbhavesh91/auto-regressive-time-series-model/blob/master/AR-model-notebook.ipynb" TargetMode="External"/><Relationship Id="rId134" Type="http://schemas.openxmlformats.org/officeDocument/2006/relationships/hyperlink" Target="https://matplotlib.org/stable/index.html" TargetMode="External"/><Relationship Id="rId139" Type="http://schemas.openxmlformats.org/officeDocument/2006/relationships/hyperlink" Target="https://www.youtube.com/watch?v=4O9Rkzm8Q5U&amp;t=553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towardsdatascience.com/https-medium-com-vishalmorde-xgboost-algorithm-long-she-may-rein-edd9f99be63d" TargetMode="External"/><Relationship Id="rId124" Type="http://schemas.openxmlformats.org/officeDocument/2006/relationships/hyperlink" Target="https://machinelearningmastery.com/gentle-introduction-box-jenkins-method-time-series-forecasting/" TargetMode="External"/><Relationship Id="rId129" Type="http://schemas.openxmlformats.org/officeDocument/2006/relationships/hyperlink" Target="https://www.statsmodels.org/dev/generated/statsmodels.tsa.holtwinters.SimpleExpSmoothing.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youtube.com/watch?v=wJASx5-mnuc"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stats.stackexchange.com/questions/274478/understanding-input-shape-parameter-in-lstm-with-keras" TargetMode="External"/><Relationship Id="rId119" Type="http://schemas.openxmlformats.org/officeDocument/2006/relationships/hyperlink" Target="https://www.statsmodels.org/dev/generated/statsmodels.tsa.ar_model.AutoReg.predict.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sciencedirect.com/science/article/abs/pii/S0925231203003746" TargetMode="External"/><Relationship Id="rId135" Type="http://schemas.openxmlformats.org/officeDocument/2006/relationships/hyperlink" Target="https://realpython.com/logistic-regression-pyth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towardsdatascience.com/regression-models-with-multiple-target-variables-8baa75aacd"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docs.google.com/spreadsheets/d/15WQ7vwOqpRIdt4XKe2IcB1yk6ge56N3frtbeU4OC4Ow/edit?usp=sharing" TargetMode="External"/><Relationship Id="rId120" Type="http://schemas.openxmlformats.org/officeDocument/2006/relationships/hyperlink" Target="https://machinelearningmastery.com/autoregression-models-time-series-forecasting-python/" TargetMode="External"/><Relationship Id="rId125" Type="http://schemas.openxmlformats.org/officeDocument/2006/relationships/hyperlink" Target="https://www.itl.nist.gov/div898/handbook/pmc/section4/pmc44.htm" TargetMode="External"/><Relationship Id="rId141" Type="http://schemas.openxmlformats.org/officeDocument/2006/relationships/hyperlink" Target="https://www.youtube.com/watch?v=chp71nEc320&amp;t=3s" TargetMode="External"/><Relationship Id="rId14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analyticsindiamag.com/how-to-use-xgboost-for-time-series-analysis/" TargetMode="External"/><Relationship Id="rId115" Type="http://schemas.openxmlformats.org/officeDocument/2006/relationships/hyperlink" Target="https://machinelearningmastery.com/how-to-develop-deep-learning-models-for-univariate-time-series-forecasting/" TargetMode="External"/><Relationship Id="rId131" Type="http://schemas.openxmlformats.org/officeDocument/2006/relationships/hyperlink" Target="https://www.javatpoint.com/machine-learning-support-vector-machine-algorithm" TargetMode="External"/><Relationship Id="rId136" Type="http://schemas.openxmlformats.org/officeDocument/2006/relationships/hyperlink" Target="https://scikit-learn.org/stable/modules/generated/sklearn.multioutput.MultiOutputRegressor.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s://towardsdatascience.com/the-complete-guide-to-time-series-analysis-and-forecasting-70d476bfe775" TargetMode="External"/><Relationship Id="rId126" Type="http://schemas.openxmlformats.org/officeDocument/2006/relationships/hyperlink" Target="https://blog.paperspace.com/time-series-forecasting-regression-and-lstm/"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chinelearningmastery.com/time-series-forecasting/" TargetMode="External"/><Relationship Id="rId142" Type="http://schemas.openxmlformats.org/officeDocument/2006/relationships/hyperlink" Target="https://www.youtube.com/watch?v=e8Yw4alG16Q&amp;t=1981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stxupengyu/time-series-analysis/blob/master/time_series_analysis_prediction.ipynb" TargetMode="External"/><Relationship Id="rId137" Type="http://schemas.openxmlformats.org/officeDocument/2006/relationships/hyperlink" Target="https://www.youtube.com/watch?v=uZ_LyQYrGY4&amp;t=2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machinelearningmastery.com/time-series-forecasting-methods-in-python-cheat-sheet/" TargetMode="External"/><Relationship Id="rId132" Type="http://schemas.openxmlformats.org/officeDocument/2006/relationships/hyperlink" Target="https://neptune.ai/blog/select-model-for-time-series-prediction-task"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machinelearningplus.com/time-series/arima-model-time-series-forecasting-python/" TargetMode="External"/><Relationship Id="rId127" Type="http://schemas.openxmlformats.org/officeDocument/2006/relationships/hyperlink" Target="https://www.geeksforgeeks.org/python-arima-model-for-time-series-forecasting/"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analyticsindiamag.com/how-to-use-xgboost-for-time-series-analysis/" TargetMode="External"/><Relationship Id="rId101" Type="http://schemas.openxmlformats.org/officeDocument/2006/relationships/image" Target="media/image90.png"/><Relationship Id="rId122" Type="http://schemas.openxmlformats.org/officeDocument/2006/relationships/hyperlink" Target="https://machinelearningmastery.com/time-series-forecasting-with-prophet-in-python/" TargetMode="External"/><Relationship Id="rId143" Type="http://schemas.openxmlformats.org/officeDocument/2006/relationships/hyperlink" Target="https://www.youtube.com/watch?v=ZL6B5udI6PA&amp;t=1273s" TargetMode="External"/><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www.tableau.com/learn/articles/time-series-analysis" TargetMode="External"/><Relationship Id="rId133" Type="http://schemas.openxmlformats.org/officeDocument/2006/relationships/hyperlink" Target="https://www.kaggle.com/code/iamleonie/intro-to-time-series-forecasting/notebook"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s://neptune.ai/blog/arima-vs-prophet-vs-lstm" TargetMode="External"/><Relationship Id="rId144" Type="http://schemas.openxmlformats.org/officeDocument/2006/relationships/hyperlink" Target="https://github.com/Madhuvani5103/TicketPredictionTimeSeriesAnalysis" TargetMode="External"/><Relationship Id="rId90"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DHUVANI%20PETL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433406326A546FAA2F2F853A41E9A65"/>
        <w:category>
          <w:name w:val="General"/>
          <w:gallery w:val="placeholder"/>
        </w:category>
        <w:types>
          <w:type w:val="bbPlcHdr"/>
        </w:types>
        <w:behaviors>
          <w:behavior w:val="content"/>
        </w:behaviors>
        <w:guid w:val="{CE2EB87A-C6B1-46E2-A49B-1D3F1BB938F2}"/>
      </w:docPartPr>
      <w:docPartBody>
        <w:p w:rsidR="00957DE4" w:rsidRDefault="00000000">
          <w:pPr>
            <w:pStyle w:val="8433406326A546FAA2F2F853A41E9A65"/>
          </w:pPr>
          <w:r w:rsidRPr="00DF198B">
            <w:t>—</w:t>
          </w:r>
        </w:p>
      </w:docPartBody>
    </w:docPart>
    <w:docPart>
      <w:docPartPr>
        <w:name w:val="81BDB2A8CC0D4C9EB09BE82477992BA0"/>
        <w:category>
          <w:name w:val="General"/>
          <w:gallery w:val="placeholder"/>
        </w:category>
        <w:types>
          <w:type w:val="bbPlcHdr"/>
        </w:types>
        <w:behaviors>
          <w:behavior w:val="content"/>
        </w:behaviors>
        <w:guid w:val="{BBDC3DE9-357B-4D92-A0AA-6DE341F96E5B}"/>
      </w:docPartPr>
      <w:docPartBody>
        <w:p w:rsidR="00957DE4" w:rsidRDefault="00000000">
          <w:pPr>
            <w:pStyle w:val="81BDB2A8CC0D4C9EB09BE82477992BA0"/>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DA2"/>
    <w:rsid w:val="0001179A"/>
    <w:rsid w:val="002A3961"/>
    <w:rsid w:val="00957DE4"/>
    <w:rsid w:val="00A20D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33406326A546FAA2F2F853A41E9A65">
    <w:name w:val="8433406326A546FAA2F2F853A41E9A65"/>
  </w:style>
  <w:style w:type="paragraph" w:customStyle="1" w:styleId="81BDB2A8CC0D4C9EB09BE82477992BA0">
    <w:name w:val="81BDB2A8CC0D4C9EB09BE82477992B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32ED92-37E1-44AA-98B6-61CA14509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50</Pages>
  <Words>3430</Words>
  <Characters>19557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2022-07-24T07:01:00Z</dcterms:created>
  <dcterms:modified xsi:type="dcterms:W3CDTF">2022-07-31T08:13:00Z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